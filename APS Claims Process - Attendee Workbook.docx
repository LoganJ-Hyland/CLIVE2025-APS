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79DB" w14:textId="6F23826C" w:rsidR="00796452" w:rsidRDefault="00796452" w:rsidP="00584458"/>
    <w:p w14:paraId="404F6E75" w14:textId="77777777" w:rsidR="00796452" w:rsidRDefault="00796452" w:rsidP="00584458"/>
    <w:tbl>
      <w:tblPr>
        <w:tblStyle w:val="PlainTable5"/>
        <w:tblW w:w="10647" w:type="dxa"/>
        <w:tblLook w:val="04A0" w:firstRow="1" w:lastRow="0" w:firstColumn="1" w:lastColumn="0" w:noHBand="0" w:noVBand="1"/>
      </w:tblPr>
      <w:tblGrid>
        <w:gridCol w:w="6299"/>
        <w:gridCol w:w="4348"/>
      </w:tblGrid>
      <w:tr w:rsidR="00796452" w14:paraId="161D85CF" w14:textId="649547D2" w:rsidTr="00587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9" w:type="dxa"/>
            <w:tcBorders>
              <w:bottom w:val="none" w:sz="0" w:space="0" w:color="auto"/>
              <w:right w:val="none" w:sz="0" w:space="0" w:color="auto"/>
            </w:tcBorders>
          </w:tcPr>
          <w:p w14:paraId="7D71E9A6" w14:textId="2D1925D1" w:rsidR="00796452" w:rsidRPr="00796452" w:rsidRDefault="00796452" w:rsidP="00796452">
            <w:pPr>
              <w:spacing w:after="10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         </w:t>
            </w:r>
          </w:p>
        </w:tc>
        <w:tc>
          <w:tcPr>
            <w:tcW w:w="4348" w:type="dxa"/>
            <w:tcBorders>
              <w:left w:val="nil"/>
              <w:bottom w:val="none" w:sz="0" w:space="0" w:color="auto"/>
            </w:tcBorders>
          </w:tcPr>
          <w:p w14:paraId="4DF12C57" w14:textId="6D3DB3C6" w:rsidR="00796452" w:rsidRPr="00796452" w:rsidRDefault="00796452" w:rsidP="00796452">
            <w:pPr>
              <w:pStyle w:val="Title"/>
              <w:spacing w:before="36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   </w:t>
            </w:r>
          </w:p>
        </w:tc>
      </w:tr>
      <w:tr w:rsidR="0058763B" w14:paraId="76B0F6CD" w14:textId="77777777" w:rsidTr="00587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9" w:type="dxa"/>
            <w:tcBorders>
              <w:right w:val="none" w:sz="0" w:space="0" w:color="auto"/>
            </w:tcBorders>
          </w:tcPr>
          <w:p w14:paraId="3A653DB3" w14:textId="07A7CA1F" w:rsidR="0058763B" w:rsidRDefault="0058763B" w:rsidP="0058763B">
            <w:pPr>
              <w:spacing w:before="360" w:after="100"/>
              <w:ind w:right="288"/>
              <w:rPr>
                <w:i w:val="0"/>
                <w:iCs w:val="0"/>
              </w:rPr>
            </w:pPr>
            <w:r w:rsidRPr="00796452">
              <w:rPr>
                <w:noProof/>
              </w:rPr>
              <w:drawing>
                <wp:inline distT="0" distB="0" distL="0" distR="0" wp14:anchorId="4B01CBBF" wp14:editId="1EF238FA">
                  <wp:extent cx="1878571" cy="621733"/>
                  <wp:effectExtent l="0" t="0" r="7620" b="6985"/>
                  <wp:docPr id="5" name="Picture 5" descr="A green and white sig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green and white sign&#10;&#10;Description automatically generated with low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60" cy="64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8" w:type="dxa"/>
            <w:tcBorders>
              <w:left w:val="nil"/>
            </w:tcBorders>
          </w:tcPr>
          <w:p w14:paraId="58FCD62A" w14:textId="66F4DC13" w:rsidR="0058763B" w:rsidRPr="0058763B" w:rsidRDefault="0058763B" w:rsidP="0058763B">
            <w:pPr>
              <w:pStyle w:val="Title"/>
              <w:spacing w:before="6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Pr="0058763B">
              <w:t>Trainin</w:t>
            </w:r>
            <w:r>
              <w:t>G</w:t>
            </w:r>
          </w:p>
        </w:tc>
      </w:tr>
    </w:tbl>
    <w:p w14:paraId="389E7929" w14:textId="77777777" w:rsidR="00AF5876" w:rsidRDefault="00A633A2" w:rsidP="0058763B">
      <w:pPr>
        <w:pStyle w:val="Heading2"/>
        <w:spacing w:after="0" w:afterAutospacing="0"/>
        <w:ind w:right="144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Alfresco Process Services </w:t>
      </w:r>
    </w:p>
    <w:p w14:paraId="1D6413C5" w14:textId="735512AC" w:rsidR="0058763B" w:rsidRPr="0058763B" w:rsidRDefault="00197B76" w:rsidP="00AF5876">
      <w:pPr>
        <w:pStyle w:val="Heading2"/>
        <w:jc w:val="right"/>
      </w:pPr>
      <w:r>
        <w:t xml:space="preserve">Building a </w:t>
      </w:r>
      <w:r w:rsidR="00BB3EDF">
        <w:t xml:space="preserve">Claims </w:t>
      </w:r>
      <w:r w:rsidR="00AF5876">
        <w:t>Process</w:t>
      </w:r>
    </w:p>
    <w:p w14:paraId="215876AE" w14:textId="77777777" w:rsidR="00AF5876" w:rsidRDefault="00AF5876" w:rsidP="00141D89">
      <w:pPr>
        <w:pStyle w:val="Heading3"/>
        <w:spacing w:before="0" w:after="0" w:afterAutospacing="0"/>
        <w:ind w:right="144"/>
        <w:jc w:val="right"/>
        <w:rPr>
          <w:sz w:val="36"/>
          <w:szCs w:val="36"/>
        </w:rPr>
      </w:pPr>
    </w:p>
    <w:p w14:paraId="5665E6FE" w14:textId="59CDC355" w:rsidR="00141D89" w:rsidRDefault="004E1461" w:rsidP="00141D89">
      <w:pPr>
        <w:pStyle w:val="Heading3"/>
        <w:spacing w:before="0" w:after="0" w:afterAutospacing="0"/>
        <w:ind w:right="144"/>
        <w:jc w:val="right"/>
        <w:rPr>
          <w:sz w:val="36"/>
          <w:szCs w:val="36"/>
        </w:rPr>
      </w:pPr>
      <w:r>
        <w:rPr>
          <w:sz w:val="36"/>
          <w:szCs w:val="36"/>
        </w:rPr>
        <w:t>lab workbook</w:t>
      </w:r>
      <w:r w:rsidR="00352785">
        <w:rPr>
          <w:sz w:val="36"/>
          <w:szCs w:val="36"/>
        </w:rPr>
        <w:t xml:space="preserve"> (</w:t>
      </w:r>
      <w:r w:rsidR="008C7904">
        <w:rPr>
          <w:sz w:val="36"/>
          <w:szCs w:val="36"/>
        </w:rPr>
        <w:t>attendee</w:t>
      </w:r>
      <w:r w:rsidR="00352785">
        <w:rPr>
          <w:sz w:val="36"/>
          <w:szCs w:val="36"/>
        </w:rPr>
        <w:t>)</w:t>
      </w:r>
    </w:p>
    <w:p w14:paraId="7EDE3572" w14:textId="77777777" w:rsidR="00AF5876" w:rsidRPr="00AF5876" w:rsidRDefault="00AF5876" w:rsidP="00AF5876"/>
    <w:p w14:paraId="39358967" w14:textId="55E5197F" w:rsidR="0058763B" w:rsidRDefault="0058763B" w:rsidP="0058763B">
      <w:pPr>
        <w:spacing w:after="100"/>
        <w:jc w:val="right"/>
      </w:pPr>
    </w:p>
    <w:p w14:paraId="510FF840" w14:textId="4B5F2E17" w:rsidR="0058763B" w:rsidRDefault="0058763B" w:rsidP="0058763B">
      <w:pPr>
        <w:spacing w:after="100"/>
      </w:pPr>
    </w:p>
    <w:p w14:paraId="1D780EB6" w14:textId="411DE84D" w:rsidR="0058763B" w:rsidRPr="00FB2582" w:rsidRDefault="00FB2582" w:rsidP="0058763B">
      <w:pPr>
        <w:spacing w:after="100"/>
        <w:rPr>
          <w:vertAlign w:val="subscript"/>
        </w:rPr>
      </w:pPr>
      <w:r>
        <w:rPr>
          <w:vertAlign w:val="subscript"/>
        </w:rPr>
        <w:softHyphen/>
      </w:r>
      <w:r>
        <w:softHyphen/>
      </w:r>
    </w:p>
    <w:p w14:paraId="1FEA43E0" w14:textId="793AA86F" w:rsidR="0058763B" w:rsidRDefault="0058763B" w:rsidP="0058763B">
      <w:pPr>
        <w:spacing w:after="100"/>
      </w:pPr>
    </w:p>
    <w:p w14:paraId="5A5CB624" w14:textId="31C45AD2" w:rsidR="0058763B" w:rsidRDefault="0058763B" w:rsidP="0058763B">
      <w:pPr>
        <w:spacing w:after="100"/>
      </w:pPr>
    </w:p>
    <w:p w14:paraId="54DCF8AA" w14:textId="3C3C6B73" w:rsidR="0058763B" w:rsidRDefault="0058763B" w:rsidP="0058763B">
      <w:pPr>
        <w:spacing w:after="100"/>
      </w:pPr>
    </w:p>
    <w:p w14:paraId="74F2DE82" w14:textId="244F2939" w:rsidR="0058763B" w:rsidRDefault="0058763B" w:rsidP="0058763B">
      <w:pPr>
        <w:spacing w:after="100"/>
      </w:pPr>
    </w:p>
    <w:p w14:paraId="0BED3D43" w14:textId="2753E6BE" w:rsidR="0058763B" w:rsidRDefault="0058763B" w:rsidP="0058763B">
      <w:pPr>
        <w:spacing w:after="100"/>
      </w:pPr>
    </w:p>
    <w:p w14:paraId="58C7D1BA" w14:textId="007B6DF3" w:rsidR="0058763B" w:rsidRDefault="0058763B" w:rsidP="0058763B">
      <w:pPr>
        <w:spacing w:after="100"/>
      </w:pPr>
    </w:p>
    <w:p w14:paraId="1A35B748" w14:textId="77777777" w:rsidR="007D13E4" w:rsidRDefault="007D13E4" w:rsidP="0058763B">
      <w:pPr>
        <w:spacing w:after="100"/>
      </w:pPr>
    </w:p>
    <w:p w14:paraId="1277AA1A" w14:textId="77777777" w:rsidR="004E1461" w:rsidRDefault="004E1461" w:rsidP="0058763B">
      <w:pPr>
        <w:spacing w:after="100"/>
      </w:pPr>
    </w:p>
    <w:p w14:paraId="2E1AB57B" w14:textId="49307E54" w:rsidR="0058763B" w:rsidRDefault="005D2890" w:rsidP="005D2890">
      <w:pPr>
        <w:pStyle w:val="Heading1"/>
      </w:pPr>
      <w:r>
        <w:t>Table of Contents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5"/>
        <w:gridCol w:w="1075"/>
      </w:tblGrid>
      <w:tr w:rsidR="007D13E4" w14:paraId="02F706D2" w14:textId="77777777" w:rsidTr="00E20724">
        <w:tc>
          <w:tcPr>
            <w:tcW w:w="9715" w:type="dxa"/>
          </w:tcPr>
          <w:p w14:paraId="6798DC8B" w14:textId="5F0D3350" w:rsidR="007D13E4" w:rsidRDefault="00714713" w:rsidP="007D13E4">
            <w:pPr>
              <w:pStyle w:val="Heading3"/>
              <w:spacing w:after="120" w:afterAutospacing="0"/>
              <w:ind w:left="144"/>
            </w:pPr>
            <w:r>
              <w:rPr>
                <w:shd w:val="clear" w:color="auto" w:fill="FFFFFF"/>
              </w:rPr>
              <w:t xml:space="preserve">Lab 1. </w:t>
            </w:r>
            <w:r w:rsidR="00192849">
              <w:rPr>
                <w:shd w:val="clear" w:color="auto" w:fill="FFFFFF"/>
              </w:rPr>
              <w:t>Create an Intake Task</w:t>
            </w:r>
          </w:p>
          <w:p w14:paraId="1592D382" w14:textId="27F5374A" w:rsidR="007D13E4" w:rsidRDefault="007D13E4" w:rsidP="007D13E4">
            <w:pPr>
              <w:ind w:left="720"/>
            </w:pPr>
          </w:p>
        </w:tc>
        <w:tc>
          <w:tcPr>
            <w:tcW w:w="1075" w:type="dxa"/>
            <w:vAlign w:val="center"/>
          </w:tcPr>
          <w:p w14:paraId="3CC8EB48" w14:textId="4BF598D6" w:rsidR="007D13E4" w:rsidRDefault="007D13E4" w:rsidP="007D13E4">
            <w:pPr>
              <w:jc w:val="center"/>
            </w:pPr>
            <w:r>
              <w:t xml:space="preserve">Page </w:t>
            </w:r>
            <w:r w:rsidR="00714713">
              <w:t>3</w:t>
            </w:r>
          </w:p>
        </w:tc>
      </w:tr>
      <w:tr w:rsidR="007D13E4" w14:paraId="73B893EC" w14:textId="77777777" w:rsidTr="00E20724">
        <w:tc>
          <w:tcPr>
            <w:tcW w:w="9715" w:type="dxa"/>
          </w:tcPr>
          <w:p w14:paraId="24DA563F" w14:textId="2DDE4802" w:rsidR="007D13E4" w:rsidRDefault="00714713" w:rsidP="007D13E4">
            <w:pPr>
              <w:pStyle w:val="Heading3"/>
              <w:spacing w:before="240" w:after="120" w:afterAutospacing="0"/>
              <w:ind w:left="144"/>
            </w:pPr>
            <w:r>
              <w:rPr>
                <w:shd w:val="clear" w:color="auto" w:fill="FFFFFF"/>
              </w:rPr>
              <w:t xml:space="preserve">Lab 2. </w:t>
            </w:r>
            <w:r w:rsidR="00192849">
              <w:rPr>
                <w:shd w:val="clear" w:color="auto" w:fill="FFFFFF"/>
              </w:rPr>
              <w:t>Create a Process Application</w:t>
            </w:r>
          </w:p>
          <w:p w14:paraId="59CD5BB6" w14:textId="77777777" w:rsidR="007D13E4" w:rsidRDefault="007D13E4" w:rsidP="00714713">
            <w:pPr>
              <w:spacing w:afterAutospacing="0"/>
              <w:ind w:left="720" w:right="144"/>
            </w:pPr>
          </w:p>
        </w:tc>
        <w:tc>
          <w:tcPr>
            <w:tcW w:w="1075" w:type="dxa"/>
            <w:vAlign w:val="center"/>
          </w:tcPr>
          <w:p w14:paraId="36444284" w14:textId="75E84BBE" w:rsidR="007D13E4" w:rsidRDefault="007D13E4" w:rsidP="007D13E4">
            <w:pPr>
              <w:jc w:val="center"/>
            </w:pPr>
            <w:r>
              <w:t xml:space="preserve">Page </w:t>
            </w:r>
            <w:r w:rsidR="00D343FE">
              <w:t>6</w:t>
            </w:r>
          </w:p>
        </w:tc>
      </w:tr>
      <w:tr w:rsidR="007D13E4" w14:paraId="6485D925" w14:textId="77777777" w:rsidTr="00E20724">
        <w:tc>
          <w:tcPr>
            <w:tcW w:w="9715" w:type="dxa"/>
          </w:tcPr>
          <w:p w14:paraId="24A9F60B" w14:textId="299AC98B" w:rsidR="007D13E4" w:rsidRDefault="00714713" w:rsidP="007D13E4">
            <w:pPr>
              <w:pStyle w:val="Heading3"/>
              <w:spacing w:before="240" w:after="120" w:afterAutospacing="0"/>
              <w:ind w:left="144"/>
            </w:pPr>
            <w:r>
              <w:rPr>
                <w:shd w:val="clear" w:color="auto" w:fill="FFFFFF"/>
              </w:rPr>
              <w:t xml:space="preserve">Lab 3. </w:t>
            </w:r>
            <w:r w:rsidR="00192849">
              <w:rPr>
                <w:shd w:val="clear" w:color="auto" w:fill="FFFFFF"/>
              </w:rPr>
              <w:t>Testing Your Intake Process</w:t>
            </w:r>
          </w:p>
          <w:p w14:paraId="0B0FBA00" w14:textId="77777777" w:rsidR="007D13E4" w:rsidRDefault="007D13E4" w:rsidP="00714713">
            <w:pPr>
              <w:spacing w:afterAutospacing="0"/>
              <w:ind w:left="720" w:right="144"/>
            </w:pPr>
          </w:p>
        </w:tc>
        <w:tc>
          <w:tcPr>
            <w:tcW w:w="1075" w:type="dxa"/>
            <w:vAlign w:val="center"/>
          </w:tcPr>
          <w:p w14:paraId="755F4FD0" w14:textId="27ADA887" w:rsidR="007D13E4" w:rsidRDefault="00D61E42" w:rsidP="007D13E4">
            <w:pPr>
              <w:jc w:val="center"/>
            </w:pPr>
            <w:r>
              <w:t xml:space="preserve">Page </w:t>
            </w:r>
            <w:r w:rsidR="00D343FE">
              <w:t>7</w:t>
            </w:r>
          </w:p>
        </w:tc>
      </w:tr>
      <w:tr w:rsidR="007D13E4" w14:paraId="3704365F" w14:textId="77777777" w:rsidTr="0090192B">
        <w:tc>
          <w:tcPr>
            <w:tcW w:w="9715" w:type="dxa"/>
            <w:vAlign w:val="center"/>
          </w:tcPr>
          <w:p w14:paraId="12D50DCC" w14:textId="4690F79F" w:rsidR="007D13E4" w:rsidRDefault="00714713" w:rsidP="0090192B">
            <w:pPr>
              <w:pStyle w:val="Heading3"/>
              <w:spacing w:before="240" w:after="120" w:afterAutospacing="0"/>
              <w:ind w:left="144"/>
            </w:pPr>
            <w:r>
              <w:rPr>
                <w:shd w:val="clear" w:color="auto" w:fill="FFFFFF"/>
              </w:rPr>
              <w:t xml:space="preserve">Lab 4. </w:t>
            </w:r>
            <w:r w:rsidR="0002667E">
              <w:rPr>
                <w:shd w:val="clear" w:color="auto" w:fill="FFFFFF"/>
              </w:rPr>
              <w:t>Generating and saving a document</w:t>
            </w:r>
          </w:p>
          <w:p w14:paraId="7DE84092" w14:textId="759745DC" w:rsidR="007D13E4" w:rsidRDefault="007D13E4" w:rsidP="0090192B">
            <w:pPr>
              <w:ind w:left="720"/>
            </w:pPr>
          </w:p>
        </w:tc>
        <w:tc>
          <w:tcPr>
            <w:tcW w:w="1075" w:type="dxa"/>
            <w:vAlign w:val="center"/>
          </w:tcPr>
          <w:p w14:paraId="520222F7" w14:textId="3608A735" w:rsidR="007D13E4" w:rsidRDefault="00D61E42" w:rsidP="0090192B">
            <w:pPr>
              <w:jc w:val="center"/>
            </w:pPr>
            <w:r>
              <w:t xml:space="preserve">Page </w:t>
            </w:r>
            <w:r w:rsidR="0002667E">
              <w:t>8</w:t>
            </w:r>
          </w:p>
        </w:tc>
      </w:tr>
      <w:tr w:rsidR="007D13E4" w14:paraId="253D5E36" w14:textId="77777777" w:rsidTr="00ED250F">
        <w:trPr>
          <w:trHeight w:val="998"/>
        </w:trPr>
        <w:tc>
          <w:tcPr>
            <w:tcW w:w="9715" w:type="dxa"/>
            <w:vAlign w:val="center"/>
          </w:tcPr>
          <w:p w14:paraId="37A6AFC8" w14:textId="047F38E4" w:rsidR="007D13E4" w:rsidRDefault="00714713" w:rsidP="008522E0">
            <w:pPr>
              <w:pStyle w:val="Heading3"/>
              <w:spacing w:before="240" w:after="120" w:afterAutospacing="0"/>
              <w:ind w:left="144"/>
            </w:pPr>
            <w:r>
              <w:rPr>
                <w:shd w:val="clear" w:color="auto" w:fill="FFFFFF"/>
              </w:rPr>
              <w:t xml:space="preserve">Lab 5. </w:t>
            </w:r>
            <w:r w:rsidR="00192849">
              <w:rPr>
                <w:shd w:val="clear" w:color="auto" w:fill="FFFFFF"/>
              </w:rPr>
              <w:t>Creat</w:t>
            </w:r>
            <w:r w:rsidR="00AE3A45">
              <w:rPr>
                <w:shd w:val="clear" w:color="auto" w:fill="FFFFFF"/>
              </w:rPr>
              <w:t>e</w:t>
            </w:r>
            <w:r w:rsidR="00192849">
              <w:rPr>
                <w:shd w:val="clear" w:color="auto" w:fill="FFFFFF"/>
              </w:rPr>
              <w:t xml:space="preserve"> a </w:t>
            </w:r>
            <w:r w:rsidR="00F5177B">
              <w:rPr>
                <w:shd w:val="clear" w:color="auto" w:fill="FFFFFF"/>
              </w:rPr>
              <w:t>data model</w:t>
            </w:r>
          </w:p>
        </w:tc>
        <w:tc>
          <w:tcPr>
            <w:tcW w:w="1075" w:type="dxa"/>
            <w:tcBorders>
              <w:left w:val="nil"/>
            </w:tcBorders>
            <w:vAlign w:val="center"/>
          </w:tcPr>
          <w:p w14:paraId="10B25A42" w14:textId="449335DC" w:rsidR="007D13E4" w:rsidRDefault="00D61E42" w:rsidP="007D13E4">
            <w:pPr>
              <w:jc w:val="center"/>
            </w:pPr>
            <w:r>
              <w:t xml:space="preserve">Page </w:t>
            </w:r>
            <w:r w:rsidR="00F5177B">
              <w:t>9</w:t>
            </w:r>
          </w:p>
        </w:tc>
      </w:tr>
      <w:tr w:rsidR="007D13E4" w14:paraId="7DF11307" w14:textId="77777777" w:rsidTr="00ED250F">
        <w:tc>
          <w:tcPr>
            <w:tcW w:w="9715" w:type="dxa"/>
          </w:tcPr>
          <w:p w14:paraId="404C57D5" w14:textId="40BEBB8E" w:rsidR="007D13E4" w:rsidRDefault="00714713" w:rsidP="007D13E4">
            <w:pPr>
              <w:pStyle w:val="Heading3"/>
              <w:spacing w:before="240" w:after="120" w:afterAutospacing="0"/>
              <w:ind w:left="144"/>
            </w:pPr>
            <w:r>
              <w:rPr>
                <w:shd w:val="clear" w:color="auto" w:fill="FFFFFF"/>
              </w:rPr>
              <w:t xml:space="preserve">Lab 6. </w:t>
            </w:r>
            <w:r w:rsidR="004B42D3" w:rsidRPr="004B42D3">
              <w:rPr>
                <w:shd w:val="clear" w:color="auto" w:fill="FFFFFF"/>
              </w:rPr>
              <w:t>Create a Store Entity Task / Save Values to Database</w:t>
            </w:r>
          </w:p>
          <w:p w14:paraId="3E53F4FD" w14:textId="77777777" w:rsidR="007D13E4" w:rsidRDefault="007D13E4" w:rsidP="007D13E4"/>
        </w:tc>
        <w:tc>
          <w:tcPr>
            <w:tcW w:w="1075" w:type="dxa"/>
            <w:tcBorders>
              <w:left w:val="nil"/>
            </w:tcBorders>
            <w:vAlign w:val="center"/>
          </w:tcPr>
          <w:p w14:paraId="35EA70AB" w14:textId="2F87164F" w:rsidR="007D13E4" w:rsidRDefault="00D61E42" w:rsidP="007D13E4">
            <w:pPr>
              <w:jc w:val="center"/>
            </w:pPr>
            <w:r>
              <w:t xml:space="preserve">Page </w:t>
            </w:r>
            <w:r w:rsidR="00192849">
              <w:t>1</w:t>
            </w:r>
            <w:r w:rsidR="004B42D3">
              <w:t>0</w:t>
            </w:r>
          </w:p>
        </w:tc>
      </w:tr>
      <w:tr w:rsidR="00714713" w14:paraId="79D1F9B7" w14:textId="77777777" w:rsidTr="00ED25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69FB3" w14:textId="3BAEAE45" w:rsidR="00714713" w:rsidRDefault="00714713" w:rsidP="008522E0">
            <w:pPr>
              <w:pStyle w:val="Heading3"/>
              <w:spacing w:before="240" w:after="120" w:afterAutospacing="0"/>
              <w:ind w:left="144"/>
            </w:pPr>
            <w:r>
              <w:rPr>
                <w:shd w:val="clear" w:color="auto" w:fill="FFFFFF"/>
              </w:rPr>
              <w:t xml:space="preserve">Lab 7: </w:t>
            </w:r>
            <w:r w:rsidR="00E55799" w:rsidRPr="00E55799">
              <w:rPr>
                <w:shd w:val="clear" w:color="auto" w:fill="FFFFFF"/>
              </w:rPr>
              <w:t>Create a Lookup Process</w:t>
            </w:r>
          </w:p>
          <w:p w14:paraId="51E42A18" w14:textId="77777777" w:rsidR="00714713" w:rsidRDefault="00714713" w:rsidP="008522E0"/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FCCD6" w14:textId="43FB10C6" w:rsidR="00714713" w:rsidRDefault="00714713" w:rsidP="008522E0">
            <w:r>
              <w:t xml:space="preserve">Page </w:t>
            </w:r>
            <w:r w:rsidR="00E55799">
              <w:t>11</w:t>
            </w:r>
          </w:p>
        </w:tc>
      </w:tr>
      <w:tr w:rsidR="00E20724" w14:paraId="4273BBD0" w14:textId="77777777" w:rsidTr="00ED25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BC211" w14:textId="7172A923" w:rsidR="00E20724" w:rsidRDefault="00E20724" w:rsidP="008522E0">
            <w:pPr>
              <w:pStyle w:val="Heading3"/>
              <w:spacing w:before="240" w:after="120" w:afterAutospacing="0"/>
              <w:ind w:left="144"/>
            </w:pPr>
            <w:r>
              <w:rPr>
                <w:shd w:val="clear" w:color="auto" w:fill="FFFFFF"/>
              </w:rPr>
              <w:t xml:space="preserve">Lab </w:t>
            </w:r>
            <w:r w:rsidR="009F2296">
              <w:rPr>
                <w:shd w:val="clear" w:color="auto" w:fill="FFFFFF"/>
              </w:rPr>
              <w:t>8</w:t>
            </w:r>
            <w:r>
              <w:rPr>
                <w:shd w:val="clear" w:color="auto" w:fill="FFFFFF"/>
              </w:rPr>
              <w:t xml:space="preserve">: </w:t>
            </w:r>
            <w:r w:rsidR="00E55799" w:rsidRPr="00E55799">
              <w:rPr>
                <w:shd w:val="clear" w:color="auto" w:fill="FFFFFF"/>
              </w:rPr>
              <w:t>Create a Service Task w/ Java Delegate</w:t>
            </w:r>
          </w:p>
          <w:p w14:paraId="48E17914" w14:textId="7684DA49" w:rsidR="00E20724" w:rsidRDefault="00E20724" w:rsidP="008522E0"/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EDBD2" w14:textId="7263B312" w:rsidR="00E20724" w:rsidRDefault="00E20724" w:rsidP="008522E0">
            <w:r>
              <w:t xml:space="preserve">Page </w:t>
            </w:r>
            <w:r w:rsidR="00C67960">
              <w:t>1</w:t>
            </w:r>
            <w:r w:rsidR="00E55799">
              <w:t>3</w:t>
            </w:r>
          </w:p>
        </w:tc>
      </w:tr>
      <w:tr w:rsidR="008522E0" w14:paraId="5D29BCFF" w14:textId="77777777" w:rsidTr="00ED25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8EC65" w14:textId="192795BC" w:rsidR="008522E0" w:rsidRDefault="008522E0" w:rsidP="00787281">
            <w:pPr>
              <w:pStyle w:val="Heading3"/>
              <w:spacing w:before="240" w:after="120" w:afterAutospacing="0"/>
              <w:ind w:left="144"/>
            </w:pPr>
            <w:r>
              <w:rPr>
                <w:shd w:val="clear" w:color="auto" w:fill="FFFFFF"/>
              </w:rPr>
              <w:t xml:space="preserve">Lab </w:t>
            </w:r>
            <w:r w:rsidR="009F2296">
              <w:rPr>
                <w:shd w:val="clear" w:color="auto" w:fill="FFFFFF"/>
              </w:rPr>
              <w:t>9</w:t>
            </w:r>
            <w:r>
              <w:rPr>
                <w:shd w:val="clear" w:color="auto" w:fill="FFFFFF"/>
              </w:rPr>
              <w:t xml:space="preserve">: </w:t>
            </w:r>
            <w:r w:rsidR="0090196B" w:rsidRPr="0090196B">
              <w:rPr>
                <w:shd w:val="clear" w:color="auto" w:fill="FFFFFF"/>
              </w:rPr>
              <w:t>Add a Parallel Gateway and Splitting Paths</w:t>
            </w:r>
          </w:p>
          <w:p w14:paraId="1D619817" w14:textId="77777777" w:rsidR="008522E0" w:rsidRDefault="008522E0" w:rsidP="00787281"/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46314" w14:textId="55E54F4F" w:rsidR="008522E0" w:rsidRDefault="008522E0" w:rsidP="00787281">
            <w:r>
              <w:t xml:space="preserve">Page </w:t>
            </w:r>
            <w:r w:rsidR="0090196B">
              <w:t>14</w:t>
            </w:r>
          </w:p>
        </w:tc>
      </w:tr>
      <w:tr w:rsidR="00E20724" w14:paraId="43DCE644" w14:textId="77777777" w:rsidTr="00ED25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4749A690" w14:textId="77777777" w:rsidR="00E20724" w:rsidRDefault="00E20724" w:rsidP="00CB0CA1"/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6F87B2A2" w14:textId="7C5E4B51" w:rsidR="00E20724" w:rsidRDefault="00E20724" w:rsidP="00CB0CA1"/>
        </w:tc>
      </w:tr>
      <w:tr w:rsidR="00E20724" w14:paraId="248C9BCF" w14:textId="77777777" w:rsidTr="00E207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2FB42D91" w14:textId="77777777" w:rsidR="00E20724" w:rsidRDefault="00E20724" w:rsidP="00CB0CA1"/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2E44E832" w14:textId="159B55FE" w:rsidR="00E20724" w:rsidRDefault="00E20724" w:rsidP="00CB0CA1"/>
        </w:tc>
      </w:tr>
    </w:tbl>
    <w:p w14:paraId="646B3920" w14:textId="77777777" w:rsidR="007D13E4" w:rsidRDefault="007D13E4" w:rsidP="007D13E4"/>
    <w:p w14:paraId="51AA0019" w14:textId="77777777" w:rsidR="00192849" w:rsidRDefault="00192849" w:rsidP="007D13E4"/>
    <w:p w14:paraId="7D541F26" w14:textId="77777777" w:rsidR="00157131" w:rsidRPr="00157131" w:rsidRDefault="00157131" w:rsidP="00157131"/>
    <w:p w14:paraId="7D253A7C" w14:textId="77777777" w:rsidR="00157131" w:rsidRDefault="00157131" w:rsidP="00157131">
      <w:pPr>
        <w:spacing w:after="0" w:afterAutospacing="0"/>
        <w:ind w:right="144"/>
      </w:pPr>
    </w:p>
    <w:p w14:paraId="541F32B5" w14:textId="77777777" w:rsidR="00EE2B82" w:rsidRDefault="00EE2B82" w:rsidP="00157131">
      <w:pPr>
        <w:spacing w:after="0" w:afterAutospacing="0"/>
        <w:ind w:right="144"/>
      </w:pPr>
    </w:p>
    <w:p w14:paraId="4ACAC719" w14:textId="77777777" w:rsidR="00EE2B82" w:rsidRDefault="00EE2B82" w:rsidP="00157131">
      <w:pPr>
        <w:spacing w:after="0" w:afterAutospacing="0"/>
        <w:ind w:right="144"/>
      </w:pPr>
    </w:p>
    <w:p w14:paraId="4C16FB5B" w14:textId="77777777" w:rsidR="00EE2B82" w:rsidRDefault="00EE2B82" w:rsidP="00157131">
      <w:pPr>
        <w:spacing w:after="0" w:afterAutospacing="0"/>
        <w:ind w:right="144"/>
      </w:pPr>
    </w:p>
    <w:p w14:paraId="5ECF4E5C" w14:textId="77777777" w:rsidR="00EE2B82" w:rsidRDefault="00EE2B82" w:rsidP="00157131">
      <w:pPr>
        <w:spacing w:after="0" w:afterAutospacing="0"/>
        <w:ind w:right="144"/>
      </w:pPr>
    </w:p>
    <w:p w14:paraId="1A35EFA6" w14:textId="77777777" w:rsidR="00EE2B82" w:rsidRDefault="00EE2B82" w:rsidP="00157131">
      <w:pPr>
        <w:spacing w:after="0" w:afterAutospacing="0"/>
        <w:ind w:right="144"/>
      </w:pPr>
    </w:p>
    <w:p w14:paraId="44014639" w14:textId="77777777" w:rsidR="00EE2B82" w:rsidRDefault="00EE2B82" w:rsidP="00157131">
      <w:pPr>
        <w:spacing w:after="0" w:afterAutospacing="0"/>
        <w:ind w:right="144"/>
      </w:pPr>
    </w:p>
    <w:p w14:paraId="23DC46E2" w14:textId="77777777" w:rsidR="006C1D6E" w:rsidRDefault="006C1D6E" w:rsidP="006E6419"/>
    <w:p w14:paraId="089E352B" w14:textId="7A454EF2" w:rsidR="00CB3769" w:rsidRDefault="001735DA" w:rsidP="001735DA">
      <w:pPr>
        <w:pStyle w:val="Heading2"/>
      </w:pPr>
      <w:r>
        <w:t>Class Prework:</w:t>
      </w:r>
    </w:p>
    <w:p w14:paraId="49F77E84" w14:textId="4BBC7961" w:rsidR="00905236" w:rsidRDefault="00905236" w:rsidP="00190EA1">
      <w:pPr>
        <w:pStyle w:val="ListParagraph"/>
        <w:numPr>
          <w:ilvl w:val="0"/>
          <w:numId w:val="10"/>
        </w:numPr>
      </w:pPr>
      <w:r>
        <w:rPr>
          <w:b/>
          <w:bCs/>
        </w:rPr>
        <w:t>*Only do this IF</w:t>
      </w:r>
      <w:r>
        <w:t xml:space="preserve"> you</w:t>
      </w:r>
      <w:r w:rsidR="00A02790">
        <w:t xml:space="preserve"> did not sign into the share connector on each user account.</w:t>
      </w:r>
    </w:p>
    <w:p w14:paraId="44B977AC" w14:textId="173E3EAF" w:rsidR="001735DA" w:rsidRDefault="00A24F19" w:rsidP="00190EA1">
      <w:pPr>
        <w:pStyle w:val="ListParagraph"/>
        <w:numPr>
          <w:ilvl w:val="0"/>
          <w:numId w:val="10"/>
        </w:numPr>
      </w:pPr>
      <w:r>
        <w:t xml:space="preserve">Select the </w:t>
      </w:r>
      <w:r w:rsidRPr="00A24F19">
        <w:rPr>
          <w:b/>
          <w:bCs/>
        </w:rPr>
        <w:t>Identity Management</w:t>
      </w:r>
      <w:r>
        <w:t xml:space="preserve"> tile</w:t>
      </w:r>
      <w:r w:rsidR="001735DA">
        <w:t xml:space="preserve">. </w:t>
      </w:r>
    </w:p>
    <w:p w14:paraId="47BDB29E" w14:textId="15931381" w:rsidR="00A24F19" w:rsidRDefault="00A24F19" w:rsidP="00190EA1">
      <w:pPr>
        <w:pStyle w:val="ListParagraph"/>
        <w:numPr>
          <w:ilvl w:val="0"/>
          <w:numId w:val="10"/>
        </w:numPr>
      </w:pPr>
      <w:r>
        <w:t xml:space="preserve">Scroll to the bottom of profile and select the </w:t>
      </w:r>
      <w:r>
        <w:rPr>
          <w:b/>
          <w:bCs/>
        </w:rPr>
        <w:t>alfresco-1</w:t>
      </w:r>
      <w:r>
        <w:t xml:space="preserve"> repository.</w:t>
      </w:r>
    </w:p>
    <w:p w14:paraId="6A5F2369" w14:textId="61F85A7C" w:rsidR="00A24F19" w:rsidRDefault="00A24F19" w:rsidP="00190EA1">
      <w:pPr>
        <w:pStyle w:val="ListParagraph"/>
        <w:numPr>
          <w:ilvl w:val="0"/>
          <w:numId w:val="10"/>
        </w:numPr>
      </w:pPr>
      <w:r>
        <w:t xml:space="preserve">Sign in with provided </w:t>
      </w:r>
      <w:r w:rsidR="001F186F">
        <w:t>credentials.</w:t>
      </w:r>
    </w:p>
    <w:p w14:paraId="4FBD1054" w14:textId="77777777" w:rsidR="00702F6D" w:rsidRPr="006C1D6E" w:rsidRDefault="00702F6D" w:rsidP="006E6419"/>
    <w:tbl>
      <w:tblPr>
        <w:tblStyle w:val="TableGrid"/>
        <w:tblW w:w="1095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</w:tblCellMar>
        <w:tblLook w:val="04A0" w:firstRow="1" w:lastRow="0" w:firstColumn="1" w:lastColumn="0" w:noHBand="0" w:noVBand="1"/>
      </w:tblPr>
      <w:tblGrid>
        <w:gridCol w:w="9144"/>
        <w:gridCol w:w="1809"/>
      </w:tblGrid>
      <w:tr w:rsidR="00AC37AE" w14:paraId="25E14660" w14:textId="77777777" w:rsidTr="00BE630E">
        <w:trPr>
          <w:trHeight w:val="890"/>
        </w:trPr>
        <w:tc>
          <w:tcPr>
            <w:tcW w:w="9144" w:type="dxa"/>
            <w:shd w:val="clear" w:color="auto" w:fill="F2F2F2" w:themeFill="background1" w:themeFillShade="F2"/>
          </w:tcPr>
          <w:p w14:paraId="69A95232" w14:textId="11118421" w:rsidR="006060C7" w:rsidRPr="00AC37AE" w:rsidRDefault="00AC37AE" w:rsidP="00AC37AE">
            <w:pPr>
              <w:spacing w:before="240" w:afterAutospacing="0"/>
              <w:rPr>
                <w:b/>
                <w:bCs/>
                <w:sz w:val="28"/>
                <w:szCs w:val="28"/>
              </w:rPr>
            </w:pPr>
            <w:r w:rsidRPr="00F245A9">
              <w:rPr>
                <w:b/>
                <w:bCs/>
                <w:sz w:val="28"/>
                <w:szCs w:val="28"/>
              </w:rPr>
              <w:t>Scenario</w:t>
            </w:r>
            <w:r w:rsidR="00FE6D14">
              <w:rPr>
                <w:b/>
                <w:bCs/>
                <w:sz w:val="28"/>
                <w:szCs w:val="28"/>
              </w:rPr>
              <w:t xml:space="preserve"> </w:t>
            </w:r>
            <w:r w:rsidR="0096254C">
              <w:rPr>
                <w:b/>
                <w:bCs/>
                <w:sz w:val="28"/>
                <w:szCs w:val="28"/>
              </w:rPr>
              <w:t xml:space="preserve">– </w:t>
            </w:r>
            <w:r w:rsidR="00FA741B">
              <w:rPr>
                <w:b/>
                <w:bCs/>
                <w:sz w:val="28"/>
                <w:szCs w:val="28"/>
              </w:rPr>
              <w:t>9 Second Insurance</w:t>
            </w:r>
            <w:r w:rsidR="00BE630E">
              <w:rPr>
                <w:b/>
                <w:bCs/>
                <w:sz w:val="28"/>
                <w:szCs w:val="28"/>
              </w:rPr>
              <w:t>: New Customer Process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672C345A" w14:textId="6A46E0A3" w:rsidR="00AC37AE" w:rsidRPr="003B57D0" w:rsidRDefault="00AC37AE" w:rsidP="00AC37AE">
            <w:pPr>
              <w:pStyle w:val="ListParagraph"/>
              <w:spacing w:after="100"/>
              <w:ind w:left="720"/>
              <w:jc w:val="right"/>
            </w:pPr>
            <w:r w:rsidRPr="00AC37AE">
              <w:rPr>
                <w:noProof/>
              </w:rPr>
              <w:drawing>
                <wp:inline distT="0" distB="0" distL="0" distR="0" wp14:anchorId="3C24B90A" wp14:editId="61EC4D99">
                  <wp:extent cx="437833" cy="437833"/>
                  <wp:effectExtent l="0" t="0" r="635" b="635"/>
                  <wp:docPr id="32" name="Graphic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3722B6-37C8-4B54-B2A2-E1C1855381F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1">
                            <a:extLst>
                              <a:ext uri="{FF2B5EF4-FFF2-40B4-BE49-F238E27FC236}">
                                <a16:creationId xmlns:a16="http://schemas.microsoft.com/office/drawing/2014/main" id="{D33722B6-37C8-4B54-B2A2-E1C1855381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46" cy="44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7AE" w14:paraId="79FE9640" w14:textId="77777777" w:rsidTr="00520160">
        <w:trPr>
          <w:trHeight w:val="2205"/>
        </w:trPr>
        <w:tc>
          <w:tcPr>
            <w:tcW w:w="10953" w:type="dxa"/>
            <w:gridSpan w:val="2"/>
            <w:shd w:val="clear" w:color="auto" w:fill="F2F2F2" w:themeFill="background1" w:themeFillShade="F2"/>
          </w:tcPr>
          <w:p w14:paraId="122987B7" w14:textId="0D6BF7D6" w:rsidR="00AC37AE" w:rsidRDefault="005C2102" w:rsidP="00AC37AE">
            <w:pPr>
              <w:spacing w:after="120" w:afterAutospacing="0"/>
            </w:pPr>
            <w:r>
              <w:t>As a systems architect working for 9 Second Insurance</w:t>
            </w:r>
            <w:r w:rsidR="00BE630E">
              <w:t>,</w:t>
            </w:r>
            <w:r w:rsidR="00420BC0">
              <w:t xml:space="preserve"> you are tasked with creating a process that will allow agents to </w:t>
            </w:r>
            <w:r w:rsidR="007968FB">
              <w:t>create reimbursement claims</w:t>
            </w:r>
            <w:r w:rsidR="006060C7">
              <w:t>.</w:t>
            </w:r>
            <w:r w:rsidR="0026690A">
              <w:t xml:space="preserve"> </w:t>
            </w:r>
            <w:r w:rsidR="00FA741B">
              <w:t>Your process will include</w:t>
            </w:r>
            <w:r w:rsidR="0026690A">
              <w:t>:</w:t>
            </w:r>
          </w:p>
          <w:p w14:paraId="2EEFBBE7" w14:textId="73F130C2" w:rsidR="0026690A" w:rsidRDefault="0026690A">
            <w:pPr>
              <w:pStyle w:val="ListParagraph"/>
              <w:numPr>
                <w:ilvl w:val="0"/>
                <w:numId w:val="3"/>
              </w:numPr>
              <w:spacing w:after="100"/>
            </w:pPr>
            <w:r>
              <w:t xml:space="preserve">Data intake mechanism to capture </w:t>
            </w:r>
            <w:r w:rsidR="007968FB">
              <w:t>claim</w:t>
            </w:r>
            <w:r w:rsidR="00FA741B">
              <w:t xml:space="preserve"> information</w:t>
            </w:r>
            <w:r>
              <w:t xml:space="preserve">. </w:t>
            </w:r>
          </w:p>
          <w:p w14:paraId="5E4841BC" w14:textId="63B900BE" w:rsidR="00AC37AE" w:rsidRDefault="00FA741B">
            <w:pPr>
              <w:pStyle w:val="ListParagraph"/>
              <w:numPr>
                <w:ilvl w:val="0"/>
                <w:numId w:val="3"/>
              </w:numPr>
              <w:spacing w:after="100"/>
            </w:pPr>
            <w:r>
              <w:t>Data review mechanism to determine accuracy of information</w:t>
            </w:r>
            <w:r w:rsidR="0026690A">
              <w:t>.</w:t>
            </w:r>
          </w:p>
          <w:p w14:paraId="57ADB897" w14:textId="2CE31974" w:rsidR="00AC37AE" w:rsidRDefault="00FA741B" w:rsidP="00145A57">
            <w:pPr>
              <w:pStyle w:val="ListParagraph"/>
              <w:numPr>
                <w:ilvl w:val="0"/>
                <w:numId w:val="3"/>
              </w:numPr>
              <w:spacing w:after="100"/>
            </w:pPr>
            <w:r>
              <w:t xml:space="preserve">Document generation and </w:t>
            </w:r>
            <w:r w:rsidR="000A2BCD">
              <w:t>saving to content management system</w:t>
            </w:r>
            <w:r w:rsidR="00AC37AE">
              <w:t>.</w:t>
            </w:r>
          </w:p>
          <w:p w14:paraId="56B2227F" w14:textId="5EF99224" w:rsidR="00E26CF9" w:rsidRDefault="00E26CF9" w:rsidP="00145A57">
            <w:pPr>
              <w:pStyle w:val="ListParagraph"/>
              <w:numPr>
                <w:ilvl w:val="0"/>
                <w:numId w:val="3"/>
              </w:numPr>
              <w:spacing w:after="100"/>
            </w:pPr>
            <w:r>
              <w:t xml:space="preserve">A REST call to </w:t>
            </w:r>
            <w:r w:rsidR="0088154E">
              <w:t>retrieve</w:t>
            </w:r>
            <w:r>
              <w:t xml:space="preserve"> customer values </w:t>
            </w:r>
            <w:r w:rsidR="0088154E">
              <w:t xml:space="preserve">from a </w:t>
            </w:r>
            <w:r>
              <w:t>custom database</w:t>
            </w:r>
            <w:r w:rsidR="007968FB">
              <w:t>.</w:t>
            </w:r>
          </w:p>
          <w:p w14:paraId="44D0A5C8" w14:textId="58C138C2" w:rsidR="007973AC" w:rsidRDefault="007973AC" w:rsidP="00145A57">
            <w:pPr>
              <w:pStyle w:val="ListParagraph"/>
              <w:numPr>
                <w:ilvl w:val="0"/>
                <w:numId w:val="3"/>
              </w:numPr>
              <w:spacing w:after="100"/>
            </w:pPr>
            <w:r>
              <w:t>A Decision Table to perform logic</w:t>
            </w:r>
            <w:r w:rsidR="000E4724">
              <w:t xml:space="preserve"> and edit values</w:t>
            </w:r>
            <w:r>
              <w:t>.</w:t>
            </w:r>
          </w:p>
          <w:p w14:paraId="4D4C0F95" w14:textId="24F4A013" w:rsidR="00AC37AE" w:rsidRPr="00AC37AE" w:rsidRDefault="00AC37AE" w:rsidP="000A2BCD">
            <w:pPr>
              <w:pStyle w:val="ListParagraph"/>
              <w:spacing w:after="100"/>
              <w:ind w:left="1440"/>
            </w:pPr>
          </w:p>
        </w:tc>
      </w:tr>
    </w:tbl>
    <w:p w14:paraId="7ADE3572" w14:textId="39B54A67" w:rsidR="007D13E4" w:rsidRDefault="007D13E4" w:rsidP="00F61DA6">
      <w:pPr>
        <w:rPr>
          <w:shd w:val="clear" w:color="auto" w:fill="FFFFFF"/>
        </w:rPr>
      </w:pPr>
    </w:p>
    <w:p w14:paraId="67E50363" w14:textId="42E8CAA1" w:rsidR="003B57D0" w:rsidRDefault="00A72D06" w:rsidP="00AD1715">
      <w:pPr>
        <w:pStyle w:val="Heading2"/>
        <w:spacing w:after="100"/>
        <w:rPr>
          <w:shd w:val="clear" w:color="auto" w:fill="FFFFFF"/>
        </w:rPr>
      </w:pPr>
      <w:r w:rsidRPr="00A72D06">
        <w:rPr>
          <w:noProof/>
          <w:shd w:val="clear" w:color="auto" w:fill="FFFFFF"/>
        </w:rPr>
        <w:drawing>
          <wp:inline distT="0" distB="0" distL="0" distR="0" wp14:anchorId="76AC1247" wp14:editId="11376647">
            <wp:extent cx="319088" cy="473697"/>
            <wp:effectExtent l="0" t="0" r="5080" b="3175"/>
            <wp:docPr id="46" name="Graphic 45">
              <a:extLst xmlns:a="http://schemas.openxmlformats.org/drawingml/2006/main">
                <a:ext uri="{FF2B5EF4-FFF2-40B4-BE49-F238E27FC236}">
                  <a16:creationId xmlns:a16="http://schemas.microsoft.com/office/drawing/2014/main" id="{8D064F37-022C-479E-B7D7-762111746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5">
                      <a:extLst>
                        <a:ext uri="{FF2B5EF4-FFF2-40B4-BE49-F238E27FC236}">
                          <a16:creationId xmlns:a16="http://schemas.microsoft.com/office/drawing/2014/main" id="{8D064F37-022C-479E-B7D7-762111746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1" cy="4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Lab 1. </w:t>
      </w:r>
      <w:r w:rsidR="00574197">
        <w:rPr>
          <w:shd w:val="clear" w:color="auto" w:fill="FFFFFF"/>
        </w:rPr>
        <w:t>Create a</w:t>
      </w:r>
      <w:r w:rsidR="00F525D3">
        <w:rPr>
          <w:shd w:val="clear" w:color="auto" w:fill="FFFFFF"/>
        </w:rPr>
        <w:t>n</w:t>
      </w:r>
      <w:r w:rsidR="00574197">
        <w:rPr>
          <w:shd w:val="clear" w:color="auto" w:fill="FFFFFF"/>
        </w:rPr>
        <w:t xml:space="preserve"> </w:t>
      </w:r>
      <w:r w:rsidR="00F525D3">
        <w:rPr>
          <w:shd w:val="clear" w:color="auto" w:fill="FFFFFF"/>
        </w:rPr>
        <w:t>I</w:t>
      </w:r>
      <w:r w:rsidR="00574197">
        <w:rPr>
          <w:shd w:val="clear" w:color="auto" w:fill="FFFFFF"/>
        </w:rPr>
        <w:t xml:space="preserve">ntake </w:t>
      </w:r>
      <w:r w:rsidR="00F525D3">
        <w:rPr>
          <w:shd w:val="clear" w:color="auto" w:fill="FFFFFF"/>
        </w:rPr>
        <w:t>Task</w:t>
      </w:r>
    </w:p>
    <w:p w14:paraId="524E1790" w14:textId="77777777" w:rsidR="005E691C" w:rsidRDefault="00577BCA" w:rsidP="00190EA1">
      <w:pPr>
        <w:pStyle w:val="ListParagraph"/>
        <w:numPr>
          <w:ilvl w:val="0"/>
          <w:numId w:val="5"/>
        </w:numPr>
      </w:pPr>
      <w:r>
        <w:t xml:space="preserve">From the Alfresco home page, launch </w:t>
      </w:r>
      <w:r w:rsidR="00D30F3D">
        <w:t xml:space="preserve">the </w:t>
      </w:r>
      <w:r w:rsidR="00D30F3D" w:rsidRPr="00D30F3D">
        <w:rPr>
          <w:b/>
          <w:bCs/>
        </w:rPr>
        <w:t>Activiti App</w:t>
      </w:r>
      <w:r w:rsidR="00D30F3D">
        <w:t xml:space="preserve"> (</w:t>
      </w:r>
      <w:r>
        <w:t>Process Services</w:t>
      </w:r>
      <w:r w:rsidR="00D30F3D">
        <w:t>)</w:t>
      </w:r>
      <w:r>
        <w:t xml:space="preserve"> by clicking on the </w:t>
      </w:r>
      <w:r>
        <w:rPr>
          <w:b/>
          <w:bCs/>
        </w:rPr>
        <w:t>Activiti App</w:t>
      </w:r>
      <w:r>
        <w:t xml:space="preserve"> hyperlink. </w:t>
      </w:r>
    </w:p>
    <w:p w14:paraId="0FD88B34" w14:textId="4F87D6DB" w:rsidR="00F67A6F" w:rsidRDefault="00577BCA" w:rsidP="00190EA1">
      <w:pPr>
        <w:pStyle w:val="ListParagraph"/>
        <w:numPr>
          <w:ilvl w:val="1"/>
          <w:numId w:val="5"/>
        </w:numPr>
      </w:pPr>
      <w:r>
        <w:t>Sign in with your provided username and password</w:t>
      </w:r>
      <w:r w:rsidR="005E691C">
        <w:t>.</w:t>
      </w:r>
      <w:r>
        <w:t xml:space="preserve"> </w:t>
      </w:r>
      <w:r w:rsidR="005E691C">
        <w:t>Y</w:t>
      </w:r>
      <w:r>
        <w:t xml:space="preserve">ou </w:t>
      </w:r>
      <w:r w:rsidR="005E691C">
        <w:t xml:space="preserve">will be directed to the Activiti App </w:t>
      </w:r>
      <w:r>
        <w:t>home page.</w:t>
      </w:r>
    </w:p>
    <w:p w14:paraId="575DF9FF" w14:textId="62CEA95D" w:rsidR="00577BCA" w:rsidRDefault="00A65317" w:rsidP="00190EA1">
      <w:pPr>
        <w:pStyle w:val="ListParagraph"/>
        <w:numPr>
          <w:ilvl w:val="0"/>
          <w:numId w:val="5"/>
        </w:numPr>
      </w:pPr>
      <w:r>
        <w:t xml:space="preserve">Select the </w:t>
      </w:r>
      <w:r>
        <w:rPr>
          <w:b/>
          <w:bCs/>
        </w:rPr>
        <w:t>App Designer</w:t>
      </w:r>
      <w:r>
        <w:t xml:space="preserve"> tile to navigate to the </w:t>
      </w:r>
      <w:r>
        <w:rPr>
          <w:b/>
          <w:bCs/>
        </w:rPr>
        <w:t>Business Process Models</w:t>
      </w:r>
      <w:r>
        <w:t xml:space="preserve"> page.</w:t>
      </w:r>
    </w:p>
    <w:p w14:paraId="14F9FDA6" w14:textId="774DE8B4" w:rsidR="00DE0F19" w:rsidRDefault="00132871" w:rsidP="00190EA1">
      <w:pPr>
        <w:pStyle w:val="ListParagraph"/>
        <w:numPr>
          <w:ilvl w:val="0"/>
          <w:numId w:val="5"/>
        </w:numPr>
      </w:pPr>
      <w:r>
        <w:t xml:space="preserve">To create a new process, press the </w:t>
      </w:r>
      <w:r>
        <w:rPr>
          <w:b/>
          <w:bCs/>
        </w:rPr>
        <w:t>Create Process</w:t>
      </w:r>
      <w:r>
        <w:t xml:space="preserve"> button in the top right of the page.</w:t>
      </w:r>
    </w:p>
    <w:p w14:paraId="2D1CF422" w14:textId="2B40E366" w:rsidR="00132871" w:rsidRDefault="00A01EC9" w:rsidP="00190EA1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  <w:bCs/>
        </w:rPr>
        <w:t>Create a new business process model</w:t>
      </w:r>
      <w:r>
        <w:t xml:space="preserve"> popup, enter the following information:</w:t>
      </w:r>
    </w:p>
    <w:p w14:paraId="73607ED7" w14:textId="1145FD96" w:rsidR="00A01EC9" w:rsidRDefault="00A01EC9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Model name:</w:t>
      </w:r>
      <w:r>
        <w:t xml:space="preserve"> </w:t>
      </w:r>
      <w:r w:rsidR="00320CAC">
        <w:t xml:space="preserve">[Your </w:t>
      </w:r>
      <w:r w:rsidR="004F19CE">
        <w:t>user #</w:t>
      </w:r>
      <w:r w:rsidR="00320CAC">
        <w:t xml:space="preserve">] </w:t>
      </w:r>
      <w:r w:rsidR="003B6176">
        <w:t xml:space="preserve">New </w:t>
      </w:r>
      <w:r w:rsidR="00B4792F">
        <w:t>Claim</w:t>
      </w:r>
      <w:r w:rsidR="004F19CE">
        <w:t xml:space="preserve"> (</w:t>
      </w:r>
      <w:r w:rsidR="004F19CE" w:rsidRPr="00687D7D">
        <w:rPr>
          <w:i/>
          <w:iCs/>
        </w:rPr>
        <w:t xml:space="preserve">ex: </w:t>
      </w:r>
      <w:r w:rsidR="004F19CE" w:rsidRPr="004B288C">
        <w:rPr>
          <w:b/>
          <w:bCs/>
          <w:i/>
          <w:iCs/>
        </w:rPr>
        <w:t xml:space="preserve">U1 New </w:t>
      </w:r>
      <w:r w:rsidR="00B4792F">
        <w:rPr>
          <w:b/>
          <w:bCs/>
          <w:i/>
          <w:iCs/>
        </w:rPr>
        <w:t>Claim</w:t>
      </w:r>
      <w:r w:rsidR="004F19CE">
        <w:t>)</w:t>
      </w:r>
    </w:p>
    <w:p w14:paraId="416879DF" w14:textId="0FA21CD6" w:rsidR="00A01EC9" w:rsidRDefault="00A01EC9" w:rsidP="00190EA1">
      <w:pPr>
        <w:pStyle w:val="ListParagraph"/>
        <w:numPr>
          <w:ilvl w:val="1"/>
          <w:numId w:val="5"/>
        </w:numPr>
      </w:pPr>
      <w:r w:rsidRPr="00A01EC9">
        <w:rPr>
          <w:b/>
          <w:bCs/>
        </w:rPr>
        <w:t>Description</w:t>
      </w:r>
      <w:r>
        <w:t xml:space="preserve">: </w:t>
      </w:r>
      <w:r w:rsidR="00B4792F">
        <w:t>Create a new claim</w:t>
      </w:r>
      <w:r>
        <w:t>.</w:t>
      </w:r>
    </w:p>
    <w:p w14:paraId="62AB3C9F" w14:textId="418CFEAE" w:rsidR="00A01EC9" w:rsidRDefault="00A01EC9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Editor Type</w:t>
      </w:r>
      <w:r w:rsidRPr="00A01EC9">
        <w:t>:</w:t>
      </w:r>
      <w:r>
        <w:t xml:space="preserve"> Leave as BPMN editor</w:t>
      </w:r>
    </w:p>
    <w:p w14:paraId="59132D6E" w14:textId="173DC728" w:rsidR="00A01EC9" w:rsidRDefault="00A01EC9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Stencil</w:t>
      </w:r>
      <w:r w:rsidRPr="00A01EC9">
        <w:t>:</w:t>
      </w:r>
      <w:r>
        <w:t xml:space="preserve"> Default BPMN</w:t>
      </w:r>
    </w:p>
    <w:p w14:paraId="5A924CA3" w14:textId="291951D0" w:rsidR="00160476" w:rsidRDefault="00A01EC9" w:rsidP="00190EA1">
      <w:pPr>
        <w:pStyle w:val="ListParagraph"/>
        <w:numPr>
          <w:ilvl w:val="1"/>
          <w:numId w:val="5"/>
        </w:numPr>
      </w:pPr>
      <w:r>
        <w:t xml:space="preserve">Press the </w:t>
      </w:r>
      <w:r>
        <w:rPr>
          <w:b/>
          <w:bCs/>
        </w:rPr>
        <w:t>Create new model</w:t>
      </w:r>
      <w:r>
        <w:t xml:space="preserve"> button.</w:t>
      </w:r>
    </w:p>
    <w:p w14:paraId="6E98BA6A" w14:textId="25CEEEAA" w:rsidR="00F715A9" w:rsidRDefault="00F715A9" w:rsidP="00190EA1">
      <w:pPr>
        <w:pStyle w:val="ListParagraph"/>
        <w:numPr>
          <w:ilvl w:val="0"/>
          <w:numId w:val="5"/>
        </w:numPr>
      </w:pPr>
      <w:r>
        <w:t xml:space="preserve">With nothing selected on the stage, select the </w:t>
      </w:r>
      <w:r w:rsidR="00496938">
        <w:rPr>
          <w:b/>
          <w:bCs/>
        </w:rPr>
        <w:t>Variables</w:t>
      </w:r>
      <w:r w:rsidR="00496938">
        <w:t xml:space="preserve"> attribute in the bottom configuration panel.</w:t>
      </w:r>
    </w:p>
    <w:p w14:paraId="2C5D891D" w14:textId="4CCA1409" w:rsidR="00496938" w:rsidRDefault="00EF6E01" w:rsidP="00190EA1">
      <w:pPr>
        <w:pStyle w:val="ListParagraph"/>
        <w:numPr>
          <w:ilvl w:val="0"/>
          <w:numId w:val="5"/>
        </w:numPr>
      </w:pPr>
      <w:r>
        <w:t>Select the “+” icon below the chart to add new variable</w:t>
      </w:r>
      <w:r w:rsidR="00564323">
        <w:t>s</w:t>
      </w:r>
      <w:r>
        <w:t>.</w:t>
      </w:r>
      <w:r w:rsidR="005E5835">
        <w:t xml:space="preserve"> </w:t>
      </w:r>
      <w:r w:rsidR="00551B25">
        <w:t xml:space="preserve">We’ll add a few variables that will be used in </w:t>
      </w:r>
      <w:r w:rsidR="00551B25">
        <w:lastRenderedPageBreak/>
        <w:t>this process. Create the following variables with this configuration</w:t>
      </w:r>
      <w:r w:rsidR="005E5835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799"/>
        <w:gridCol w:w="4777"/>
      </w:tblGrid>
      <w:tr w:rsidR="00B84DF1" w14:paraId="3ECD24FA" w14:textId="77777777" w:rsidTr="00B84DF1">
        <w:tc>
          <w:tcPr>
            <w:tcW w:w="5508" w:type="dxa"/>
          </w:tcPr>
          <w:p w14:paraId="224DF1B8" w14:textId="4225B85F" w:rsidR="00B84DF1" w:rsidRPr="00B84DF1" w:rsidRDefault="00B84DF1" w:rsidP="00B84DF1">
            <w:pPr>
              <w:pStyle w:val="ListParagraph"/>
              <w:jc w:val="center"/>
              <w:rPr>
                <w:b/>
                <w:bCs/>
                <w:sz w:val="28"/>
                <w:szCs w:val="28"/>
              </w:rPr>
            </w:pPr>
            <w:r w:rsidRPr="00B84DF1">
              <w:rPr>
                <w:b/>
                <w:bCs/>
                <w:sz w:val="28"/>
                <w:szCs w:val="28"/>
              </w:rPr>
              <w:t>Variable Name</w:t>
            </w:r>
          </w:p>
        </w:tc>
        <w:tc>
          <w:tcPr>
            <w:tcW w:w="5508" w:type="dxa"/>
          </w:tcPr>
          <w:p w14:paraId="233EE468" w14:textId="6C91097C" w:rsidR="00B84DF1" w:rsidRPr="00B84DF1" w:rsidRDefault="00B84DF1" w:rsidP="00B84DF1">
            <w:pPr>
              <w:pStyle w:val="ListParagraph"/>
              <w:jc w:val="center"/>
              <w:rPr>
                <w:b/>
                <w:bCs/>
                <w:sz w:val="28"/>
                <w:szCs w:val="28"/>
              </w:rPr>
            </w:pPr>
            <w:r w:rsidRPr="00B84DF1">
              <w:rPr>
                <w:b/>
                <w:bCs/>
                <w:sz w:val="28"/>
                <w:szCs w:val="28"/>
              </w:rPr>
              <w:t>Variable Type</w:t>
            </w:r>
          </w:p>
        </w:tc>
      </w:tr>
      <w:tr w:rsidR="00B84DF1" w14:paraId="5824A2C6" w14:textId="77777777" w:rsidTr="00B84DF1">
        <w:tc>
          <w:tcPr>
            <w:tcW w:w="5508" w:type="dxa"/>
          </w:tcPr>
          <w:p w14:paraId="5F105154" w14:textId="10A6583F" w:rsidR="00B84DF1" w:rsidRDefault="00447A0F" w:rsidP="00B84DF1">
            <w:pPr>
              <w:pStyle w:val="ListParagraph"/>
              <w:jc w:val="center"/>
            </w:pPr>
            <w:proofErr w:type="spellStart"/>
            <w:r>
              <w:t>cAddress</w:t>
            </w:r>
            <w:proofErr w:type="spellEnd"/>
          </w:p>
        </w:tc>
        <w:tc>
          <w:tcPr>
            <w:tcW w:w="5508" w:type="dxa"/>
          </w:tcPr>
          <w:p w14:paraId="100CDA70" w14:textId="09ABEAA3" w:rsidR="00447A0F" w:rsidRDefault="00447A0F" w:rsidP="00447A0F">
            <w:pPr>
              <w:pStyle w:val="ListParagraph"/>
              <w:jc w:val="center"/>
            </w:pPr>
            <w:r>
              <w:t>String</w:t>
            </w:r>
          </w:p>
        </w:tc>
      </w:tr>
      <w:tr w:rsidR="00B84DF1" w14:paraId="4643D39A" w14:textId="77777777" w:rsidTr="00B84DF1">
        <w:tc>
          <w:tcPr>
            <w:tcW w:w="5508" w:type="dxa"/>
          </w:tcPr>
          <w:p w14:paraId="10856697" w14:textId="5204F49E" w:rsidR="00B84DF1" w:rsidRDefault="00447A0F" w:rsidP="00B84DF1">
            <w:pPr>
              <w:pStyle w:val="ListParagraph"/>
              <w:jc w:val="center"/>
            </w:pPr>
            <w:proofErr w:type="spellStart"/>
            <w:r>
              <w:t>cCity</w:t>
            </w:r>
            <w:proofErr w:type="spellEnd"/>
          </w:p>
        </w:tc>
        <w:tc>
          <w:tcPr>
            <w:tcW w:w="5508" w:type="dxa"/>
          </w:tcPr>
          <w:p w14:paraId="68BD6E78" w14:textId="2B4A0FF7" w:rsidR="00B84DF1" w:rsidRDefault="00447A0F" w:rsidP="00B84DF1">
            <w:pPr>
              <w:pStyle w:val="ListParagraph"/>
              <w:jc w:val="center"/>
            </w:pPr>
            <w:r>
              <w:t>String</w:t>
            </w:r>
          </w:p>
        </w:tc>
      </w:tr>
      <w:tr w:rsidR="00B84DF1" w14:paraId="746A12DE" w14:textId="77777777" w:rsidTr="00B84DF1">
        <w:tc>
          <w:tcPr>
            <w:tcW w:w="5508" w:type="dxa"/>
          </w:tcPr>
          <w:p w14:paraId="331984E7" w14:textId="4F3FC096" w:rsidR="00B84DF1" w:rsidRDefault="00447A0F" w:rsidP="00B84DF1">
            <w:pPr>
              <w:pStyle w:val="ListParagraph"/>
              <w:jc w:val="center"/>
            </w:pPr>
            <w:proofErr w:type="spellStart"/>
            <w:r>
              <w:t>cFirstName</w:t>
            </w:r>
            <w:proofErr w:type="spellEnd"/>
          </w:p>
        </w:tc>
        <w:tc>
          <w:tcPr>
            <w:tcW w:w="5508" w:type="dxa"/>
          </w:tcPr>
          <w:p w14:paraId="750C501B" w14:textId="56E0B31D" w:rsidR="00B84DF1" w:rsidRDefault="00447A0F" w:rsidP="00B84DF1">
            <w:pPr>
              <w:pStyle w:val="ListParagraph"/>
              <w:jc w:val="center"/>
            </w:pPr>
            <w:r>
              <w:t>string</w:t>
            </w:r>
          </w:p>
        </w:tc>
      </w:tr>
      <w:tr w:rsidR="00B84DF1" w14:paraId="188630AF" w14:textId="77777777" w:rsidTr="00B84DF1">
        <w:tc>
          <w:tcPr>
            <w:tcW w:w="5508" w:type="dxa"/>
          </w:tcPr>
          <w:p w14:paraId="2462C09E" w14:textId="2AC20D2F" w:rsidR="00B84DF1" w:rsidRDefault="00447A0F" w:rsidP="00B84DF1">
            <w:pPr>
              <w:pStyle w:val="ListParagraph"/>
              <w:jc w:val="center"/>
            </w:pPr>
            <w:proofErr w:type="spellStart"/>
            <w:r>
              <w:t>cLastName</w:t>
            </w:r>
            <w:proofErr w:type="spellEnd"/>
          </w:p>
        </w:tc>
        <w:tc>
          <w:tcPr>
            <w:tcW w:w="5508" w:type="dxa"/>
          </w:tcPr>
          <w:p w14:paraId="7B842B83" w14:textId="5176DB93" w:rsidR="00B84DF1" w:rsidRDefault="00C4528D" w:rsidP="00B84DF1">
            <w:pPr>
              <w:pStyle w:val="ListParagraph"/>
              <w:jc w:val="center"/>
            </w:pPr>
            <w:r>
              <w:t>S</w:t>
            </w:r>
            <w:r w:rsidR="00447A0F">
              <w:t>tring</w:t>
            </w:r>
          </w:p>
        </w:tc>
      </w:tr>
      <w:tr w:rsidR="00B84DF1" w14:paraId="59A4BBF8" w14:textId="77777777" w:rsidTr="00B84DF1">
        <w:tc>
          <w:tcPr>
            <w:tcW w:w="5508" w:type="dxa"/>
          </w:tcPr>
          <w:p w14:paraId="6F067938" w14:textId="07C9CC6C" w:rsidR="00B84DF1" w:rsidRDefault="00C4528D" w:rsidP="00B84DF1">
            <w:pPr>
              <w:pStyle w:val="ListParagraph"/>
              <w:jc w:val="center"/>
            </w:pPr>
            <w:proofErr w:type="spellStart"/>
            <w:r>
              <w:t>cState</w:t>
            </w:r>
            <w:proofErr w:type="spellEnd"/>
          </w:p>
        </w:tc>
        <w:tc>
          <w:tcPr>
            <w:tcW w:w="5508" w:type="dxa"/>
          </w:tcPr>
          <w:p w14:paraId="66655CC4" w14:textId="1C6E5895" w:rsidR="00B84DF1" w:rsidRDefault="00C4528D" w:rsidP="00B84DF1">
            <w:pPr>
              <w:pStyle w:val="ListParagraph"/>
              <w:jc w:val="center"/>
            </w:pPr>
            <w:r>
              <w:t>S</w:t>
            </w:r>
            <w:r>
              <w:t>tring</w:t>
            </w:r>
          </w:p>
        </w:tc>
      </w:tr>
      <w:tr w:rsidR="00B84DF1" w14:paraId="349DEADD" w14:textId="77777777" w:rsidTr="00B84DF1">
        <w:tc>
          <w:tcPr>
            <w:tcW w:w="5508" w:type="dxa"/>
          </w:tcPr>
          <w:p w14:paraId="1FCC0119" w14:textId="628D3142" w:rsidR="00B84DF1" w:rsidRDefault="00C4528D" w:rsidP="00B84DF1">
            <w:pPr>
              <w:pStyle w:val="ListParagraph"/>
              <w:jc w:val="center"/>
            </w:pPr>
            <w:proofErr w:type="spellStart"/>
            <w:r>
              <w:t>cZip</w:t>
            </w:r>
            <w:proofErr w:type="spellEnd"/>
          </w:p>
        </w:tc>
        <w:tc>
          <w:tcPr>
            <w:tcW w:w="5508" w:type="dxa"/>
          </w:tcPr>
          <w:p w14:paraId="7052D40D" w14:textId="22CE067B" w:rsidR="00B84DF1" w:rsidRDefault="00C4528D" w:rsidP="00B84DF1">
            <w:pPr>
              <w:pStyle w:val="ListParagraph"/>
              <w:jc w:val="center"/>
            </w:pPr>
            <w:r>
              <w:t>S</w:t>
            </w:r>
            <w:r>
              <w:t>tring</w:t>
            </w:r>
          </w:p>
        </w:tc>
      </w:tr>
      <w:tr w:rsidR="00B84DF1" w14:paraId="5484C595" w14:textId="77777777" w:rsidTr="00B84DF1">
        <w:tc>
          <w:tcPr>
            <w:tcW w:w="5508" w:type="dxa"/>
          </w:tcPr>
          <w:p w14:paraId="2947E898" w14:textId="6633CC4D" w:rsidR="00B84DF1" w:rsidRDefault="00C4528D" w:rsidP="00B84DF1">
            <w:pPr>
              <w:pStyle w:val="ListParagraph"/>
              <w:jc w:val="center"/>
            </w:pPr>
            <w:r>
              <w:t>deductible</w:t>
            </w:r>
          </w:p>
        </w:tc>
        <w:tc>
          <w:tcPr>
            <w:tcW w:w="5508" w:type="dxa"/>
          </w:tcPr>
          <w:p w14:paraId="46B2CD8F" w14:textId="500212F9" w:rsidR="00B84DF1" w:rsidRDefault="00110EE6" w:rsidP="00B84DF1">
            <w:pPr>
              <w:pStyle w:val="ListParagraph"/>
              <w:jc w:val="center"/>
            </w:pPr>
            <w:r>
              <w:t>integer</w:t>
            </w:r>
          </w:p>
        </w:tc>
      </w:tr>
      <w:tr w:rsidR="00C4528D" w14:paraId="3FDEE8BD" w14:textId="77777777" w:rsidTr="00B84DF1">
        <w:tc>
          <w:tcPr>
            <w:tcW w:w="5508" w:type="dxa"/>
          </w:tcPr>
          <w:p w14:paraId="58BA6B92" w14:textId="7228292C" w:rsidR="00C4528D" w:rsidRDefault="00110EE6" w:rsidP="00B84DF1">
            <w:pPr>
              <w:pStyle w:val="ListParagraph"/>
              <w:jc w:val="center"/>
            </w:pPr>
            <w:proofErr w:type="spellStart"/>
            <w:r>
              <w:t>lu_lastname</w:t>
            </w:r>
            <w:proofErr w:type="spellEnd"/>
          </w:p>
        </w:tc>
        <w:tc>
          <w:tcPr>
            <w:tcW w:w="5508" w:type="dxa"/>
          </w:tcPr>
          <w:p w14:paraId="02BDA13A" w14:textId="3766DBC8" w:rsidR="00C4528D" w:rsidRDefault="00110EE6" w:rsidP="00B84DF1">
            <w:pPr>
              <w:pStyle w:val="ListParagraph"/>
              <w:jc w:val="center"/>
            </w:pPr>
            <w:r>
              <w:t>string</w:t>
            </w:r>
          </w:p>
        </w:tc>
      </w:tr>
      <w:tr w:rsidR="00110EE6" w14:paraId="2FD3D89E" w14:textId="77777777" w:rsidTr="00B84DF1">
        <w:tc>
          <w:tcPr>
            <w:tcW w:w="5508" w:type="dxa"/>
          </w:tcPr>
          <w:p w14:paraId="773BDA54" w14:textId="1CF21246" w:rsidR="00110EE6" w:rsidRDefault="00110EE6" w:rsidP="00B84DF1">
            <w:pPr>
              <w:pStyle w:val="ListParagraph"/>
              <w:jc w:val="center"/>
            </w:pPr>
            <w:proofErr w:type="spellStart"/>
            <w:r>
              <w:t>recordCount</w:t>
            </w:r>
            <w:proofErr w:type="spellEnd"/>
          </w:p>
        </w:tc>
        <w:tc>
          <w:tcPr>
            <w:tcW w:w="5508" w:type="dxa"/>
          </w:tcPr>
          <w:p w14:paraId="4E33AF2B" w14:textId="450992F1" w:rsidR="00110EE6" w:rsidRDefault="00110EE6" w:rsidP="00B84DF1">
            <w:pPr>
              <w:pStyle w:val="ListParagraph"/>
              <w:jc w:val="center"/>
            </w:pPr>
            <w:r>
              <w:t>integer</w:t>
            </w:r>
          </w:p>
        </w:tc>
      </w:tr>
      <w:tr w:rsidR="00110EE6" w14:paraId="0F3A5461" w14:textId="77777777" w:rsidTr="00B84DF1">
        <w:tc>
          <w:tcPr>
            <w:tcW w:w="5508" w:type="dxa"/>
          </w:tcPr>
          <w:p w14:paraId="0EA142DD" w14:textId="4E63E0E2" w:rsidR="00110EE6" w:rsidRDefault="00110EE6" w:rsidP="00B84DF1">
            <w:pPr>
              <w:pStyle w:val="ListParagraph"/>
              <w:jc w:val="center"/>
            </w:pPr>
            <w:proofErr w:type="spellStart"/>
            <w:r>
              <w:t>recordList</w:t>
            </w:r>
            <w:proofErr w:type="spellEnd"/>
          </w:p>
        </w:tc>
        <w:tc>
          <w:tcPr>
            <w:tcW w:w="5508" w:type="dxa"/>
          </w:tcPr>
          <w:p w14:paraId="5B8EC577" w14:textId="2B2F77F8" w:rsidR="00110EE6" w:rsidRDefault="00110EE6" w:rsidP="00B84DF1">
            <w:pPr>
              <w:pStyle w:val="ListParagraph"/>
              <w:jc w:val="center"/>
            </w:pPr>
            <w:r>
              <w:t>string</w:t>
            </w:r>
          </w:p>
        </w:tc>
      </w:tr>
    </w:tbl>
    <w:p w14:paraId="5C19FF12" w14:textId="484E3876" w:rsidR="00650EBC" w:rsidRDefault="00650EBC" w:rsidP="00551B25">
      <w:pPr>
        <w:pStyle w:val="ListParagraph"/>
        <w:ind w:left="1440"/>
      </w:pPr>
    </w:p>
    <w:p w14:paraId="665B42B5" w14:textId="0CC7172D" w:rsidR="00FC198C" w:rsidRDefault="000D46B1" w:rsidP="00190EA1">
      <w:pPr>
        <w:pStyle w:val="ListParagraph"/>
        <w:numPr>
          <w:ilvl w:val="0"/>
          <w:numId w:val="5"/>
        </w:numPr>
      </w:pPr>
      <w:r>
        <w:t xml:space="preserve">Create a new </w:t>
      </w:r>
      <w:r w:rsidR="00C80A02" w:rsidRPr="00C80A02">
        <w:rPr>
          <w:b/>
          <w:bCs/>
        </w:rPr>
        <w:t>User</w:t>
      </w:r>
      <w:r w:rsidRPr="00C80A02">
        <w:rPr>
          <w:b/>
          <w:bCs/>
        </w:rPr>
        <w:t xml:space="preserve"> </w:t>
      </w:r>
      <w:r w:rsidR="00C80A02" w:rsidRPr="00C80A02">
        <w:rPr>
          <w:b/>
          <w:bCs/>
        </w:rPr>
        <w:t>T</w:t>
      </w:r>
      <w:r w:rsidRPr="00C80A02">
        <w:rPr>
          <w:b/>
          <w:bCs/>
        </w:rPr>
        <w:t>ask</w:t>
      </w:r>
      <w:r>
        <w:t xml:space="preserve"> </w:t>
      </w:r>
      <w:r w:rsidR="00DF23D5">
        <w:t xml:space="preserve">connected to the </w:t>
      </w:r>
      <w:r w:rsidR="00045FAF">
        <w:t>start event</w:t>
      </w:r>
      <w:r>
        <w:t xml:space="preserve">. </w:t>
      </w:r>
      <w:r w:rsidR="00777668">
        <w:t xml:space="preserve"> </w:t>
      </w:r>
      <w:r w:rsidR="00777668">
        <w:rPr>
          <w:noProof/>
        </w:rPr>
        <w:drawing>
          <wp:inline distT="0" distB="0" distL="0" distR="0" wp14:anchorId="58ECDA0F" wp14:editId="574AE37B">
            <wp:extent cx="236687" cy="215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878" cy="2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A6B" w14:textId="0EF82600" w:rsidR="000D46B1" w:rsidRDefault="000D46B1" w:rsidP="00190EA1">
      <w:pPr>
        <w:pStyle w:val="ListParagraph"/>
        <w:numPr>
          <w:ilvl w:val="0"/>
          <w:numId w:val="5"/>
        </w:numPr>
      </w:pPr>
      <w:r>
        <w:t xml:space="preserve">Give the </w:t>
      </w:r>
      <w:r w:rsidR="00FC5CD8">
        <w:t>user</w:t>
      </w:r>
      <w:r>
        <w:t xml:space="preserve"> task a name by double-clicking on the task to open a text field. Name this task </w:t>
      </w:r>
      <w:r w:rsidR="00045FAF">
        <w:rPr>
          <w:b/>
          <w:bCs/>
          <w:i/>
          <w:iCs/>
        </w:rPr>
        <w:t>Customer Search</w:t>
      </w:r>
      <w:r>
        <w:t>.</w:t>
      </w:r>
    </w:p>
    <w:p w14:paraId="3FDB7944" w14:textId="008774C2" w:rsidR="000D46B1" w:rsidRDefault="000D46B1" w:rsidP="00190EA1">
      <w:pPr>
        <w:pStyle w:val="ListParagraph"/>
        <w:numPr>
          <w:ilvl w:val="0"/>
          <w:numId w:val="5"/>
        </w:numPr>
      </w:pPr>
      <w:r>
        <w:t xml:space="preserve">With the </w:t>
      </w:r>
      <w:r w:rsidR="00FC5CD8">
        <w:t>user</w:t>
      </w:r>
      <w:r>
        <w:t xml:space="preserve"> task selected, notice that the </w:t>
      </w:r>
      <w:r>
        <w:rPr>
          <w:b/>
          <w:bCs/>
        </w:rPr>
        <w:t>Referenced form</w:t>
      </w:r>
      <w:r>
        <w:t xml:space="preserve"> value in the bottom configuration window is </w:t>
      </w:r>
      <w:r>
        <w:rPr>
          <w:i/>
          <w:iCs/>
        </w:rPr>
        <w:t>No reference selected</w:t>
      </w:r>
      <w:r>
        <w:t xml:space="preserve">. To create an intake form for this task, click on the </w:t>
      </w:r>
      <w:r>
        <w:rPr>
          <w:i/>
          <w:iCs/>
        </w:rPr>
        <w:t>No reference selected</w:t>
      </w:r>
      <w:r>
        <w:t xml:space="preserve"> value.</w:t>
      </w:r>
    </w:p>
    <w:p w14:paraId="103058DA" w14:textId="6FFAA9BA" w:rsidR="000D46B1" w:rsidRDefault="000D46B1" w:rsidP="00190EA1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  <w:bCs/>
        </w:rPr>
        <w:t>Form reference</w:t>
      </w:r>
      <w:r>
        <w:t xml:space="preserve"> popup window, select the </w:t>
      </w:r>
      <w:r>
        <w:rPr>
          <w:b/>
          <w:bCs/>
        </w:rPr>
        <w:t>New Form</w:t>
      </w:r>
      <w:r>
        <w:t xml:space="preserve"> button.</w:t>
      </w:r>
    </w:p>
    <w:p w14:paraId="7E4E4AB0" w14:textId="68FC71C3" w:rsidR="000D46B1" w:rsidRDefault="000D46B1" w:rsidP="00190EA1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  <w:bCs/>
        </w:rPr>
        <w:t>Create a new form</w:t>
      </w:r>
      <w:r>
        <w:t xml:space="preserve"> window, enter the following values:</w:t>
      </w:r>
    </w:p>
    <w:p w14:paraId="4F28D609" w14:textId="0C75434A" w:rsidR="000D46B1" w:rsidRDefault="000D46B1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Form name: </w:t>
      </w:r>
      <w:r w:rsidR="00C967C9">
        <w:t>Customer Lookup</w:t>
      </w:r>
    </w:p>
    <w:p w14:paraId="73EE305E" w14:textId="49689B86" w:rsidR="000D46B1" w:rsidRDefault="000D46B1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Description:</w:t>
      </w:r>
      <w:r>
        <w:t xml:space="preserve"> </w:t>
      </w:r>
      <w:r w:rsidR="001F14D2">
        <w:t>Gather customer information to retrieve records</w:t>
      </w:r>
      <w:r>
        <w:t>.</w:t>
      </w:r>
    </w:p>
    <w:p w14:paraId="14C5A408" w14:textId="77777777" w:rsidR="000D46B1" w:rsidRDefault="000D46B1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Stencil:</w:t>
      </w:r>
      <w:r>
        <w:t xml:space="preserve"> Default form</w:t>
      </w:r>
    </w:p>
    <w:p w14:paraId="78CD2F06" w14:textId="62627D86" w:rsidR="00E5475B" w:rsidRDefault="000D46B1" w:rsidP="00190EA1">
      <w:pPr>
        <w:pStyle w:val="ListParagraph"/>
        <w:numPr>
          <w:ilvl w:val="1"/>
          <w:numId w:val="5"/>
        </w:numPr>
      </w:pPr>
      <w:r>
        <w:t xml:space="preserve">Select the </w:t>
      </w:r>
      <w:r>
        <w:rPr>
          <w:b/>
          <w:bCs/>
        </w:rPr>
        <w:t>Create form</w:t>
      </w:r>
      <w:r>
        <w:t xml:space="preserve"> button.</w:t>
      </w:r>
      <w:r w:rsidR="008C7904">
        <w:t xml:space="preserve"> </w:t>
      </w:r>
    </w:p>
    <w:p w14:paraId="37A52C58" w14:textId="18D169F5" w:rsidR="000D46B1" w:rsidRDefault="000D46B1" w:rsidP="00190EA1">
      <w:pPr>
        <w:pStyle w:val="ListParagraph"/>
        <w:numPr>
          <w:ilvl w:val="0"/>
          <w:numId w:val="5"/>
        </w:numPr>
      </w:pPr>
      <w:r>
        <w:t xml:space="preserve"> </w:t>
      </w:r>
      <w:r w:rsidR="00B73621">
        <w:t>Follow these steps to create the form you’ll need to intake a new hire employee.</w:t>
      </w:r>
    </w:p>
    <w:p w14:paraId="34DAA031" w14:textId="661FF3E2" w:rsidR="00B73621" w:rsidRDefault="00B73621" w:rsidP="00190EA1">
      <w:pPr>
        <w:pStyle w:val="ListParagraph"/>
        <w:numPr>
          <w:ilvl w:val="1"/>
          <w:numId w:val="5"/>
        </w:numPr>
      </w:pPr>
      <w:r>
        <w:t xml:space="preserve">From the left object menu, drag a </w:t>
      </w:r>
      <w:r>
        <w:rPr>
          <w:b/>
          <w:bCs/>
        </w:rPr>
        <w:t>Header</w:t>
      </w:r>
      <w:r>
        <w:t xml:space="preserve"> onto the canvas. To edit, click on the pencil icon that appears when you hover your mouse over the header object. In the </w:t>
      </w:r>
      <w:r>
        <w:rPr>
          <w:b/>
          <w:bCs/>
        </w:rPr>
        <w:t>Label</w:t>
      </w:r>
      <w:r>
        <w:t xml:space="preserve"> field, name it </w:t>
      </w:r>
      <w:r w:rsidR="005A7713">
        <w:rPr>
          <w:b/>
          <w:bCs/>
          <w:i/>
          <w:iCs/>
        </w:rPr>
        <w:t>Enter the Customer’s last name</w:t>
      </w:r>
      <w:r w:rsidR="00650EBC">
        <w:rPr>
          <w:b/>
          <w:bCs/>
          <w:i/>
          <w:iCs/>
        </w:rPr>
        <w:t xml:space="preserve"> </w:t>
      </w:r>
      <w:r>
        <w:t xml:space="preserve">and click the </w:t>
      </w:r>
      <w:r>
        <w:rPr>
          <w:b/>
          <w:bCs/>
        </w:rPr>
        <w:t xml:space="preserve">Close </w:t>
      </w:r>
      <w:r>
        <w:t>button.</w:t>
      </w:r>
    </w:p>
    <w:p w14:paraId="5DFBAD26" w14:textId="5E354FE3" w:rsidR="00C168D9" w:rsidRDefault="00C168D9" w:rsidP="00190EA1">
      <w:pPr>
        <w:pStyle w:val="ListParagraph"/>
        <w:numPr>
          <w:ilvl w:val="1"/>
          <w:numId w:val="5"/>
        </w:numPr>
      </w:pPr>
      <w:r>
        <w:t xml:space="preserve">Drag a </w:t>
      </w:r>
      <w:r w:rsidR="005A7713">
        <w:rPr>
          <w:b/>
          <w:bCs/>
        </w:rPr>
        <w:t xml:space="preserve">Text </w:t>
      </w:r>
      <w:r>
        <w:t>object and dop it into the Header</w:t>
      </w:r>
      <w:r w:rsidR="004301AA">
        <w:t xml:space="preserve"> object.</w:t>
      </w:r>
    </w:p>
    <w:p w14:paraId="59C1738B" w14:textId="03F7E9B0" w:rsidR="004301AA" w:rsidRDefault="004301AA" w:rsidP="00190EA1">
      <w:pPr>
        <w:pStyle w:val="ListParagraph"/>
        <w:numPr>
          <w:ilvl w:val="1"/>
          <w:numId w:val="5"/>
        </w:numPr>
      </w:pPr>
      <w:r>
        <w:t>Click on the pencil icon on the Display Value object to open the edit prompt.</w:t>
      </w:r>
      <w:r w:rsidR="0052202A">
        <w:t xml:space="preserve"> </w:t>
      </w:r>
      <w:r w:rsidR="00CF1F2B">
        <w:t>Configure the text field with the following options:</w:t>
      </w:r>
    </w:p>
    <w:p w14:paraId="7BBA707C" w14:textId="2F3C9D30" w:rsidR="00CF1F2B" w:rsidRDefault="00CF1F2B" w:rsidP="00190EA1">
      <w:pPr>
        <w:pStyle w:val="ListParagraph"/>
        <w:numPr>
          <w:ilvl w:val="2"/>
          <w:numId w:val="5"/>
        </w:numPr>
      </w:pPr>
      <w:r>
        <w:rPr>
          <w:b/>
          <w:bCs/>
        </w:rPr>
        <w:t xml:space="preserve">Label: </w:t>
      </w:r>
      <w:r>
        <w:t>Last Name:</w:t>
      </w:r>
    </w:p>
    <w:p w14:paraId="35E72A0D" w14:textId="5F482052" w:rsidR="004301AA" w:rsidRDefault="00CF1F2B" w:rsidP="00190EA1">
      <w:pPr>
        <w:pStyle w:val="ListParagraph"/>
        <w:numPr>
          <w:ilvl w:val="2"/>
          <w:numId w:val="5"/>
        </w:numPr>
      </w:pPr>
      <w:r>
        <w:rPr>
          <w:b/>
          <w:bCs/>
        </w:rPr>
        <w:t>Override ID:</w:t>
      </w:r>
      <w:r>
        <w:t xml:space="preserve"> check the box</w:t>
      </w:r>
    </w:p>
    <w:p w14:paraId="44D8E964" w14:textId="5A0AD487" w:rsidR="000C7095" w:rsidRDefault="000C7095" w:rsidP="00190EA1">
      <w:pPr>
        <w:pStyle w:val="ListParagraph"/>
        <w:numPr>
          <w:ilvl w:val="2"/>
          <w:numId w:val="5"/>
        </w:numPr>
      </w:pPr>
      <w:r>
        <w:rPr>
          <w:b/>
          <w:bCs/>
        </w:rPr>
        <w:t>ID:</w:t>
      </w:r>
      <w:r>
        <w:t xml:space="preserve"> </w:t>
      </w:r>
      <w:proofErr w:type="spellStart"/>
      <w:r>
        <w:t>lookup_lastname</w:t>
      </w:r>
      <w:proofErr w:type="spellEnd"/>
    </w:p>
    <w:p w14:paraId="3E2C30E2" w14:textId="1A56449C" w:rsidR="000C7095" w:rsidRDefault="000C7095" w:rsidP="00190EA1">
      <w:pPr>
        <w:pStyle w:val="ListParagraph"/>
        <w:numPr>
          <w:ilvl w:val="2"/>
          <w:numId w:val="5"/>
        </w:numPr>
      </w:pPr>
      <w:r>
        <w:rPr>
          <w:b/>
          <w:bCs/>
        </w:rPr>
        <w:t>Required:</w:t>
      </w:r>
      <w:r>
        <w:t xml:space="preserve"> check the box</w:t>
      </w:r>
    </w:p>
    <w:p w14:paraId="6C0F6BBC" w14:textId="4A25B6AD" w:rsidR="000C7095" w:rsidRDefault="000C7095" w:rsidP="00190EA1">
      <w:pPr>
        <w:pStyle w:val="ListParagraph"/>
        <w:numPr>
          <w:ilvl w:val="2"/>
          <w:numId w:val="5"/>
        </w:numPr>
      </w:pPr>
      <w:r>
        <w:rPr>
          <w:i/>
          <w:iCs/>
        </w:rPr>
        <w:t xml:space="preserve">Close the </w:t>
      </w:r>
      <w:r w:rsidR="00717692">
        <w:rPr>
          <w:i/>
          <w:iCs/>
        </w:rPr>
        <w:t>edit prompt.</w:t>
      </w:r>
    </w:p>
    <w:p w14:paraId="14B97D1A" w14:textId="29DCC2D1" w:rsidR="00E969E3" w:rsidRDefault="00717692" w:rsidP="00190EA1">
      <w:pPr>
        <w:pStyle w:val="ListParagraph"/>
        <w:numPr>
          <w:ilvl w:val="1"/>
          <w:numId w:val="5"/>
        </w:numPr>
      </w:pPr>
      <w:r>
        <w:lastRenderedPageBreak/>
        <w:t xml:space="preserve">Save and close the form editor by clicking on the save button. </w:t>
      </w:r>
      <w:r w:rsidR="00E10229">
        <w:t xml:space="preserve">  </w:t>
      </w:r>
      <w:r w:rsidR="00E10229">
        <w:rPr>
          <w:noProof/>
        </w:rPr>
        <w:drawing>
          <wp:inline distT="0" distB="0" distL="0" distR="0" wp14:anchorId="1404483A" wp14:editId="110861B5">
            <wp:extent cx="233732" cy="228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261" cy="2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F26" w14:textId="53A2BF40" w:rsidR="00E10229" w:rsidRDefault="00E10229" w:rsidP="00190EA1">
      <w:pPr>
        <w:pStyle w:val="ListParagraph"/>
        <w:numPr>
          <w:ilvl w:val="1"/>
          <w:numId w:val="5"/>
        </w:numPr>
      </w:pPr>
      <w:r>
        <w:t xml:space="preserve">On the </w:t>
      </w:r>
      <w:r>
        <w:rPr>
          <w:b/>
          <w:bCs/>
        </w:rPr>
        <w:t>Save form</w:t>
      </w:r>
      <w:r>
        <w:t xml:space="preserve"> popup window, click the </w:t>
      </w:r>
      <w:r>
        <w:rPr>
          <w:b/>
          <w:bCs/>
        </w:rPr>
        <w:t>Save and close editor</w:t>
      </w:r>
      <w:r>
        <w:t xml:space="preserve"> button to return to your process model.</w:t>
      </w:r>
    </w:p>
    <w:p w14:paraId="6320CFF9" w14:textId="34EBA3C1" w:rsidR="00153F8F" w:rsidRDefault="00153F8F" w:rsidP="00190EA1">
      <w:pPr>
        <w:pStyle w:val="ListParagraph"/>
        <w:numPr>
          <w:ilvl w:val="0"/>
          <w:numId w:val="5"/>
        </w:numPr>
      </w:pPr>
      <w:r>
        <w:t>Create a new script task connected to the start event. In the bottom configuration panel, configure the following attributes:</w:t>
      </w:r>
    </w:p>
    <w:p w14:paraId="7CD77798" w14:textId="1CD1D70D" w:rsidR="00153F8F" w:rsidRDefault="00153F8F" w:rsidP="00190EA1">
      <w:pPr>
        <w:pStyle w:val="ListParagraph"/>
        <w:numPr>
          <w:ilvl w:val="1"/>
          <w:numId w:val="5"/>
        </w:numPr>
      </w:pPr>
      <w:r w:rsidRPr="00B97A30">
        <w:rPr>
          <w:b/>
          <w:bCs/>
        </w:rPr>
        <w:t>Name:</w:t>
      </w:r>
      <w:r>
        <w:t xml:space="preserve"> </w:t>
      </w:r>
      <w:r w:rsidR="005254A0">
        <w:t>Get DB Values</w:t>
      </w:r>
    </w:p>
    <w:p w14:paraId="7113F0E3" w14:textId="77777777" w:rsidR="00153F8F" w:rsidRDefault="00153F8F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Script format:</w:t>
      </w:r>
      <w:r>
        <w:t xml:space="preserve"> groovy</w:t>
      </w:r>
    </w:p>
    <w:p w14:paraId="250D193F" w14:textId="77777777" w:rsidR="00153F8F" w:rsidRPr="00D4335D" w:rsidRDefault="00153F8F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Script:</w:t>
      </w:r>
      <w:r>
        <w:t xml:space="preserve"> </w:t>
      </w:r>
      <w:r>
        <w:rPr>
          <w:i/>
          <w:iCs/>
        </w:rPr>
        <w:t>enter this code in the popup script window: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016"/>
      </w:tblGrid>
      <w:tr w:rsidR="00153F8F" w14:paraId="2C859975" w14:textId="77777777" w:rsidTr="00DF6A5D">
        <w:tc>
          <w:tcPr>
            <w:tcW w:w="11016" w:type="dxa"/>
          </w:tcPr>
          <w:p w14:paraId="028E4535" w14:textId="77777777" w:rsidR="00153F8F" w:rsidRDefault="00153F8F" w:rsidP="00DF6A5D"/>
          <w:p w14:paraId="05A16C9E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import </w:t>
            </w:r>
            <w:proofErr w:type="spellStart"/>
            <w:proofErr w:type="gramStart"/>
            <w:r>
              <w:t>groovy.sql.Sql</w:t>
            </w:r>
            <w:proofErr w:type="spellEnd"/>
            <w:proofErr w:type="gramEnd"/>
            <w:r>
              <w:t>;</w:t>
            </w:r>
          </w:p>
          <w:p w14:paraId="1CD0AE69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import </w:t>
            </w:r>
            <w:proofErr w:type="spellStart"/>
            <w:proofErr w:type="gramStart"/>
            <w:r>
              <w:t>groovy.json</w:t>
            </w:r>
            <w:proofErr w:type="spellEnd"/>
            <w:proofErr w:type="gramEnd"/>
            <w:r>
              <w:t>.*;</w:t>
            </w:r>
          </w:p>
          <w:p w14:paraId="0CBFB0CA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import </w:t>
            </w:r>
            <w:proofErr w:type="spellStart"/>
            <w:proofErr w:type="gramStart"/>
            <w:r>
              <w:t>groovy.json</w:t>
            </w:r>
            <w:proofErr w:type="gramEnd"/>
            <w:r>
              <w:t>.JsonBuilder</w:t>
            </w:r>
            <w:proofErr w:type="spellEnd"/>
            <w:r>
              <w:t>;</w:t>
            </w:r>
          </w:p>
          <w:p w14:paraId="30EDE32A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import </w:t>
            </w:r>
            <w:proofErr w:type="spellStart"/>
            <w:proofErr w:type="gramStart"/>
            <w:r>
              <w:t>com.activiti</w:t>
            </w:r>
            <w:proofErr w:type="gramEnd"/>
            <w:r>
              <w:t>.security.SecurityUtils</w:t>
            </w:r>
            <w:proofErr w:type="spellEnd"/>
            <w:r>
              <w:t>;</w:t>
            </w:r>
          </w:p>
          <w:p w14:paraId="31309B6C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</w:p>
          <w:p w14:paraId="30C75DEB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>class Record {</w:t>
            </w:r>
          </w:p>
          <w:p w14:paraId="6B6AD87C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String </w:t>
            </w:r>
            <w:proofErr w:type="spellStart"/>
            <w:r>
              <w:t>recId</w:t>
            </w:r>
            <w:proofErr w:type="spellEnd"/>
          </w:p>
          <w:p w14:paraId="7CFFFE43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String </w:t>
            </w:r>
            <w:proofErr w:type="spellStart"/>
            <w:r>
              <w:t>firstname</w:t>
            </w:r>
            <w:proofErr w:type="spellEnd"/>
          </w:p>
          <w:p w14:paraId="03CA3BDE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String </w:t>
            </w:r>
            <w:proofErr w:type="spellStart"/>
            <w:r>
              <w:t>lastname</w:t>
            </w:r>
            <w:proofErr w:type="spellEnd"/>
          </w:p>
          <w:p w14:paraId="006759F1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String address</w:t>
            </w:r>
          </w:p>
          <w:p w14:paraId="17F21F10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String city</w:t>
            </w:r>
          </w:p>
          <w:p w14:paraId="3E9E583E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String state</w:t>
            </w:r>
          </w:p>
          <w:p w14:paraId="5BAC29E8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String zip</w:t>
            </w:r>
          </w:p>
          <w:p w14:paraId="76D07E19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>}</w:t>
            </w:r>
          </w:p>
          <w:p w14:paraId="37827699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</w:p>
          <w:p w14:paraId="230CAC9E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def ln = </w:t>
            </w:r>
            <w:proofErr w:type="spellStart"/>
            <w:proofErr w:type="gramStart"/>
            <w:r>
              <w:t>execution.getVariable</w:t>
            </w:r>
            <w:proofErr w:type="spellEnd"/>
            <w:proofErr w:type="gramEnd"/>
            <w:r>
              <w:t>("</w:t>
            </w:r>
            <w:proofErr w:type="spellStart"/>
            <w:r>
              <w:t>lookup_lastname</w:t>
            </w:r>
            <w:proofErr w:type="spellEnd"/>
            <w:r>
              <w:t>");</w:t>
            </w:r>
          </w:p>
          <w:p w14:paraId="3846E57E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proofErr w:type="spellStart"/>
            <w:proofErr w:type="gramStart"/>
            <w:r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lu_lastname</w:t>
            </w:r>
            <w:proofErr w:type="spellEnd"/>
            <w:r>
              <w:t>", ln);</w:t>
            </w:r>
          </w:p>
          <w:p w14:paraId="12DEE02D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</w:p>
          <w:p w14:paraId="0B4AEA2E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def </w:t>
            </w:r>
            <w:proofErr w:type="spellStart"/>
            <w:r>
              <w:t>url</w:t>
            </w:r>
            <w:proofErr w:type="spellEnd"/>
            <w:r>
              <w:t xml:space="preserve"> = '</w:t>
            </w:r>
            <w:proofErr w:type="gramStart"/>
            <w:r>
              <w:t>jdbc:oracle</w:t>
            </w:r>
            <w:proofErr w:type="gramEnd"/>
            <w:r>
              <w:t>:thin:@//aps-custom-oracle-db.cp58lgpzkwpy.us-east-1.rds.amazonaws.com/ORCL';</w:t>
            </w:r>
          </w:p>
          <w:p w14:paraId="5406934B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>def user = 'admin</w:t>
            </w:r>
            <w:proofErr w:type="gramStart"/>
            <w:r>
              <w:t>';</w:t>
            </w:r>
            <w:proofErr w:type="gramEnd"/>
          </w:p>
          <w:p w14:paraId="1B4D8103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>def password = 'administrator</w:t>
            </w:r>
            <w:proofErr w:type="gramStart"/>
            <w:r>
              <w:t>';</w:t>
            </w:r>
            <w:proofErr w:type="gramEnd"/>
          </w:p>
          <w:p w14:paraId="075AFEA0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>def driver = '</w:t>
            </w:r>
            <w:proofErr w:type="spellStart"/>
            <w:proofErr w:type="gramStart"/>
            <w:r>
              <w:t>oracle.jdbc</w:t>
            </w:r>
            <w:proofErr w:type="gramEnd"/>
            <w:r>
              <w:t>.driver.OracleDriver</w:t>
            </w:r>
            <w:proofErr w:type="spellEnd"/>
            <w:r>
              <w:t>';</w:t>
            </w:r>
          </w:p>
          <w:p w14:paraId="48E6EBE2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def </w:t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Sql.newInstance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user, password, driver</w:t>
            </w:r>
            <w:proofErr w:type="gramStart"/>
            <w:r>
              <w:t>);</w:t>
            </w:r>
            <w:proofErr w:type="gramEnd"/>
          </w:p>
          <w:p w14:paraId="5DF419F0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</w:p>
          <w:p w14:paraId="7893E80C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proofErr w:type="spellStart"/>
            <w:r>
              <w:t>rowNum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D3A08B9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def </w:t>
            </w:r>
            <w:proofErr w:type="spellStart"/>
            <w:r>
              <w:t>recordList</w:t>
            </w:r>
            <w:proofErr w:type="spellEnd"/>
            <w:r>
              <w:t xml:space="preserve"> = [</w:t>
            </w:r>
            <w:proofErr w:type="gramStart"/>
            <w:r>
              <w:t>];</w:t>
            </w:r>
            <w:proofErr w:type="gramEnd"/>
          </w:p>
          <w:p w14:paraId="166D7E7F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</w:p>
          <w:p w14:paraId="019A8716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proofErr w:type="spellStart"/>
            <w:proofErr w:type="gramStart"/>
            <w:r>
              <w:t>sql.eachRow</w:t>
            </w:r>
            <w:proofErr w:type="spellEnd"/>
            <w:proofErr w:type="gramEnd"/>
            <w:r>
              <w:t>("SELECT ID, FIRSTNAME, LASTNAME, ADDRESSLINE1, CITY, STATE, ZIPCODE FROM CUSTOMERS WHERE LASTNAME = ${</w:t>
            </w:r>
            <w:proofErr w:type="spellStart"/>
            <w:r>
              <w:t>lu_lastname</w:t>
            </w:r>
            <w:proofErr w:type="spellEnd"/>
            <w:r>
              <w:t>}") { row -&gt;</w:t>
            </w:r>
          </w:p>
          <w:p w14:paraId="203D0C45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</w:t>
            </w:r>
          </w:p>
          <w:p w14:paraId="610C6C29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def r = new </w:t>
            </w:r>
            <w:proofErr w:type="gramStart"/>
            <w:r>
              <w:t xml:space="preserve">Record( </w:t>
            </w:r>
            <w:proofErr w:type="spellStart"/>
            <w:r>
              <w:t>recId</w:t>
            </w:r>
            <w:proofErr w:type="spellEnd"/>
            <w:proofErr w:type="gramEnd"/>
            <w:r>
              <w:t xml:space="preserve">: row.id, </w:t>
            </w:r>
            <w:proofErr w:type="spellStart"/>
            <w:r>
              <w:t>firstname:row.firstname</w:t>
            </w:r>
            <w:proofErr w:type="spellEnd"/>
            <w:r>
              <w:t xml:space="preserve">, </w:t>
            </w:r>
            <w:proofErr w:type="spellStart"/>
            <w:r>
              <w:t>lastname:row.lastname</w:t>
            </w:r>
            <w:proofErr w:type="spellEnd"/>
            <w:r>
              <w:t xml:space="preserve">, address:row.addressLine1, </w:t>
            </w:r>
            <w:proofErr w:type="spellStart"/>
            <w:r>
              <w:t>city:row.city</w:t>
            </w:r>
            <w:proofErr w:type="spellEnd"/>
            <w:r>
              <w:t xml:space="preserve">, </w:t>
            </w:r>
            <w:proofErr w:type="spellStart"/>
            <w:r>
              <w:t>state:row.state</w:t>
            </w:r>
            <w:proofErr w:type="spellEnd"/>
            <w:r>
              <w:t xml:space="preserve">, </w:t>
            </w:r>
            <w:proofErr w:type="spellStart"/>
            <w:r>
              <w:t>zip:row.zipcode</w:t>
            </w:r>
            <w:proofErr w:type="spellEnd"/>
            <w:r>
              <w:t>)</w:t>
            </w:r>
          </w:p>
          <w:p w14:paraId="349E55F9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</w:t>
            </w:r>
            <w:proofErr w:type="spellStart"/>
            <w:proofErr w:type="gramStart"/>
            <w:r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cFirstName</w:t>
            </w:r>
            <w:proofErr w:type="spellEnd"/>
            <w:r>
              <w:t xml:space="preserve">", </w:t>
            </w:r>
            <w:proofErr w:type="spellStart"/>
            <w:r>
              <w:t>row.firstname</w:t>
            </w:r>
            <w:proofErr w:type="spellEnd"/>
            <w:r>
              <w:t>);</w:t>
            </w:r>
          </w:p>
          <w:p w14:paraId="3954F0FF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</w:t>
            </w:r>
            <w:proofErr w:type="spellStart"/>
            <w:proofErr w:type="gramStart"/>
            <w:r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cLastName</w:t>
            </w:r>
            <w:proofErr w:type="spellEnd"/>
            <w:r>
              <w:t xml:space="preserve">", </w:t>
            </w:r>
            <w:proofErr w:type="spellStart"/>
            <w:r>
              <w:t>row.lastname</w:t>
            </w:r>
            <w:proofErr w:type="spellEnd"/>
            <w:r>
              <w:t>);</w:t>
            </w:r>
          </w:p>
          <w:p w14:paraId="0AAE41AE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</w:t>
            </w:r>
            <w:proofErr w:type="spellStart"/>
            <w:proofErr w:type="gramStart"/>
            <w:r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cAddress</w:t>
            </w:r>
            <w:proofErr w:type="spellEnd"/>
            <w:r>
              <w:t>", row.addressLine1);</w:t>
            </w:r>
          </w:p>
          <w:p w14:paraId="5A1A57EC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</w:t>
            </w:r>
            <w:proofErr w:type="spellStart"/>
            <w:proofErr w:type="gramStart"/>
            <w:r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cCity</w:t>
            </w:r>
            <w:proofErr w:type="spellEnd"/>
            <w:r>
              <w:t xml:space="preserve">", </w:t>
            </w:r>
            <w:proofErr w:type="spellStart"/>
            <w:r>
              <w:t>row.city</w:t>
            </w:r>
            <w:proofErr w:type="spellEnd"/>
            <w:r>
              <w:t>);</w:t>
            </w:r>
          </w:p>
          <w:p w14:paraId="3FABDCEA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</w:t>
            </w:r>
            <w:proofErr w:type="spellStart"/>
            <w:proofErr w:type="gramStart"/>
            <w:r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cState</w:t>
            </w:r>
            <w:proofErr w:type="spellEnd"/>
            <w:r>
              <w:t xml:space="preserve">", </w:t>
            </w:r>
            <w:proofErr w:type="spellStart"/>
            <w:r>
              <w:t>row.state</w:t>
            </w:r>
            <w:proofErr w:type="spellEnd"/>
            <w:r>
              <w:t>);</w:t>
            </w:r>
          </w:p>
          <w:p w14:paraId="3F46D13A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</w:t>
            </w:r>
            <w:proofErr w:type="spellStart"/>
            <w:proofErr w:type="gramStart"/>
            <w:r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cZip</w:t>
            </w:r>
            <w:proofErr w:type="spellEnd"/>
            <w:r>
              <w:t xml:space="preserve">", </w:t>
            </w:r>
            <w:proofErr w:type="spellStart"/>
            <w:r>
              <w:t>row.zipcode</w:t>
            </w:r>
            <w:proofErr w:type="spellEnd"/>
            <w:r>
              <w:t>);</w:t>
            </w:r>
          </w:p>
          <w:p w14:paraId="1AD57E35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  </w:t>
            </w:r>
            <w:proofErr w:type="spellStart"/>
            <w:r>
              <w:t>recordList.add</w:t>
            </w:r>
            <w:proofErr w:type="spellEnd"/>
            <w:r>
              <w:t>(r</w:t>
            </w:r>
            <w:proofErr w:type="gramStart"/>
            <w:r>
              <w:t>);</w:t>
            </w:r>
            <w:proofErr w:type="gramEnd"/>
          </w:p>
          <w:p w14:paraId="0B576C75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</w:t>
            </w:r>
          </w:p>
          <w:p w14:paraId="33E876A2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>}</w:t>
            </w:r>
          </w:p>
          <w:p w14:paraId="781BEC2E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proofErr w:type="spellStart"/>
            <w:proofErr w:type="gramStart"/>
            <w:r>
              <w:lastRenderedPageBreak/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recordCount</w:t>
            </w:r>
            <w:proofErr w:type="spellEnd"/>
            <w:r>
              <w:t xml:space="preserve">", </w:t>
            </w:r>
            <w:proofErr w:type="spellStart"/>
            <w:r>
              <w:t>recordList.size</w:t>
            </w:r>
            <w:proofErr w:type="spellEnd"/>
            <w:r>
              <w:t>);</w:t>
            </w:r>
          </w:p>
          <w:p w14:paraId="62409DEA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</w:t>
            </w:r>
            <w:proofErr w:type="spellStart"/>
            <w:r>
              <w:t>println</w:t>
            </w:r>
            <w:proofErr w:type="spellEnd"/>
            <w:r>
              <w:t xml:space="preserve"> new </w:t>
            </w:r>
            <w:proofErr w:type="spellStart"/>
            <w:proofErr w:type="gramStart"/>
            <w:r>
              <w:t>JsonBuilder</w:t>
            </w:r>
            <w:proofErr w:type="spellEnd"/>
            <w:r>
              <w:t xml:space="preserve">( </w:t>
            </w:r>
            <w:proofErr w:type="spellStart"/>
            <w:r>
              <w:t>recordList</w:t>
            </w:r>
            <w:proofErr w:type="spellEnd"/>
            <w:proofErr w:type="gramEnd"/>
            <w:r>
              <w:t xml:space="preserve"> ).</w:t>
            </w:r>
            <w:proofErr w:type="spellStart"/>
            <w:r>
              <w:t>toPrettyString</w:t>
            </w:r>
            <w:proofErr w:type="spellEnd"/>
            <w:r>
              <w:t>();</w:t>
            </w:r>
          </w:p>
          <w:p w14:paraId="63F707ED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  <w:r>
              <w:t xml:space="preserve">  </w:t>
            </w:r>
            <w:proofErr w:type="spellStart"/>
            <w:proofErr w:type="gramStart"/>
            <w:r>
              <w:t>execution.setVariable</w:t>
            </w:r>
            <w:proofErr w:type="spellEnd"/>
            <w:proofErr w:type="gramEnd"/>
            <w:r>
              <w:t>("</w:t>
            </w:r>
            <w:proofErr w:type="spellStart"/>
            <w:r>
              <w:t>recordList</w:t>
            </w:r>
            <w:proofErr w:type="spellEnd"/>
            <w:r>
              <w:t xml:space="preserve">", new </w:t>
            </w:r>
            <w:proofErr w:type="spellStart"/>
            <w:r>
              <w:t>JsonBuilder</w:t>
            </w:r>
            <w:proofErr w:type="spellEnd"/>
            <w:r>
              <w:t xml:space="preserve">( </w:t>
            </w:r>
            <w:proofErr w:type="spellStart"/>
            <w:r>
              <w:t>recordList</w:t>
            </w:r>
            <w:proofErr w:type="spellEnd"/>
            <w:r>
              <w:t xml:space="preserve"> ).</w:t>
            </w:r>
            <w:proofErr w:type="spellStart"/>
            <w:r>
              <w:t>toPrettyString</w:t>
            </w:r>
            <w:proofErr w:type="spellEnd"/>
            <w:r>
              <w:t>());</w:t>
            </w:r>
          </w:p>
          <w:p w14:paraId="7DF925FB" w14:textId="77777777" w:rsidR="00A10BEF" w:rsidRDefault="00A10BEF" w:rsidP="00A10BEF">
            <w:pPr>
              <w:spacing w:before="100" w:beforeAutospacing="1" w:after="100"/>
              <w:ind w:left="576"/>
              <w:contextualSpacing/>
            </w:pPr>
          </w:p>
          <w:p w14:paraId="04B19AA0" w14:textId="77777777" w:rsidR="00153F8F" w:rsidRDefault="00153F8F" w:rsidP="00A10BEF"/>
        </w:tc>
      </w:tr>
    </w:tbl>
    <w:p w14:paraId="3FD4D5F4" w14:textId="77777777" w:rsidR="00153F8F" w:rsidRDefault="00153F8F" w:rsidP="00A10BEF"/>
    <w:p w14:paraId="7BFFBF80" w14:textId="4CADA1B1" w:rsidR="00A10BEF" w:rsidRDefault="00EA79F0" w:rsidP="00190EA1">
      <w:pPr>
        <w:pStyle w:val="ListParagraph"/>
        <w:numPr>
          <w:ilvl w:val="0"/>
          <w:numId w:val="5"/>
        </w:numPr>
      </w:pPr>
      <w:r>
        <w:t xml:space="preserve">Create a new </w:t>
      </w:r>
      <w:r>
        <w:rPr>
          <w:b/>
          <w:bCs/>
        </w:rPr>
        <w:t>User Task</w:t>
      </w:r>
      <w:r>
        <w:t xml:space="preserve"> and connect it to the script task. Name it </w:t>
      </w:r>
      <w:r>
        <w:rPr>
          <w:b/>
          <w:bCs/>
        </w:rPr>
        <w:t>Display DB Values</w:t>
      </w:r>
      <w:r>
        <w:t>.</w:t>
      </w:r>
    </w:p>
    <w:p w14:paraId="0BBC1D4C" w14:textId="390E6657" w:rsidR="00EA79F0" w:rsidRDefault="00A4622C" w:rsidP="00190EA1">
      <w:pPr>
        <w:pStyle w:val="ListParagraph"/>
        <w:numPr>
          <w:ilvl w:val="0"/>
          <w:numId w:val="5"/>
        </w:numPr>
      </w:pPr>
      <w:r>
        <w:t xml:space="preserve">In the bottom configuration panel, select the </w:t>
      </w:r>
      <w:r w:rsidR="005527B0">
        <w:rPr>
          <w:b/>
          <w:bCs/>
        </w:rPr>
        <w:t>Referenced Form</w:t>
      </w:r>
      <w:r w:rsidR="005527B0">
        <w:t xml:space="preserve"> attribute. </w:t>
      </w:r>
    </w:p>
    <w:p w14:paraId="4F7ADAA0" w14:textId="695BCB8A" w:rsidR="005527B0" w:rsidRDefault="005527B0" w:rsidP="00190EA1">
      <w:pPr>
        <w:pStyle w:val="ListParagraph"/>
        <w:numPr>
          <w:ilvl w:val="0"/>
          <w:numId w:val="5"/>
        </w:numPr>
      </w:pPr>
      <w:r>
        <w:t xml:space="preserve">In the form popup window, select the </w:t>
      </w:r>
      <w:r>
        <w:rPr>
          <w:b/>
          <w:bCs/>
        </w:rPr>
        <w:t>New Form</w:t>
      </w:r>
      <w:r>
        <w:t xml:space="preserve"> button.</w:t>
      </w:r>
    </w:p>
    <w:p w14:paraId="5F090CC2" w14:textId="77777777" w:rsidR="001F478A" w:rsidRDefault="001F478A" w:rsidP="00190EA1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  <w:bCs/>
        </w:rPr>
        <w:t>Create a new form</w:t>
      </w:r>
      <w:r>
        <w:t xml:space="preserve"> window, enter the following values:</w:t>
      </w:r>
    </w:p>
    <w:p w14:paraId="793B526E" w14:textId="62DE4041" w:rsidR="001F478A" w:rsidRDefault="001F478A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Form name: </w:t>
      </w:r>
      <w:r w:rsidR="003006B0">
        <w:t>Display DB Values</w:t>
      </w:r>
    </w:p>
    <w:p w14:paraId="73D62BA3" w14:textId="71C6B03B" w:rsidR="001F478A" w:rsidRDefault="001F478A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Description:</w:t>
      </w:r>
      <w:r>
        <w:t xml:space="preserve"> </w:t>
      </w:r>
      <w:r w:rsidR="003006B0">
        <w:t>Displays values from customer DB lookup</w:t>
      </w:r>
      <w:r>
        <w:t>.</w:t>
      </w:r>
    </w:p>
    <w:p w14:paraId="7A54F8C8" w14:textId="77777777" w:rsidR="001F478A" w:rsidRDefault="001F478A" w:rsidP="00190EA1">
      <w:pPr>
        <w:pStyle w:val="ListParagraph"/>
        <w:numPr>
          <w:ilvl w:val="1"/>
          <w:numId w:val="5"/>
        </w:numPr>
      </w:pPr>
      <w:r>
        <w:rPr>
          <w:b/>
          <w:bCs/>
        </w:rPr>
        <w:t>Stencil:</w:t>
      </w:r>
      <w:r>
        <w:t xml:space="preserve"> Default form</w:t>
      </w:r>
    </w:p>
    <w:p w14:paraId="644D0543" w14:textId="28D91881" w:rsidR="005527B0" w:rsidRDefault="001F478A" w:rsidP="00190EA1">
      <w:pPr>
        <w:pStyle w:val="ListParagraph"/>
        <w:numPr>
          <w:ilvl w:val="0"/>
          <w:numId w:val="5"/>
        </w:numPr>
      </w:pPr>
      <w:r>
        <w:t xml:space="preserve">Select the </w:t>
      </w:r>
      <w:r>
        <w:rPr>
          <w:b/>
          <w:bCs/>
        </w:rPr>
        <w:t>Create form</w:t>
      </w:r>
      <w:r>
        <w:t xml:space="preserve"> button.</w:t>
      </w:r>
    </w:p>
    <w:p w14:paraId="02673C85" w14:textId="3FDA2095" w:rsidR="00B1142D" w:rsidRDefault="00B1142D" w:rsidP="00190EA1">
      <w:pPr>
        <w:pStyle w:val="ListParagraph"/>
        <w:numPr>
          <w:ilvl w:val="0"/>
          <w:numId w:val="5"/>
        </w:numPr>
      </w:pPr>
      <w:r>
        <w:t>Follow these steps to create the form</w:t>
      </w:r>
      <w:r w:rsidR="002267CE">
        <w:t>:</w:t>
      </w:r>
    </w:p>
    <w:p w14:paraId="3C1D0E2C" w14:textId="218746F8" w:rsidR="002267CE" w:rsidRDefault="00CD1D19" w:rsidP="00190EA1">
      <w:pPr>
        <w:pStyle w:val="ListParagraph"/>
        <w:numPr>
          <w:ilvl w:val="1"/>
          <w:numId w:val="5"/>
        </w:numPr>
      </w:pPr>
      <w:r>
        <w:t xml:space="preserve">From the left object menu, drag a </w:t>
      </w:r>
      <w:r>
        <w:rPr>
          <w:b/>
          <w:bCs/>
        </w:rPr>
        <w:t>Header</w:t>
      </w:r>
      <w:r>
        <w:t xml:space="preserve"> onto the canvas. To edit, click on the pencil icon that appears when you hover your mouse over the header object. In the </w:t>
      </w:r>
      <w:r>
        <w:rPr>
          <w:b/>
          <w:bCs/>
        </w:rPr>
        <w:t>Label</w:t>
      </w:r>
      <w:r>
        <w:t xml:space="preserve"> field, name it </w:t>
      </w:r>
      <w:r>
        <w:rPr>
          <w:b/>
          <w:bCs/>
          <w:i/>
          <w:iCs/>
        </w:rPr>
        <w:t>Query</w:t>
      </w:r>
      <w:r>
        <w:rPr>
          <w:b/>
          <w:bCs/>
          <w:i/>
          <w:iCs/>
        </w:rPr>
        <w:t xml:space="preserve"> </w:t>
      </w:r>
      <w:r>
        <w:t xml:space="preserve">and click the </w:t>
      </w:r>
      <w:r>
        <w:rPr>
          <w:b/>
          <w:bCs/>
        </w:rPr>
        <w:t xml:space="preserve">Close </w:t>
      </w:r>
      <w:r>
        <w:t>button.</w:t>
      </w:r>
    </w:p>
    <w:p w14:paraId="54305551" w14:textId="5446034E" w:rsidR="00CD1D19" w:rsidRDefault="006A504A" w:rsidP="00190EA1">
      <w:pPr>
        <w:pStyle w:val="ListParagraph"/>
        <w:numPr>
          <w:ilvl w:val="1"/>
          <w:numId w:val="5"/>
        </w:numPr>
      </w:pPr>
      <w:r>
        <w:t xml:space="preserve">Drag a </w:t>
      </w:r>
      <w:r>
        <w:rPr>
          <w:b/>
          <w:bCs/>
        </w:rPr>
        <w:t xml:space="preserve">Display </w:t>
      </w:r>
      <w:r>
        <w:rPr>
          <w:b/>
          <w:bCs/>
        </w:rPr>
        <w:t>Text</w:t>
      </w:r>
      <w:r>
        <w:t xml:space="preserve"> object and dop it into the Header object.</w:t>
      </w:r>
      <w:r>
        <w:t xml:space="preserve"> Select the pencil icon to edit.</w:t>
      </w:r>
    </w:p>
    <w:p w14:paraId="49D2A1E5" w14:textId="69F1A4A2" w:rsidR="005C7632" w:rsidRDefault="005C7632" w:rsidP="00190EA1">
      <w:pPr>
        <w:pStyle w:val="ListParagraph"/>
        <w:numPr>
          <w:ilvl w:val="2"/>
          <w:numId w:val="5"/>
        </w:numPr>
      </w:pPr>
      <w:r>
        <w:t xml:space="preserve">In the </w:t>
      </w:r>
      <w:r>
        <w:rPr>
          <w:b/>
          <w:bCs/>
        </w:rPr>
        <w:t>Text to display</w:t>
      </w:r>
      <w:r>
        <w:t xml:space="preserve"> field enter the following</w:t>
      </w:r>
      <w:r w:rsidR="006F5B55">
        <w:t xml:space="preserve"> text: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016"/>
      </w:tblGrid>
      <w:tr w:rsidR="006F5B55" w14:paraId="51C94EA4" w14:textId="77777777" w:rsidTr="006F5B55">
        <w:tc>
          <w:tcPr>
            <w:tcW w:w="11016" w:type="dxa"/>
          </w:tcPr>
          <w:p w14:paraId="596FC0EA" w14:textId="77777777" w:rsidR="006F5B55" w:rsidRDefault="006F5B55" w:rsidP="006F5B55"/>
          <w:p w14:paraId="135606EB" w14:textId="33B02D0C" w:rsidR="006F5B55" w:rsidRDefault="006F5B55" w:rsidP="006F5B55">
            <w:pPr>
              <w:spacing w:after="100"/>
              <w:ind w:left="432"/>
            </w:pPr>
            <w:r w:rsidRPr="006F5B55">
              <w:t>Found ${</w:t>
            </w:r>
            <w:proofErr w:type="spellStart"/>
            <w:r w:rsidRPr="006F5B55">
              <w:t>recordCount</w:t>
            </w:r>
            <w:proofErr w:type="spellEnd"/>
            <w:r w:rsidRPr="006F5B55">
              <w:t>} records with the Last Name of "${</w:t>
            </w:r>
            <w:proofErr w:type="spellStart"/>
            <w:r w:rsidRPr="006F5B55">
              <w:t>lu_lastname</w:t>
            </w:r>
            <w:proofErr w:type="spellEnd"/>
            <w:r w:rsidRPr="006F5B55">
              <w:t>}".</w:t>
            </w:r>
          </w:p>
          <w:p w14:paraId="4B673782" w14:textId="77777777" w:rsidR="006F5B55" w:rsidRDefault="006F5B55" w:rsidP="006F5B55"/>
        </w:tc>
      </w:tr>
    </w:tbl>
    <w:p w14:paraId="6C4B7DAF" w14:textId="77777777" w:rsidR="006F5B55" w:rsidRDefault="006F5B55" w:rsidP="006F5B55"/>
    <w:p w14:paraId="548BC53A" w14:textId="2E9F2D4E" w:rsidR="006F5B55" w:rsidRDefault="003321CB" w:rsidP="00190EA1">
      <w:pPr>
        <w:pStyle w:val="ListParagraph"/>
        <w:numPr>
          <w:ilvl w:val="2"/>
          <w:numId w:val="5"/>
        </w:numPr>
      </w:pPr>
      <w:r>
        <w:t>Close the edit text field prompt.</w:t>
      </w:r>
    </w:p>
    <w:p w14:paraId="4811F983" w14:textId="50CD77F1" w:rsidR="003321CB" w:rsidRDefault="003321CB" w:rsidP="00190EA1">
      <w:pPr>
        <w:pStyle w:val="ListParagraph"/>
        <w:numPr>
          <w:ilvl w:val="1"/>
          <w:numId w:val="5"/>
        </w:numPr>
      </w:pPr>
      <w:r>
        <w:t xml:space="preserve">From the left panel drag a </w:t>
      </w:r>
      <w:r w:rsidR="002A6E08">
        <w:rPr>
          <w:b/>
          <w:bCs/>
        </w:rPr>
        <w:t>Dynamic Table</w:t>
      </w:r>
      <w:r w:rsidR="002A6E08">
        <w:t xml:space="preserve"> onto the stage adding it below the Header object.</w:t>
      </w:r>
      <w:r w:rsidR="009301FB">
        <w:t xml:space="preserve"> Click on the pencil icon to edit.</w:t>
      </w:r>
    </w:p>
    <w:p w14:paraId="2CE22ACF" w14:textId="4CF18139" w:rsidR="009301FB" w:rsidRDefault="008B1556" w:rsidP="00190EA1">
      <w:pPr>
        <w:pStyle w:val="ListParagraph"/>
        <w:numPr>
          <w:ilvl w:val="1"/>
          <w:numId w:val="5"/>
        </w:numPr>
      </w:pPr>
      <w:r>
        <w:t xml:space="preserve">Give it a Label of: </w:t>
      </w:r>
      <w:r>
        <w:rPr>
          <w:b/>
          <w:bCs/>
        </w:rPr>
        <w:t>CUSTOMERS</w:t>
      </w:r>
    </w:p>
    <w:p w14:paraId="16240C4E" w14:textId="6064C3F8" w:rsidR="008B1556" w:rsidRDefault="008B1556" w:rsidP="00190EA1">
      <w:pPr>
        <w:pStyle w:val="ListParagraph"/>
        <w:numPr>
          <w:ilvl w:val="1"/>
          <w:numId w:val="5"/>
        </w:numPr>
      </w:pPr>
      <w:r>
        <w:t xml:space="preserve">Select the </w:t>
      </w:r>
      <w:r>
        <w:rPr>
          <w:b/>
          <w:bCs/>
        </w:rPr>
        <w:t>Override ID</w:t>
      </w:r>
      <w:r>
        <w:t xml:space="preserve"> check box.</w:t>
      </w:r>
    </w:p>
    <w:p w14:paraId="7C45ED70" w14:textId="78AFF19D" w:rsidR="008B1556" w:rsidRDefault="00CB3C08" w:rsidP="00190EA1">
      <w:pPr>
        <w:pStyle w:val="ListParagraph"/>
        <w:numPr>
          <w:ilvl w:val="1"/>
          <w:numId w:val="5"/>
        </w:numPr>
      </w:pPr>
      <w:r>
        <w:t xml:space="preserve">Give it an ID of: </w:t>
      </w:r>
      <w:proofErr w:type="spellStart"/>
      <w:r>
        <w:rPr>
          <w:b/>
          <w:bCs/>
        </w:rPr>
        <w:t>recordList</w:t>
      </w:r>
      <w:proofErr w:type="spellEnd"/>
    </w:p>
    <w:p w14:paraId="5995D868" w14:textId="54D36A11" w:rsidR="00CB3C08" w:rsidRDefault="00CB3C08" w:rsidP="00190EA1">
      <w:pPr>
        <w:pStyle w:val="ListParagraph"/>
        <w:numPr>
          <w:ilvl w:val="1"/>
          <w:numId w:val="5"/>
        </w:numPr>
      </w:pPr>
      <w:r>
        <w:t xml:space="preserve">Select the </w:t>
      </w:r>
      <w:r>
        <w:rPr>
          <w:b/>
          <w:bCs/>
        </w:rPr>
        <w:t>Table Columns</w:t>
      </w:r>
      <w:r>
        <w:t xml:space="preserve"> tab at the top of the prompt.</w:t>
      </w:r>
    </w:p>
    <w:p w14:paraId="049E6CAD" w14:textId="550E9F58" w:rsidR="0038575E" w:rsidRPr="00297ACE" w:rsidRDefault="0038575E" w:rsidP="00190EA1">
      <w:pPr>
        <w:pStyle w:val="ListParagraph"/>
        <w:numPr>
          <w:ilvl w:val="1"/>
          <w:numId w:val="5"/>
        </w:numPr>
        <w:rPr>
          <w:b/>
          <w:bCs/>
        </w:rPr>
      </w:pPr>
      <w:r>
        <w:t>Press the “+” icon button to create new property mappings with the following values</w:t>
      </w:r>
      <w:r w:rsidR="005759BC">
        <w:t xml:space="preserve"> (</w:t>
      </w:r>
      <w:r w:rsidR="005759BC">
        <w:rPr>
          <w:b/>
          <w:bCs/>
        </w:rPr>
        <w:t>Note:</w:t>
      </w:r>
      <w:r w:rsidR="005759BC">
        <w:t xml:space="preserve"> for each property</w:t>
      </w:r>
      <w:r w:rsidR="00335451">
        <w:t xml:space="preserve"> check </w:t>
      </w:r>
      <w:proofErr w:type="gramStart"/>
      <w:r w:rsidR="00335451">
        <w:t>all of</w:t>
      </w:r>
      <w:proofErr w:type="gramEnd"/>
      <w:r w:rsidR="00335451">
        <w:t xml:space="preserve"> the boxes </w:t>
      </w:r>
      <w:r w:rsidR="00335451">
        <w:rPr>
          <w:b/>
          <w:bCs/>
          <w:i/>
          <w:iCs/>
        </w:rPr>
        <w:t>Required, Editable, sortable, show in table</w:t>
      </w:r>
      <w:r w:rsidR="00335451">
        <w:t>)</w:t>
      </w:r>
      <w:r>
        <w:t>:</w:t>
      </w:r>
    </w:p>
    <w:p w14:paraId="4CBBD73A" w14:textId="77777777" w:rsidR="0038575E" w:rsidRPr="00AE7CAC" w:rsidRDefault="0038575E" w:rsidP="00190EA1">
      <w:pPr>
        <w:pStyle w:val="ListParagraph"/>
        <w:numPr>
          <w:ilvl w:val="2"/>
          <w:numId w:val="5"/>
        </w:numPr>
        <w:rPr>
          <w:b/>
          <w:bCs/>
        </w:rPr>
      </w:pPr>
      <w:r>
        <w:t>Column 1:</w:t>
      </w:r>
    </w:p>
    <w:p w14:paraId="5D3CB69E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ID: </w:t>
      </w:r>
      <w:proofErr w:type="spellStart"/>
      <w:r>
        <w:t>recId</w:t>
      </w:r>
      <w:proofErr w:type="spellEnd"/>
    </w:p>
    <w:p w14:paraId="7D36B079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Name: </w:t>
      </w:r>
      <w:r>
        <w:t>ID</w:t>
      </w:r>
    </w:p>
    <w:p w14:paraId="361D136F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Type: </w:t>
      </w:r>
      <w:r w:rsidRPr="00AE7CAC">
        <w:t>string</w:t>
      </w:r>
    </w:p>
    <w:p w14:paraId="147F5E5F" w14:textId="77777777" w:rsidR="0038575E" w:rsidRPr="00AE7CAC" w:rsidRDefault="0038575E" w:rsidP="00190EA1">
      <w:pPr>
        <w:pStyle w:val="ListParagraph"/>
        <w:numPr>
          <w:ilvl w:val="2"/>
          <w:numId w:val="5"/>
        </w:numPr>
        <w:rPr>
          <w:b/>
          <w:bCs/>
        </w:rPr>
      </w:pPr>
      <w:r>
        <w:lastRenderedPageBreak/>
        <w:t>Column 2:</w:t>
      </w:r>
    </w:p>
    <w:p w14:paraId="75541C34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ID: </w:t>
      </w:r>
      <w:proofErr w:type="spellStart"/>
      <w:r>
        <w:t>firstname</w:t>
      </w:r>
      <w:proofErr w:type="spellEnd"/>
    </w:p>
    <w:p w14:paraId="36CAF1D9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Name: </w:t>
      </w:r>
      <w:r>
        <w:t>First name</w:t>
      </w:r>
    </w:p>
    <w:p w14:paraId="22ACEE85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Type: </w:t>
      </w:r>
      <w:r w:rsidRPr="00AE7CAC">
        <w:t>string</w:t>
      </w:r>
    </w:p>
    <w:p w14:paraId="5F47323E" w14:textId="77777777" w:rsidR="0038575E" w:rsidRPr="00AE7CAC" w:rsidRDefault="0038575E" w:rsidP="00190EA1">
      <w:pPr>
        <w:pStyle w:val="ListParagraph"/>
        <w:numPr>
          <w:ilvl w:val="2"/>
          <w:numId w:val="5"/>
        </w:numPr>
        <w:rPr>
          <w:b/>
          <w:bCs/>
        </w:rPr>
      </w:pPr>
      <w:r>
        <w:t>Column 3:</w:t>
      </w:r>
    </w:p>
    <w:p w14:paraId="495F4AC4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ID: </w:t>
      </w:r>
      <w:proofErr w:type="spellStart"/>
      <w:r>
        <w:t>lastname</w:t>
      </w:r>
      <w:proofErr w:type="spellEnd"/>
    </w:p>
    <w:p w14:paraId="67C41DAA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Name: </w:t>
      </w:r>
      <w:r>
        <w:t>Last Name</w:t>
      </w:r>
    </w:p>
    <w:p w14:paraId="69B2E224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Type: </w:t>
      </w:r>
      <w:r w:rsidRPr="00AE7CAC">
        <w:t>string</w:t>
      </w:r>
    </w:p>
    <w:p w14:paraId="0E9A61B0" w14:textId="77777777" w:rsidR="0038575E" w:rsidRPr="00AE7CAC" w:rsidRDefault="0038575E" w:rsidP="00190EA1">
      <w:pPr>
        <w:pStyle w:val="ListParagraph"/>
        <w:numPr>
          <w:ilvl w:val="2"/>
          <w:numId w:val="5"/>
        </w:numPr>
        <w:rPr>
          <w:b/>
          <w:bCs/>
        </w:rPr>
      </w:pPr>
      <w:r>
        <w:t>Column 4:</w:t>
      </w:r>
    </w:p>
    <w:p w14:paraId="53A251E9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ID: </w:t>
      </w:r>
      <w:r>
        <w:t>address</w:t>
      </w:r>
    </w:p>
    <w:p w14:paraId="152D4199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Name: </w:t>
      </w:r>
      <w:r>
        <w:t>Address</w:t>
      </w:r>
    </w:p>
    <w:p w14:paraId="043A37EB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Type: </w:t>
      </w:r>
      <w:r w:rsidRPr="00AE7CAC">
        <w:t>string</w:t>
      </w:r>
    </w:p>
    <w:p w14:paraId="487FE1BA" w14:textId="77777777" w:rsidR="0038575E" w:rsidRPr="00AE7CAC" w:rsidRDefault="0038575E" w:rsidP="00190EA1">
      <w:pPr>
        <w:pStyle w:val="ListParagraph"/>
        <w:numPr>
          <w:ilvl w:val="2"/>
          <w:numId w:val="5"/>
        </w:numPr>
        <w:rPr>
          <w:b/>
          <w:bCs/>
        </w:rPr>
      </w:pPr>
      <w:r>
        <w:t>Column 5:</w:t>
      </w:r>
    </w:p>
    <w:p w14:paraId="6D036E9D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ID: </w:t>
      </w:r>
      <w:r>
        <w:t>state</w:t>
      </w:r>
    </w:p>
    <w:p w14:paraId="37B77944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Name: </w:t>
      </w:r>
      <w:r>
        <w:t>State</w:t>
      </w:r>
    </w:p>
    <w:p w14:paraId="14B405B0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Type: </w:t>
      </w:r>
      <w:r w:rsidRPr="00AE7CAC">
        <w:t>string</w:t>
      </w:r>
    </w:p>
    <w:p w14:paraId="594AFE90" w14:textId="77777777" w:rsidR="0038575E" w:rsidRPr="00AE7CAC" w:rsidRDefault="0038575E" w:rsidP="00190EA1">
      <w:pPr>
        <w:pStyle w:val="ListParagraph"/>
        <w:numPr>
          <w:ilvl w:val="2"/>
          <w:numId w:val="5"/>
        </w:numPr>
        <w:rPr>
          <w:b/>
          <w:bCs/>
        </w:rPr>
      </w:pPr>
      <w:r>
        <w:t>Column 6:</w:t>
      </w:r>
    </w:p>
    <w:p w14:paraId="2D14BB0C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ID: </w:t>
      </w:r>
      <w:r>
        <w:t>city</w:t>
      </w:r>
    </w:p>
    <w:p w14:paraId="0F5881F2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Name: </w:t>
      </w:r>
      <w:r>
        <w:t>City</w:t>
      </w:r>
    </w:p>
    <w:p w14:paraId="517DD86F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Type: </w:t>
      </w:r>
      <w:r w:rsidRPr="00AE7CAC">
        <w:t>string</w:t>
      </w:r>
    </w:p>
    <w:p w14:paraId="63E50B04" w14:textId="77777777" w:rsidR="0038575E" w:rsidRPr="00AE7CAC" w:rsidRDefault="0038575E" w:rsidP="00190EA1">
      <w:pPr>
        <w:pStyle w:val="ListParagraph"/>
        <w:numPr>
          <w:ilvl w:val="2"/>
          <w:numId w:val="5"/>
        </w:numPr>
        <w:rPr>
          <w:b/>
          <w:bCs/>
        </w:rPr>
      </w:pPr>
      <w:r>
        <w:t>Column 7:</w:t>
      </w:r>
    </w:p>
    <w:p w14:paraId="64E4797C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ID: </w:t>
      </w:r>
      <w:r>
        <w:t>zip</w:t>
      </w:r>
    </w:p>
    <w:p w14:paraId="2C156C81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Name: </w:t>
      </w:r>
      <w:r>
        <w:t>Zip</w:t>
      </w:r>
    </w:p>
    <w:p w14:paraId="4CF05E44" w14:textId="77777777" w:rsidR="0038575E" w:rsidRPr="00AE7CAC" w:rsidRDefault="0038575E" w:rsidP="00190EA1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Property Type: </w:t>
      </w:r>
      <w:r w:rsidRPr="00AE7CAC">
        <w:t>string</w:t>
      </w:r>
    </w:p>
    <w:p w14:paraId="3C5D2288" w14:textId="77777777" w:rsidR="0038575E" w:rsidRDefault="0038575E" w:rsidP="00190EA1">
      <w:pPr>
        <w:pStyle w:val="ListParagraph"/>
        <w:numPr>
          <w:ilvl w:val="1"/>
          <w:numId w:val="5"/>
        </w:numPr>
      </w:pPr>
      <w:r w:rsidRPr="006F6955">
        <w:t>Close the edit prompt.</w:t>
      </w:r>
    </w:p>
    <w:p w14:paraId="758C2DC7" w14:textId="535A1C30" w:rsidR="00F71378" w:rsidRDefault="00F71378" w:rsidP="00190EA1">
      <w:pPr>
        <w:pStyle w:val="ListParagraph"/>
        <w:numPr>
          <w:ilvl w:val="1"/>
          <w:numId w:val="5"/>
        </w:numPr>
      </w:pPr>
      <w:r w:rsidRPr="00F71378">
        <w:t xml:space="preserve">From the left panel drag a </w:t>
      </w:r>
      <w:r w:rsidRPr="00F83DAF">
        <w:rPr>
          <w:b/>
          <w:bCs/>
        </w:rPr>
        <w:t>Display</w:t>
      </w:r>
      <w:r w:rsidRPr="00F83DAF">
        <w:rPr>
          <w:b/>
          <w:bCs/>
        </w:rPr>
        <w:t xml:space="preserve"> text</w:t>
      </w:r>
      <w:r>
        <w:t xml:space="preserve"> object </w:t>
      </w:r>
      <w:r w:rsidR="00F83DAF">
        <w:t>onto the stage, adding it below the dynamic table.</w:t>
      </w:r>
      <w:r w:rsidR="00CC55DB">
        <w:t xml:space="preserve"> Select the pencil icon to go into edit mode:</w:t>
      </w:r>
    </w:p>
    <w:p w14:paraId="08A3D0E7" w14:textId="35F2056D" w:rsidR="00F83DAF" w:rsidRDefault="00041130" w:rsidP="00190EA1">
      <w:pPr>
        <w:pStyle w:val="ListParagraph"/>
        <w:numPr>
          <w:ilvl w:val="2"/>
          <w:numId w:val="5"/>
        </w:numPr>
      </w:pPr>
      <w:r>
        <w:t xml:space="preserve">In the </w:t>
      </w:r>
      <w:r>
        <w:rPr>
          <w:b/>
          <w:bCs/>
        </w:rPr>
        <w:t>Text to display</w:t>
      </w:r>
      <w:r>
        <w:t xml:space="preserve"> field, add the following text: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9036"/>
      </w:tblGrid>
      <w:tr w:rsidR="00041130" w14:paraId="53D0F954" w14:textId="77777777" w:rsidTr="00041130">
        <w:tc>
          <w:tcPr>
            <w:tcW w:w="11016" w:type="dxa"/>
          </w:tcPr>
          <w:p w14:paraId="0CFEA9CB" w14:textId="77777777" w:rsidR="00041130" w:rsidRDefault="00041130" w:rsidP="00041130">
            <w:pPr>
              <w:spacing w:before="100" w:beforeAutospacing="1" w:after="100"/>
              <w:ind w:left="576"/>
              <w:contextualSpacing/>
            </w:pPr>
          </w:p>
          <w:p w14:paraId="4D6DF755" w14:textId="77777777" w:rsidR="00041130" w:rsidRDefault="00041130" w:rsidP="00041130">
            <w:pPr>
              <w:spacing w:before="100" w:beforeAutospacing="1" w:after="100"/>
              <w:ind w:left="576"/>
              <w:contextualSpacing/>
            </w:pPr>
            <w:r>
              <w:t>Verify that this is the correct customer and proceed.</w:t>
            </w:r>
          </w:p>
          <w:p w14:paraId="2C148745" w14:textId="0EB6667A" w:rsidR="00041130" w:rsidRDefault="00041130" w:rsidP="00041130">
            <w:pPr>
              <w:spacing w:before="100" w:beforeAutospacing="1" w:after="100"/>
              <w:ind w:left="576"/>
              <w:contextualSpacing/>
            </w:pPr>
            <w:r>
              <w:t>Press Back if customer does not appear.</w:t>
            </w:r>
          </w:p>
          <w:p w14:paraId="3221C009" w14:textId="77777777" w:rsidR="00041130" w:rsidRDefault="00041130" w:rsidP="00041130">
            <w:pPr>
              <w:spacing w:before="100" w:beforeAutospacing="1" w:after="100"/>
              <w:ind w:left="576"/>
              <w:contextualSpacing/>
            </w:pPr>
          </w:p>
        </w:tc>
      </w:tr>
    </w:tbl>
    <w:p w14:paraId="0E2C1192" w14:textId="77777777" w:rsidR="00041130" w:rsidRDefault="00041130" w:rsidP="00041130">
      <w:pPr>
        <w:ind w:left="1980"/>
      </w:pPr>
    </w:p>
    <w:p w14:paraId="0FD3509D" w14:textId="212E81C5" w:rsidR="00462DD6" w:rsidRDefault="00462DD6" w:rsidP="00190EA1">
      <w:pPr>
        <w:pStyle w:val="ListParagraph"/>
        <w:numPr>
          <w:ilvl w:val="2"/>
          <w:numId w:val="5"/>
        </w:numPr>
      </w:pPr>
      <w:r>
        <w:t>Close the edit text field prompt.</w:t>
      </w:r>
    </w:p>
    <w:p w14:paraId="62FF8E9C" w14:textId="46E76029" w:rsidR="00462DD6" w:rsidRDefault="00462DD6" w:rsidP="00190EA1">
      <w:pPr>
        <w:pStyle w:val="ListParagraph"/>
        <w:numPr>
          <w:ilvl w:val="1"/>
          <w:numId w:val="5"/>
        </w:numPr>
      </w:pPr>
      <w:r>
        <w:t>Save and close the Form editor</w:t>
      </w:r>
      <w:r w:rsidR="003F7ACD">
        <w:t xml:space="preserve"> and return to your process.</w:t>
      </w:r>
    </w:p>
    <w:p w14:paraId="258FCCE6" w14:textId="697C9560" w:rsidR="00E10229" w:rsidRDefault="00D97406" w:rsidP="00190EA1">
      <w:pPr>
        <w:pStyle w:val="ListParagraph"/>
        <w:numPr>
          <w:ilvl w:val="0"/>
          <w:numId w:val="5"/>
        </w:numPr>
      </w:pPr>
      <w:r>
        <w:t xml:space="preserve">Add a connected end event to the process, connected to the </w:t>
      </w:r>
      <w:r>
        <w:rPr>
          <w:i/>
          <w:iCs/>
        </w:rPr>
        <w:t>Display DB Values</w:t>
      </w:r>
      <w:r>
        <w:t xml:space="preserve"> task</w:t>
      </w:r>
      <w:r w:rsidR="00777668">
        <w:t xml:space="preserve">.  </w:t>
      </w:r>
      <w:r w:rsidR="00777668">
        <w:rPr>
          <w:noProof/>
        </w:rPr>
        <w:drawing>
          <wp:inline distT="0" distB="0" distL="0" distR="0" wp14:anchorId="2594D644" wp14:editId="6CF77EDF">
            <wp:extent cx="220333" cy="2138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07" cy="2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AAF4" w14:textId="5AA16D87" w:rsidR="00777668" w:rsidRDefault="00777668" w:rsidP="00190EA1">
      <w:pPr>
        <w:pStyle w:val="ListParagraph"/>
        <w:numPr>
          <w:ilvl w:val="0"/>
          <w:numId w:val="5"/>
        </w:numPr>
      </w:pPr>
      <w:r>
        <w:lastRenderedPageBreak/>
        <w:t xml:space="preserve">Save the process model by clicking on the </w:t>
      </w:r>
      <w:r>
        <w:rPr>
          <w:b/>
          <w:bCs/>
        </w:rPr>
        <w:t>Save</w:t>
      </w:r>
      <w:r>
        <w:t xml:space="preserve"> icon in the top left of the page.  </w:t>
      </w:r>
      <w:r>
        <w:rPr>
          <w:noProof/>
        </w:rPr>
        <w:drawing>
          <wp:inline distT="0" distB="0" distL="0" distR="0" wp14:anchorId="10446B45" wp14:editId="2BD3FED3">
            <wp:extent cx="233732" cy="228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261" cy="2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AEFE" w14:textId="67A531ED" w:rsidR="001E4EFA" w:rsidRDefault="00D224DB" w:rsidP="00190EA1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  <w:bCs/>
        </w:rPr>
        <w:t>Save model</w:t>
      </w:r>
      <w:r>
        <w:t xml:space="preserve"> popup window, press the </w:t>
      </w:r>
      <w:r>
        <w:rPr>
          <w:b/>
          <w:bCs/>
        </w:rPr>
        <w:t>Save and close editor</w:t>
      </w:r>
      <w:r>
        <w:t xml:space="preserve"> button.</w:t>
      </w:r>
    </w:p>
    <w:p w14:paraId="52C692E8" w14:textId="77777777" w:rsidR="001E4EFA" w:rsidRDefault="001E4EFA" w:rsidP="001E4EFA"/>
    <w:p w14:paraId="2E075A63" w14:textId="77777777" w:rsidR="00714713" w:rsidRDefault="00714713" w:rsidP="00714713"/>
    <w:tbl>
      <w:tblPr>
        <w:tblStyle w:val="TableGrid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</w:tblCellMar>
        <w:tblLook w:val="04A0" w:firstRow="1" w:lastRow="0" w:firstColumn="1" w:lastColumn="0" w:noHBand="0" w:noVBand="1"/>
      </w:tblPr>
      <w:tblGrid>
        <w:gridCol w:w="7070"/>
        <w:gridCol w:w="3982"/>
      </w:tblGrid>
      <w:tr w:rsidR="00714713" w14:paraId="4033BCF2" w14:textId="77777777" w:rsidTr="008C7904">
        <w:trPr>
          <w:trHeight w:val="604"/>
        </w:trPr>
        <w:tc>
          <w:tcPr>
            <w:tcW w:w="7070" w:type="dxa"/>
            <w:shd w:val="clear" w:color="auto" w:fill="F2F2F2" w:themeFill="background1" w:themeFillShade="F2"/>
          </w:tcPr>
          <w:p w14:paraId="6B2351EB" w14:textId="188FEFA2" w:rsidR="00714713" w:rsidRPr="00AC37AE" w:rsidRDefault="00714713" w:rsidP="001F342A">
            <w:pPr>
              <w:spacing w:before="240" w:afterAutospacing="0"/>
              <w:rPr>
                <w:b/>
                <w:bCs/>
                <w:sz w:val="28"/>
                <w:szCs w:val="28"/>
              </w:rPr>
            </w:pPr>
            <w:r w:rsidRPr="00F245A9">
              <w:rPr>
                <w:b/>
                <w:bCs/>
                <w:sz w:val="28"/>
                <w:szCs w:val="28"/>
              </w:rPr>
              <w:t>Scenario</w:t>
            </w:r>
            <w:r>
              <w:rPr>
                <w:b/>
                <w:bCs/>
                <w:sz w:val="28"/>
                <w:szCs w:val="28"/>
              </w:rPr>
              <w:t xml:space="preserve"> – Process Application</w:t>
            </w:r>
          </w:p>
        </w:tc>
        <w:tc>
          <w:tcPr>
            <w:tcW w:w="3982" w:type="dxa"/>
            <w:shd w:val="clear" w:color="auto" w:fill="F2F2F2" w:themeFill="background1" w:themeFillShade="F2"/>
          </w:tcPr>
          <w:p w14:paraId="450A88ED" w14:textId="77777777" w:rsidR="00714713" w:rsidRPr="003B57D0" w:rsidRDefault="00714713" w:rsidP="001F342A">
            <w:pPr>
              <w:pStyle w:val="ListParagraph"/>
              <w:spacing w:after="100"/>
              <w:ind w:left="720"/>
              <w:jc w:val="right"/>
            </w:pPr>
            <w:r w:rsidRPr="00AC37AE">
              <w:rPr>
                <w:noProof/>
              </w:rPr>
              <w:drawing>
                <wp:inline distT="0" distB="0" distL="0" distR="0" wp14:anchorId="50F12B10" wp14:editId="4F0DDC67">
                  <wp:extent cx="437833" cy="437833"/>
                  <wp:effectExtent l="0" t="0" r="635" b="635"/>
                  <wp:docPr id="59" name="Graphic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3722B6-37C8-4B54-B2A2-E1C1855381F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1">
                            <a:extLst>
                              <a:ext uri="{FF2B5EF4-FFF2-40B4-BE49-F238E27FC236}">
                                <a16:creationId xmlns:a16="http://schemas.microsoft.com/office/drawing/2014/main" id="{D33722B6-37C8-4B54-B2A2-E1C1855381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46" cy="44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13" w14:paraId="5BD7176B" w14:textId="77777777" w:rsidTr="008C7904">
        <w:trPr>
          <w:trHeight w:val="1501"/>
        </w:trPr>
        <w:tc>
          <w:tcPr>
            <w:tcW w:w="11052" w:type="dxa"/>
            <w:gridSpan w:val="2"/>
            <w:shd w:val="clear" w:color="auto" w:fill="F2F2F2" w:themeFill="background1" w:themeFillShade="F2"/>
          </w:tcPr>
          <w:p w14:paraId="79D7835A" w14:textId="4EB1636C" w:rsidR="00714713" w:rsidRPr="00AC37AE" w:rsidRDefault="00714713" w:rsidP="00714713">
            <w:pPr>
              <w:spacing w:after="100"/>
            </w:pPr>
            <w:r>
              <w:t xml:space="preserve">To deploy and place your processes into use, you need to create a Process Application. A process application can deploy multiple processes and are usually grouped by function. </w:t>
            </w:r>
            <w:r w:rsidR="000547C5">
              <w:t>Because an insurance company might have more than one claims process, i</w:t>
            </w:r>
            <w:r>
              <w:t xml:space="preserve">t would make sense to place </w:t>
            </w:r>
            <w:proofErr w:type="gramStart"/>
            <w:r w:rsidR="000547C5">
              <w:t>all of</w:t>
            </w:r>
            <w:proofErr w:type="gramEnd"/>
            <w:r w:rsidR="000547C5">
              <w:t xml:space="preserve"> </w:t>
            </w:r>
            <w:r>
              <w:t xml:space="preserve">your </w:t>
            </w:r>
            <w:r w:rsidR="000547C5">
              <w:t>claims</w:t>
            </w:r>
            <w:r>
              <w:t xml:space="preserve"> </w:t>
            </w:r>
            <w:r w:rsidR="00687D7D">
              <w:t xml:space="preserve">related </w:t>
            </w:r>
            <w:r>
              <w:t xml:space="preserve">processes into one Process Application titled </w:t>
            </w:r>
            <w:r w:rsidR="00A779A4">
              <w:rPr>
                <w:b/>
                <w:bCs/>
                <w:i/>
                <w:iCs/>
              </w:rPr>
              <w:t>9</w:t>
            </w:r>
            <w:r w:rsidR="00902F03">
              <w:rPr>
                <w:b/>
                <w:bCs/>
                <w:i/>
                <w:iCs/>
              </w:rPr>
              <w:t>SecondInsurance</w:t>
            </w:r>
            <w:r>
              <w:t>. Let’s create that now.</w:t>
            </w:r>
          </w:p>
        </w:tc>
      </w:tr>
    </w:tbl>
    <w:p w14:paraId="23E1F1D6" w14:textId="77777777" w:rsidR="00714713" w:rsidRDefault="00714713" w:rsidP="001E4EFA"/>
    <w:p w14:paraId="26FEC1AC" w14:textId="0803C9E7" w:rsidR="001E4EFA" w:rsidRDefault="001E4EFA" w:rsidP="001E4EFA">
      <w:pPr>
        <w:pStyle w:val="Heading2"/>
        <w:spacing w:after="100"/>
        <w:rPr>
          <w:shd w:val="clear" w:color="auto" w:fill="FFFFFF"/>
        </w:rPr>
      </w:pPr>
      <w:r w:rsidRPr="00A72D06">
        <w:rPr>
          <w:noProof/>
          <w:shd w:val="clear" w:color="auto" w:fill="FFFFFF"/>
        </w:rPr>
        <w:drawing>
          <wp:inline distT="0" distB="0" distL="0" distR="0" wp14:anchorId="63D17CEE" wp14:editId="76B29159">
            <wp:extent cx="319088" cy="473697"/>
            <wp:effectExtent l="0" t="0" r="5080" b="3175"/>
            <wp:docPr id="19" name="Graphic 45">
              <a:extLst xmlns:a="http://schemas.openxmlformats.org/drawingml/2006/main">
                <a:ext uri="{FF2B5EF4-FFF2-40B4-BE49-F238E27FC236}">
                  <a16:creationId xmlns:a16="http://schemas.microsoft.com/office/drawing/2014/main" id="{8D064F37-022C-479E-B7D7-762111746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5">
                      <a:extLst>
                        <a:ext uri="{FF2B5EF4-FFF2-40B4-BE49-F238E27FC236}">
                          <a16:creationId xmlns:a16="http://schemas.microsoft.com/office/drawing/2014/main" id="{8D064F37-022C-479E-B7D7-762111746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1" cy="4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Lab </w:t>
      </w:r>
      <w:r w:rsidR="00860729">
        <w:rPr>
          <w:shd w:val="clear" w:color="auto" w:fill="FFFFFF"/>
        </w:rPr>
        <w:t>2</w:t>
      </w:r>
      <w:r>
        <w:rPr>
          <w:shd w:val="clear" w:color="auto" w:fill="FFFFFF"/>
        </w:rPr>
        <w:t>. Create a Process Application</w:t>
      </w:r>
    </w:p>
    <w:p w14:paraId="7D1ED127" w14:textId="4CFCF330" w:rsidR="001F0F78" w:rsidRDefault="001F0F78" w:rsidP="00190EA1">
      <w:pPr>
        <w:pStyle w:val="ListParagraph"/>
        <w:numPr>
          <w:ilvl w:val="0"/>
          <w:numId w:val="6"/>
        </w:numPr>
      </w:pPr>
      <w:r>
        <w:rPr>
          <w:b/>
          <w:bCs/>
        </w:rPr>
        <w:t>Note:</w:t>
      </w:r>
      <w:r>
        <w:t xml:space="preserve"> If you already have a Process Application that you’d like to add your new process to</w:t>
      </w:r>
      <w:r w:rsidR="00A11842">
        <w:t xml:space="preserve">, then skip this lab and perform </w:t>
      </w:r>
      <w:r w:rsidR="00A11842">
        <w:rPr>
          <w:b/>
          <w:bCs/>
        </w:rPr>
        <w:t>Lab 2a</w:t>
      </w:r>
      <w:r w:rsidR="00A11842">
        <w:t xml:space="preserve"> instead.</w:t>
      </w:r>
    </w:p>
    <w:p w14:paraId="2B9C89DA" w14:textId="2A759D43" w:rsidR="001E4EFA" w:rsidRDefault="001E4EFA" w:rsidP="00190EA1">
      <w:pPr>
        <w:pStyle w:val="ListParagraph"/>
        <w:numPr>
          <w:ilvl w:val="0"/>
          <w:numId w:val="6"/>
        </w:numPr>
      </w:pPr>
      <w:r>
        <w:t xml:space="preserve">From the Activiti home page, select the </w:t>
      </w:r>
      <w:r>
        <w:rPr>
          <w:b/>
          <w:bCs/>
        </w:rPr>
        <w:t>App Designer</w:t>
      </w:r>
      <w:r>
        <w:t xml:space="preserve"> tile to navigate to the </w:t>
      </w:r>
      <w:r>
        <w:rPr>
          <w:b/>
          <w:bCs/>
        </w:rPr>
        <w:t>Business Process Models</w:t>
      </w:r>
      <w:r>
        <w:t xml:space="preserve"> page.</w:t>
      </w:r>
    </w:p>
    <w:p w14:paraId="4A8D2B47" w14:textId="2676BD8F" w:rsidR="001E4EFA" w:rsidRDefault="001E4EFA" w:rsidP="00190EA1">
      <w:pPr>
        <w:pStyle w:val="ListParagraph"/>
        <w:numPr>
          <w:ilvl w:val="0"/>
          <w:numId w:val="6"/>
        </w:numPr>
      </w:pPr>
      <w:r>
        <w:t xml:space="preserve">Select the </w:t>
      </w:r>
      <w:r>
        <w:rPr>
          <w:b/>
          <w:bCs/>
        </w:rPr>
        <w:t>Apps</w:t>
      </w:r>
      <w:r>
        <w:t xml:space="preserve"> hyperlink in the top blue banner.</w:t>
      </w:r>
    </w:p>
    <w:p w14:paraId="3452D6B7" w14:textId="52A0704F" w:rsidR="001E4EFA" w:rsidRDefault="001E4EFA" w:rsidP="00190EA1">
      <w:pPr>
        <w:pStyle w:val="ListParagraph"/>
        <w:numPr>
          <w:ilvl w:val="0"/>
          <w:numId w:val="6"/>
        </w:numPr>
      </w:pPr>
      <w:r>
        <w:t xml:space="preserve">Select the </w:t>
      </w:r>
      <w:r>
        <w:rPr>
          <w:b/>
          <w:bCs/>
        </w:rPr>
        <w:t>Create App</w:t>
      </w:r>
      <w:r>
        <w:t xml:space="preserve"> button. </w:t>
      </w:r>
    </w:p>
    <w:p w14:paraId="025CA6CE" w14:textId="5CD5A893" w:rsidR="00687D7D" w:rsidRDefault="001E4EFA" w:rsidP="00190EA1">
      <w:pPr>
        <w:pStyle w:val="ListParagraph"/>
        <w:numPr>
          <w:ilvl w:val="0"/>
          <w:numId w:val="6"/>
        </w:numPr>
      </w:pPr>
      <w:r>
        <w:t xml:space="preserve">Give your application </w:t>
      </w:r>
      <w:r w:rsidR="00E72EDB">
        <w:t>the</w:t>
      </w:r>
      <w:r>
        <w:t xml:space="preserve"> </w:t>
      </w:r>
      <w:r w:rsidRPr="00BF48DF">
        <w:t>App definition name</w:t>
      </w:r>
      <w:r w:rsidR="00E72EDB">
        <w:t>:</w:t>
      </w:r>
      <w:r>
        <w:t xml:space="preserve"> </w:t>
      </w:r>
      <w:r w:rsidR="00C7598B">
        <w:rPr>
          <w:i/>
          <w:iCs/>
        </w:rPr>
        <w:t>[</w:t>
      </w:r>
      <w:r w:rsidR="00687D7D">
        <w:rPr>
          <w:i/>
          <w:iCs/>
        </w:rPr>
        <w:t>Your User #</w:t>
      </w:r>
      <w:r w:rsidR="00C7598B">
        <w:rPr>
          <w:i/>
          <w:iCs/>
        </w:rPr>
        <w:t xml:space="preserve">] </w:t>
      </w:r>
      <w:r w:rsidR="00FB0294">
        <w:rPr>
          <w:b/>
          <w:bCs/>
        </w:rPr>
        <w:t>9SecondInsurance</w:t>
      </w:r>
      <w:r w:rsidR="00687D7D">
        <w:rPr>
          <w:b/>
          <w:bCs/>
        </w:rPr>
        <w:t xml:space="preserve"> </w:t>
      </w:r>
      <w:r w:rsidR="00687D7D" w:rsidRPr="00D34915">
        <w:t>(</w:t>
      </w:r>
      <w:r w:rsidR="00687D7D" w:rsidRPr="00D34915">
        <w:rPr>
          <w:i/>
          <w:iCs/>
        </w:rPr>
        <w:t xml:space="preserve">ex: </w:t>
      </w:r>
      <w:r w:rsidR="00687D7D" w:rsidRPr="00BF48DF">
        <w:rPr>
          <w:b/>
          <w:bCs/>
          <w:i/>
          <w:iCs/>
        </w:rPr>
        <w:t xml:space="preserve">U1 </w:t>
      </w:r>
      <w:r w:rsidR="00411566" w:rsidRPr="00411566">
        <w:rPr>
          <w:b/>
          <w:bCs/>
          <w:i/>
          <w:iCs/>
        </w:rPr>
        <w:t>9SecondInsurance</w:t>
      </w:r>
      <w:r w:rsidR="00687D7D" w:rsidRPr="00D34915">
        <w:t>)</w:t>
      </w:r>
      <w:r w:rsidRPr="00D34915">
        <w:rPr>
          <w:i/>
          <w:iCs/>
        </w:rPr>
        <w:t>.</w:t>
      </w:r>
      <w:r>
        <w:t xml:space="preserve"> </w:t>
      </w:r>
    </w:p>
    <w:p w14:paraId="700159A4" w14:textId="0787DE02" w:rsidR="001E4EFA" w:rsidRDefault="001E4EFA" w:rsidP="00190EA1">
      <w:pPr>
        <w:pStyle w:val="ListParagraph"/>
        <w:numPr>
          <w:ilvl w:val="1"/>
          <w:numId w:val="6"/>
        </w:numPr>
      </w:pPr>
      <w:r w:rsidRPr="00687D7D">
        <w:rPr>
          <w:b/>
          <w:bCs/>
        </w:rPr>
        <w:t>Optional</w:t>
      </w:r>
      <w:r>
        <w:t xml:space="preserve">: enter a description of your application describing it will do, i.e.: </w:t>
      </w:r>
      <w:r w:rsidR="00957672" w:rsidRPr="00BF48DF">
        <w:rPr>
          <w:b/>
          <w:bCs/>
        </w:rPr>
        <w:t>Deploys our claims processes</w:t>
      </w:r>
      <w:r>
        <w:t>.</w:t>
      </w:r>
    </w:p>
    <w:p w14:paraId="0FF9443E" w14:textId="1BB9843D" w:rsidR="001E4EFA" w:rsidRDefault="001E4EFA" w:rsidP="00190EA1">
      <w:pPr>
        <w:pStyle w:val="ListParagraph"/>
        <w:numPr>
          <w:ilvl w:val="0"/>
          <w:numId w:val="6"/>
        </w:numPr>
      </w:pPr>
      <w:r>
        <w:t xml:space="preserve">Click the </w:t>
      </w:r>
      <w:r>
        <w:rPr>
          <w:b/>
          <w:bCs/>
        </w:rPr>
        <w:t>Create new ap definition</w:t>
      </w:r>
      <w:r>
        <w:t xml:space="preserve"> button.</w:t>
      </w:r>
    </w:p>
    <w:p w14:paraId="3712C7D1" w14:textId="274FE9FF" w:rsidR="001E4EFA" w:rsidRDefault="00857FA8" w:rsidP="00190EA1">
      <w:pPr>
        <w:pStyle w:val="ListParagraph"/>
        <w:numPr>
          <w:ilvl w:val="0"/>
          <w:numId w:val="6"/>
        </w:numPr>
      </w:pPr>
      <w:r w:rsidRPr="00857FA8">
        <w:rPr>
          <w:b/>
          <w:bCs/>
        </w:rPr>
        <w:t>OPTIONAL</w:t>
      </w:r>
      <w:r>
        <w:t xml:space="preserve">: On the </w:t>
      </w:r>
      <w:r>
        <w:rPr>
          <w:b/>
          <w:bCs/>
        </w:rPr>
        <w:t>App definition details</w:t>
      </w:r>
      <w:r>
        <w:t xml:space="preserve"> page, you can change the color and icon of your application tile. Use the </w:t>
      </w:r>
      <w:r>
        <w:rPr>
          <w:b/>
          <w:bCs/>
        </w:rPr>
        <w:t>Icon</w:t>
      </w:r>
      <w:r>
        <w:t xml:space="preserve"> and </w:t>
      </w:r>
      <w:r>
        <w:rPr>
          <w:b/>
          <w:bCs/>
        </w:rPr>
        <w:t>Theme</w:t>
      </w:r>
      <w:r>
        <w:t xml:space="preserve"> drop downs to customize your tile.</w:t>
      </w:r>
    </w:p>
    <w:p w14:paraId="47FD4FAE" w14:textId="6BEA2BA5" w:rsidR="00857FA8" w:rsidRDefault="00857FA8" w:rsidP="00190EA1">
      <w:pPr>
        <w:pStyle w:val="ListParagraph"/>
        <w:numPr>
          <w:ilvl w:val="0"/>
          <w:numId w:val="6"/>
        </w:numPr>
      </w:pPr>
      <w:r>
        <w:t xml:space="preserve">To add the process model you created, click on the </w:t>
      </w:r>
      <w:r>
        <w:rPr>
          <w:b/>
          <w:bCs/>
        </w:rPr>
        <w:t xml:space="preserve">Edit included </w:t>
      </w:r>
      <w:proofErr w:type="gramStart"/>
      <w:r>
        <w:rPr>
          <w:b/>
          <w:bCs/>
        </w:rPr>
        <w:t>models</w:t>
      </w:r>
      <w:proofErr w:type="gramEnd"/>
      <w:r>
        <w:t xml:space="preserve"> button below the tile. </w:t>
      </w:r>
    </w:p>
    <w:p w14:paraId="11995A59" w14:textId="0917E539" w:rsidR="00857FA8" w:rsidRDefault="00857FA8" w:rsidP="00190EA1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  <w:bCs/>
        </w:rPr>
        <w:t>Models included in app definition</w:t>
      </w:r>
      <w:r>
        <w:t xml:space="preserve"> popup window, select the process model you want to include. </w:t>
      </w:r>
      <w:r>
        <w:rPr>
          <w:b/>
          <w:bCs/>
        </w:rPr>
        <w:t xml:space="preserve">NOTE: </w:t>
      </w:r>
      <w:r>
        <w:t xml:space="preserve">The selections toggle on and off when you click them, so be sure to click the one you want </w:t>
      </w:r>
      <w:r>
        <w:rPr>
          <w:b/>
          <w:bCs/>
        </w:rPr>
        <w:t>once</w:t>
      </w:r>
      <w:r>
        <w:t xml:space="preserve"> and notice the blue + icon will appear to ensure it is selected.  </w:t>
      </w:r>
      <w:r>
        <w:rPr>
          <w:noProof/>
        </w:rPr>
        <w:drawing>
          <wp:inline distT="0" distB="0" distL="0" distR="0" wp14:anchorId="4A539186" wp14:editId="1187280B">
            <wp:extent cx="284133" cy="259209"/>
            <wp:effectExtent l="0" t="0" r="0" b="0"/>
            <wp:docPr id="25" name="Picture 25" descr="A blue square with a white cross in the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ue square with a white cross in the cen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498" cy="2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6A29" w14:textId="630879CB" w:rsidR="00857FA8" w:rsidRDefault="00857FA8" w:rsidP="00190EA1">
      <w:pPr>
        <w:pStyle w:val="ListParagraph"/>
        <w:numPr>
          <w:ilvl w:val="0"/>
          <w:numId w:val="6"/>
        </w:numPr>
      </w:pPr>
      <w:r>
        <w:t xml:space="preserve">Click the </w:t>
      </w:r>
      <w:r>
        <w:rPr>
          <w:b/>
          <w:bCs/>
        </w:rPr>
        <w:t>Close</w:t>
      </w:r>
      <w:r>
        <w:t xml:space="preserve"> button to close the popup window.</w:t>
      </w:r>
    </w:p>
    <w:p w14:paraId="57353EA1" w14:textId="62F2F38C" w:rsidR="00857FA8" w:rsidRDefault="00857FA8" w:rsidP="00190EA1">
      <w:pPr>
        <w:pStyle w:val="ListParagraph"/>
        <w:numPr>
          <w:ilvl w:val="0"/>
          <w:numId w:val="6"/>
        </w:numPr>
      </w:pPr>
      <w:r>
        <w:t xml:space="preserve">Save the App definition by clicking on the save icon located in the top left of the page.  </w:t>
      </w:r>
      <w:r>
        <w:rPr>
          <w:noProof/>
        </w:rPr>
        <w:drawing>
          <wp:inline distT="0" distB="0" distL="0" distR="0" wp14:anchorId="45A5AAE6" wp14:editId="7F9A25E6">
            <wp:extent cx="233732" cy="228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261" cy="2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1B1A" w14:textId="0C49CDD3" w:rsidR="00857FA8" w:rsidRDefault="00857FA8" w:rsidP="00190EA1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  <w:bCs/>
        </w:rPr>
        <w:t>Save app definition</w:t>
      </w:r>
      <w:r>
        <w:t xml:space="preserve"> popup window, ensure you select the </w:t>
      </w:r>
      <w:r>
        <w:rPr>
          <w:b/>
          <w:bCs/>
        </w:rPr>
        <w:t>Publish?</w:t>
      </w:r>
      <w:r>
        <w:t xml:space="preserve"> Checkbox, then click on the </w:t>
      </w:r>
      <w:r>
        <w:rPr>
          <w:b/>
          <w:bCs/>
        </w:rPr>
        <w:t>Save and close editor</w:t>
      </w:r>
      <w:r>
        <w:t xml:space="preserve"> button.</w:t>
      </w:r>
    </w:p>
    <w:p w14:paraId="147E97CC" w14:textId="14F8F974" w:rsidR="00775C66" w:rsidRDefault="00775C66" w:rsidP="00190EA1">
      <w:pPr>
        <w:pStyle w:val="ListParagraph"/>
        <w:numPr>
          <w:ilvl w:val="0"/>
          <w:numId w:val="6"/>
        </w:numPr>
      </w:pPr>
      <w:r>
        <w:lastRenderedPageBreak/>
        <w:t xml:space="preserve">Navigate back to the home page by clicking the home button in the top, blue banner: </w:t>
      </w:r>
      <w:r w:rsidRPr="00775C66">
        <w:rPr>
          <w:noProof/>
        </w:rPr>
        <w:drawing>
          <wp:inline distT="0" distB="0" distL="0" distR="0" wp14:anchorId="2E8697CE" wp14:editId="56E5DDA7">
            <wp:extent cx="220566" cy="228172"/>
            <wp:effectExtent l="0" t="0" r="0" b="0"/>
            <wp:docPr id="37218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822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479" cy="2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163C" w14:textId="679112AD" w:rsidR="00775C66" w:rsidRDefault="00775C66" w:rsidP="00190EA1">
      <w:pPr>
        <w:pStyle w:val="ListParagraph"/>
        <w:numPr>
          <w:ilvl w:val="0"/>
          <w:numId w:val="6"/>
        </w:numPr>
      </w:pPr>
      <w:r>
        <w:t xml:space="preserve">If your application already appears on the home page as a tile you are done. </w:t>
      </w:r>
    </w:p>
    <w:p w14:paraId="686FF5C7" w14:textId="23B415EF" w:rsidR="00775C66" w:rsidRDefault="00775C66" w:rsidP="00190EA1">
      <w:pPr>
        <w:pStyle w:val="ListParagraph"/>
        <w:numPr>
          <w:ilvl w:val="1"/>
          <w:numId w:val="6"/>
        </w:numPr>
      </w:pPr>
      <w:r>
        <w:rPr>
          <w:b/>
          <w:bCs/>
        </w:rPr>
        <w:t>If not</w:t>
      </w:r>
      <w:r>
        <w:t xml:space="preserve">, deploy your new application by selecting the blank tile, depicted with a plus sign “+” (“Add a new app” appears when you hover your mouse over it. Select this tile, then select your application in the </w:t>
      </w:r>
      <w:r>
        <w:rPr>
          <w:b/>
          <w:bCs/>
        </w:rPr>
        <w:t>Add app to landing page</w:t>
      </w:r>
      <w:r>
        <w:t xml:space="preserve"> popup window. Press the </w:t>
      </w:r>
      <w:r w:rsidRPr="00775C66">
        <w:rPr>
          <w:b/>
          <w:bCs/>
        </w:rPr>
        <w:t>Deploy button</w:t>
      </w:r>
      <w:r>
        <w:t xml:space="preserve"> on that window. Your application is now deployed. </w:t>
      </w:r>
    </w:p>
    <w:p w14:paraId="0669CCB5" w14:textId="77777777" w:rsidR="00CB7083" w:rsidRDefault="00CB7083" w:rsidP="00CB7083"/>
    <w:p w14:paraId="695443F2" w14:textId="77777777" w:rsidR="0018140E" w:rsidRDefault="0018140E" w:rsidP="0018140E"/>
    <w:p w14:paraId="60BF90ED" w14:textId="0DD9D812" w:rsidR="0018140E" w:rsidRDefault="0018140E" w:rsidP="0018140E">
      <w:pPr>
        <w:pStyle w:val="Heading2"/>
        <w:spacing w:after="100"/>
        <w:rPr>
          <w:shd w:val="clear" w:color="auto" w:fill="FFFFFF"/>
        </w:rPr>
      </w:pPr>
      <w:r w:rsidRPr="00A72D06">
        <w:rPr>
          <w:noProof/>
          <w:shd w:val="clear" w:color="auto" w:fill="FFFFFF"/>
        </w:rPr>
        <w:drawing>
          <wp:inline distT="0" distB="0" distL="0" distR="0" wp14:anchorId="7DC43C4B" wp14:editId="6C4A179C">
            <wp:extent cx="319088" cy="473697"/>
            <wp:effectExtent l="0" t="0" r="5080" b="3175"/>
            <wp:docPr id="1109723040" name="Graphic 45">
              <a:extLst xmlns:a="http://schemas.openxmlformats.org/drawingml/2006/main">
                <a:ext uri="{FF2B5EF4-FFF2-40B4-BE49-F238E27FC236}">
                  <a16:creationId xmlns:a16="http://schemas.microsoft.com/office/drawing/2014/main" id="{8D064F37-022C-479E-B7D7-762111746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5">
                      <a:extLst>
                        <a:ext uri="{FF2B5EF4-FFF2-40B4-BE49-F238E27FC236}">
                          <a16:creationId xmlns:a16="http://schemas.microsoft.com/office/drawing/2014/main" id="{8D064F37-022C-479E-B7D7-762111746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1" cy="4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Lab 2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Add </w:t>
      </w:r>
      <w:r w:rsidR="00A2383E">
        <w:rPr>
          <w:shd w:val="clear" w:color="auto" w:fill="FFFFFF"/>
        </w:rPr>
        <w:t>Claims Process to Application</w:t>
      </w:r>
    </w:p>
    <w:p w14:paraId="15E46A46" w14:textId="16ED91EA" w:rsidR="00A2383E" w:rsidRDefault="00A2383E" w:rsidP="00190EA1">
      <w:pPr>
        <w:pStyle w:val="ListParagraph"/>
        <w:numPr>
          <w:ilvl w:val="0"/>
          <w:numId w:val="11"/>
        </w:numPr>
      </w:pPr>
      <w:r>
        <w:rPr>
          <w:b/>
          <w:bCs/>
        </w:rPr>
        <w:t>Perform this lab if you already have a Process Application and need to add your new process.</w:t>
      </w:r>
    </w:p>
    <w:p w14:paraId="3027B129" w14:textId="7942E1FC" w:rsidR="0018140E" w:rsidRDefault="0018140E" w:rsidP="00190EA1">
      <w:pPr>
        <w:pStyle w:val="ListParagraph"/>
        <w:numPr>
          <w:ilvl w:val="0"/>
          <w:numId w:val="11"/>
        </w:numPr>
      </w:pPr>
      <w:r>
        <w:t xml:space="preserve">From the Activiti home page, select the </w:t>
      </w:r>
      <w:r>
        <w:rPr>
          <w:b/>
          <w:bCs/>
        </w:rPr>
        <w:t>App Designer</w:t>
      </w:r>
      <w:r>
        <w:t xml:space="preserve"> tile to navigate to the </w:t>
      </w:r>
      <w:r>
        <w:rPr>
          <w:b/>
          <w:bCs/>
        </w:rPr>
        <w:t>Business Process Models</w:t>
      </w:r>
      <w:r>
        <w:t xml:space="preserve"> page.</w:t>
      </w:r>
    </w:p>
    <w:p w14:paraId="51176D62" w14:textId="56EA1CD9" w:rsidR="002E0AE3" w:rsidRDefault="002E0AE3" w:rsidP="00190EA1">
      <w:pPr>
        <w:pStyle w:val="ListParagraph"/>
        <w:numPr>
          <w:ilvl w:val="0"/>
          <w:numId w:val="11"/>
        </w:numPr>
      </w:pPr>
      <w:r>
        <w:t xml:space="preserve">Select the </w:t>
      </w:r>
      <w:r>
        <w:rPr>
          <w:b/>
          <w:bCs/>
        </w:rPr>
        <w:t>Apps</w:t>
      </w:r>
      <w:r>
        <w:t xml:space="preserve"> hyperlink in the top blue banner.</w:t>
      </w:r>
    </w:p>
    <w:p w14:paraId="30118EA6" w14:textId="1B463112" w:rsidR="002E0AE3" w:rsidRDefault="002E0AE3" w:rsidP="00190EA1">
      <w:pPr>
        <w:pStyle w:val="ListParagraph"/>
        <w:numPr>
          <w:ilvl w:val="0"/>
          <w:numId w:val="11"/>
        </w:numPr>
      </w:pPr>
      <w:r>
        <w:t>Select the process application</w:t>
      </w:r>
      <w:r w:rsidR="00B73C63">
        <w:t xml:space="preserve"> (in edit mode by using the pencil icon in the top, right corner of the tile)</w:t>
      </w:r>
      <w:r>
        <w:t xml:space="preserve"> that you want to add your model to.</w:t>
      </w:r>
    </w:p>
    <w:p w14:paraId="59D07409" w14:textId="3F81804D" w:rsidR="002E0AE3" w:rsidRDefault="00B73C63" w:rsidP="00190EA1">
      <w:pPr>
        <w:pStyle w:val="ListParagraph"/>
        <w:numPr>
          <w:ilvl w:val="0"/>
          <w:numId w:val="11"/>
        </w:numPr>
      </w:pPr>
      <w:r>
        <w:t xml:space="preserve">Select the </w:t>
      </w:r>
      <w:r w:rsidRPr="00B73C63">
        <w:rPr>
          <w:b/>
          <w:bCs/>
        </w:rPr>
        <w:t>Edit Included</w:t>
      </w:r>
      <w:r>
        <w:t xml:space="preserve"> </w:t>
      </w:r>
      <w:r>
        <w:rPr>
          <w:b/>
          <w:bCs/>
        </w:rPr>
        <w:t>Models</w:t>
      </w:r>
      <w:r>
        <w:t xml:space="preserve"> button.</w:t>
      </w:r>
    </w:p>
    <w:p w14:paraId="53C96FD0" w14:textId="2E9B8A53" w:rsidR="00187035" w:rsidRDefault="00187035" w:rsidP="00190EA1">
      <w:pPr>
        <w:pStyle w:val="ListParagraph"/>
        <w:numPr>
          <w:ilvl w:val="0"/>
          <w:numId w:val="11"/>
        </w:numPr>
      </w:pPr>
      <w:r>
        <w:t xml:space="preserve">In the Models included popup window, select the process you want to add. </w:t>
      </w:r>
      <w:r>
        <w:rPr>
          <w:b/>
          <w:bCs/>
        </w:rPr>
        <w:t>Note:</w:t>
      </w:r>
      <w:r>
        <w:t xml:space="preserve"> a selected process will show a blue “+” icon in the corner of the thumbnail. Close the popup window once your process is selected.</w:t>
      </w:r>
    </w:p>
    <w:p w14:paraId="15EC4FF3" w14:textId="1248D03E" w:rsidR="00187035" w:rsidRDefault="00187035" w:rsidP="00190EA1">
      <w:pPr>
        <w:pStyle w:val="ListParagraph"/>
        <w:numPr>
          <w:ilvl w:val="0"/>
          <w:numId w:val="11"/>
        </w:numPr>
      </w:pPr>
      <w:r>
        <w:t>Click the save icon</w:t>
      </w:r>
      <w:r w:rsidR="00CD0B90">
        <w:t xml:space="preserve"> to save the App definition, then publish your application.</w:t>
      </w:r>
    </w:p>
    <w:p w14:paraId="32224F98" w14:textId="77777777" w:rsidR="0018140E" w:rsidRDefault="0018140E" w:rsidP="00CB7083"/>
    <w:p w14:paraId="2B457DEF" w14:textId="77777777" w:rsidR="00CB7083" w:rsidRDefault="00CB7083" w:rsidP="00CB7083"/>
    <w:p w14:paraId="23FD0AE6" w14:textId="171679B6" w:rsidR="00CB7083" w:rsidRDefault="00CB7083" w:rsidP="00CB7083">
      <w:pPr>
        <w:pStyle w:val="Heading2"/>
        <w:spacing w:after="100"/>
        <w:rPr>
          <w:shd w:val="clear" w:color="auto" w:fill="FFFFFF"/>
        </w:rPr>
      </w:pPr>
      <w:r w:rsidRPr="00A72D06">
        <w:rPr>
          <w:noProof/>
          <w:shd w:val="clear" w:color="auto" w:fill="FFFFFF"/>
        </w:rPr>
        <w:drawing>
          <wp:inline distT="0" distB="0" distL="0" distR="0" wp14:anchorId="06B51A26" wp14:editId="6CB8C632">
            <wp:extent cx="319088" cy="473697"/>
            <wp:effectExtent l="0" t="0" r="5080" b="3175"/>
            <wp:docPr id="28" name="Graphic 45">
              <a:extLst xmlns:a="http://schemas.openxmlformats.org/drawingml/2006/main">
                <a:ext uri="{FF2B5EF4-FFF2-40B4-BE49-F238E27FC236}">
                  <a16:creationId xmlns:a16="http://schemas.microsoft.com/office/drawing/2014/main" id="{8D064F37-022C-479E-B7D7-762111746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5">
                      <a:extLst>
                        <a:ext uri="{FF2B5EF4-FFF2-40B4-BE49-F238E27FC236}">
                          <a16:creationId xmlns:a16="http://schemas.microsoft.com/office/drawing/2014/main" id="{8D064F37-022C-479E-B7D7-762111746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1" cy="4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</w:t>
      </w:r>
      <w:r w:rsidR="00806432">
        <w:rPr>
          <w:shd w:val="clear" w:color="auto" w:fill="FFFFFF"/>
        </w:rPr>
        <w:t xml:space="preserve">Lab </w:t>
      </w:r>
      <w:r w:rsidR="004D2214">
        <w:rPr>
          <w:shd w:val="clear" w:color="auto" w:fill="FFFFFF"/>
        </w:rPr>
        <w:t>3</w:t>
      </w:r>
      <w:r w:rsidR="00806432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Testing Your </w:t>
      </w:r>
      <w:r w:rsidR="00806432">
        <w:rPr>
          <w:shd w:val="clear" w:color="auto" w:fill="FFFFFF"/>
        </w:rPr>
        <w:t xml:space="preserve">New Hire Intake </w:t>
      </w:r>
      <w:r>
        <w:rPr>
          <w:shd w:val="clear" w:color="auto" w:fill="FFFFFF"/>
        </w:rPr>
        <w:t>Process</w:t>
      </w:r>
    </w:p>
    <w:p w14:paraId="0485906A" w14:textId="17368F1C" w:rsidR="006A1A9B" w:rsidRPr="006A1A9B" w:rsidRDefault="00CB7083" w:rsidP="00190EA1">
      <w:pPr>
        <w:pStyle w:val="ListParagraph"/>
        <w:numPr>
          <w:ilvl w:val="0"/>
          <w:numId w:val="7"/>
        </w:numPr>
        <w:rPr>
          <w:b/>
          <w:bCs/>
        </w:rPr>
      </w:pPr>
      <w:r>
        <w:t>From the Alfresco home page, launch the Alfresco Digital Workspace and sign in with your provided credentials.</w:t>
      </w:r>
      <w:r w:rsidR="008C7904" w:rsidRPr="006A1A9B">
        <w:rPr>
          <w:b/>
          <w:bCs/>
        </w:rPr>
        <w:t xml:space="preserve"> </w:t>
      </w:r>
    </w:p>
    <w:p w14:paraId="0BB758B6" w14:textId="63AD57AE" w:rsidR="00485A29" w:rsidRPr="00485A29" w:rsidRDefault="00485A29" w:rsidP="00190EA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To start your process, </w:t>
      </w:r>
      <w:r w:rsidR="00CF1096">
        <w:t>select</w:t>
      </w:r>
      <w:r>
        <w:t xml:space="preserve"> the </w:t>
      </w:r>
      <w:r w:rsidR="00CF1096">
        <w:rPr>
          <w:b/>
          <w:bCs/>
        </w:rPr>
        <w:t xml:space="preserve">Start Process </w:t>
      </w:r>
      <w:r>
        <w:t xml:space="preserve">button </w:t>
      </w:r>
      <w:r w:rsidR="00CF1096">
        <w:t>found in the top right of the page</w:t>
      </w:r>
      <w:r>
        <w:t>.</w:t>
      </w:r>
    </w:p>
    <w:p w14:paraId="57479879" w14:textId="38AFBD18" w:rsidR="00F23A26" w:rsidRDefault="00175034" w:rsidP="00190EA1">
      <w:pPr>
        <w:pStyle w:val="ListParagraph"/>
        <w:numPr>
          <w:ilvl w:val="0"/>
          <w:numId w:val="7"/>
        </w:numPr>
      </w:pPr>
      <w:r>
        <w:t xml:space="preserve">In the </w:t>
      </w:r>
      <w:r>
        <w:rPr>
          <w:b/>
          <w:bCs/>
        </w:rPr>
        <w:t>New Process</w:t>
      </w:r>
      <w:r>
        <w:t xml:space="preserve"> popup window</w:t>
      </w:r>
      <w:r w:rsidR="00265FB1">
        <w:t>, s</w:t>
      </w:r>
      <w:r w:rsidR="00F23A26">
        <w:t xml:space="preserve">elect your </w:t>
      </w:r>
      <w:r w:rsidR="007F27BF">
        <w:rPr>
          <w:b/>
          <w:bCs/>
        </w:rPr>
        <w:t>9SecondInsurance</w:t>
      </w:r>
      <w:r w:rsidR="007F27BF">
        <w:t xml:space="preserve"> </w:t>
      </w:r>
      <w:r w:rsidR="00F23A26">
        <w:t xml:space="preserve">application from the </w:t>
      </w:r>
      <w:r w:rsidR="00265FB1">
        <w:t>Application</w:t>
      </w:r>
      <w:r w:rsidR="00F23A26">
        <w:t xml:space="preserve"> selector.</w:t>
      </w:r>
    </w:p>
    <w:p w14:paraId="4F5A87FE" w14:textId="2C69A6F6" w:rsidR="00F23A26" w:rsidRDefault="00265FB1" w:rsidP="00190EA1">
      <w:pPr>
        <w:pStyle w:val="ListParagraph"/>
        <w:numPr>
          <w:ilvl w:val="0"/>
          <w:numId w:val="7"/>
        </w:numPr>
      </w:pPr>
      <w:r>
        <w:t xml:space="preserve">Select your </w:t>
      </w:r>
      <w:r w:rsidR="00144E06">
        <w:rPr>
          <w:b/>
          <w:bCs/>
        </w:rPr>
        <w:t>New Claims</w:t>
      </w:r>
      <w:r>
        <w:t xml:space="preserve"> process</w:t>
      </w:r>
      <w:r w:rsidR="00F23A26">
        <w:t>.</w:t>
      </w:r>
    </w:p>
    <w:p w14:paraId="42EF8B06" w14:textId="7F21F2BB" w:rsidR="00874CC9" w:rsidRDefault="00874CC9" w:rsidP="00190EA1">
      <w:pPr>
        <w:pStyle w:val="ListParagraph"/>
        <w:numPr>
          <w:ilvl w:val="1"/>
          <w:numId w:val="7"/>
        </w:numPr>
      </w:pPr>
      <w:r>
        <w:t>OPTIONAL: You can change the name of the process that will run</w:t>
      </w:r>
      <w:r w:rsidR="005C4A99">
        <w:t xml:space="preserve"> by editing the </w:t>
      </w:r>
      <w:r w:rsidR="005C4A99">
        <w:rPr>
          <w:b/>
          <w:bCs/>
        </w:rPr>
        <w:t>Process Name</w:t>
      </w:r>
      <w:r w:rsidR="005C4A99">
        <w:t xml:space="preserve"> field.</w:t>
      </w:r>
      <w:r>
        <w:t xml:space="preserve"> </w:t>
      </w:r>
    </w:p>
    <w:p w14:paraId="483020AB" w14:textId="3B718DDE" w:rsidR="00874CC9" w:rsidRDefault="00090E46" w:rsidP="00190EA1">
      <w:pPr>
        <w:pStyle w:val="ListParagraph"/>
        <w:numPr>
          <w:ilvl w:val="0"/>
          <w:numId w:val="7"/>
        </w:numPr>
      </w:pPr>
      <w:r>
        <w:t xml:space="preserve">Click on the </w:t>
      </w:r>
      <w:r>
        <w:rPr>
          <w:b/>
          <w:bCs/>
        </w:rPr>
        <w:t>START PROCESS</w:t>
      </w:r>
      <w:r>
        <w:t xml:space="preserve"> hyperlink at the bottom right corner of the page.</w:t>
      </w:r>
    </w:p>
    <w:p w14:paraId="79792302" w14:textId="0C8BBA31" w:rsidR="005C09B1" w:rsidRDefault="005C09B1" w:rsidP="00190EA1">
      <w:pPr>
        <w:pStyle w:val="ListParagraph"/>
        <w:numPr>
          <w:ilvl w:val="0"/>
          <w:numId w:val="7"/>
        </w:numPr>
      </w:pPr>
      <w:r>
        <w:t xml:space="preserve">Select </w:t>
      </w:r>
      <w:r>
        <w:rPr>
          <w:b/>
          <w:bCs/>
        </w:rPr>
        <w:t>My Tasks</w:t>
      </w:r>
      <w:r>
        <w:t xml:space="preserve"> found under the </w:t>
      </w:r>
      <w:r>
        <w:rPr>
          <w:b/>
          <w:bCs/>
        </w:rPr>
        <w:t>Workflow</w:t>
      </w:r>
      <w:r>
        <w:t xml:space="preserve"> dropdown on the left side of the page.</w:t>
      </w:r>
    </w:p>
    <w:p w14:paraId="3583C1E2" w14:textId="566D63F5" w:rsidR="005C09B1" w:rsidRDefault="005C09B1" w:rsidP="00190EA1">
      <w:pPr>
        <w:pStyle w:val="ListParagraph"/>
        <w:numPr>
          <w:ilvl w:val="0"/>
          <w:numId w:val="7"/>
        </w:numPr>
      </w:pPr>
      <w:r>
        <w:lastRenderedPageBreak/>
        <w:t xml:space="preserve">Your </w:t>
      </w:r>
      <w:r w:rsidR="00D3535F">
        <w:rPr>
          <w:b/>
          <w:bCs/>
        </w:rPr>
        <w:t>Customer Search</w:t>
      </w:r>
      <w:r>
        <w:t xml:space="preserve"> task should appear. Click on it to perform the task. </w:t>
      </w:r>
    </w:p>
    <w:p w14:paraId="0B3F4E67" w14:textId="77777777" w:rsidR="000F2E3F" w:rsidRDefault="000F2E3F" w:rsidP="00A72AE9"/>
    <w:p w14:paraId="0EDE86AE" w14:textId="77777777" w:rsidR="0088555B" w:rsidRDefault="0088555B" w:rsidP="0088555B"/>
    <w:p w14:paraId="09E1815A" w14:textId="59FB2FF2" w:rsidR="0088555B" w:rsidRDefault="0088555B" w:rsidP="0088555B">
      <w:pPr>
        <w:pStyle w:val="Heading2"/>
        <w:spacing w:after="100"/>
        <w:rPr>
          <w:shd w:val="clear" w:color="auto" w:fill="FFFFFF"/>
        </w:rPr>
      </w:pPr>
      <w:r w:rsidRPr="00A72D06">
        <w:rPr>
          <w:noProof/>
          <w:shd w:val="clear" w:color="auto" w:fill="FFFFFF"/>
        </w:rPr>
        <w:drawing>
          <wp:inline distT="0" distB="0" distL="0" distR="0" wp14:anchorId="50A91CBF" wp14:editId="02C0B3C4">
            <wp:extent cx="319088" cy="473697"/>
            <wp:effectExtent l="0" t="0" r="5080" b="3175"/>
            <wp:docPr id="519173000" name="Graphic 519173000">
              <a:extLst xmlns:a="http://schemas.openxmlformats.org/drawingml/2006/main">
                <a:ext uri="{FF2B5EF4-FFF2-40B4-BE49-F238E27FC236}">
                  <a16:creationId xmlns:a16="http://schemas.microsoft.com/office/drawing/2014/main" id="{8D064F37-022C-479E-B7D7-762111746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5">
                      <a:extLst>
                        <a:ext uri="{FF2B5EF4-FFF2-40B4-BE49-F238E27FC236}">
                          <a16:creationId xmlns:a16="http://schemas.microsoft.com/office/drawing/2014/main" id="{8D064F37-022C-479E-B7D7-762111746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1" cy="4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Lab </w:t>
      </w:r>
      <w:r w:rsidR="005949D5">
        <w:rPr>
          <w:shd w:val="clear" w:color="auto" w:fill="FFFFFF"/>
        </w:rPr>
        <w:t>4</w:t>
      </w:r>
      <w:r>
        <w:rPr>
          <w:shd w:val="clear" w:color="auto" w:fill="FFFFFF"/>
        </w:rPr>
        <w:t>. Creating a Form Outcome with Exclusive Pathing</w:t>
      </w:r>
    </w:p>
    <w:p w14:paraId="56CB0295" w14:textId="77777777" w:rsidR="0088555B" w:rsidRPr="008B3E72" w:rsidRDefault="0088555B" w:rsidP="00190EA1">
      <w:pPr>
        <w:pStyle w:val="ListParagraph"/>
        <w:numPr>
          <w:ilvl w:val="0"/>
          <w:numId w:val="8"/>
        </w:numPr>
        <w:rPr>
          <w:b/>
          <w:bCs/>
        </w:rPr>
      </w:pPr>
      <w:r>
        <w:t>Access the App Designer tile from the homepage of the Activiti App (Process Services).</w:t>
      </w:r>
    </w:p>
    <w:p w14:paraId="452EF54E" w14:textId="77777777" w:rsidR="0088555B" w:rsidRPr="00464385" w:rsidRDefault="0088555B" w:rsidP="00190EA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Enter your </w:t>
      </w:r>
      <w:r w:rsidRPr="00773F13">
        <w:rPr>
          <w:i/>
          <w:iCs/>
        </w:rPr>
        <w:t>New</w:t>
      </w:r>
      <w:r>
        <w:t xml:space="preserve"> </w:t>
      </w:r>
      <w:r>
        <w:rPr>
          <w:i/>
          <w:iCs/>
        </w:rPr>
        <w:t xml:space="preserve">Claims </w:t>
      </w:r>
      <w:r>
        <w:t xml:space="preserve">process in </w:t>
      </w:r>
      <w:r>
        <w:rPr>
          <w:b/>
          <w:bCs/>
        </w:rPr>
        <w:t>edit mode</w:t>
      </w:r>
      <w:r>
        <w:t xml:space="preserve"> by selecting the edit icon when hovering your mouse over its tile.  </w:t>
      </w:r>
      <w:r>
        <w:rPr>
          <w:noProof/>
        </w:rPr>
        <w:drawing>
          <wp:inline distT="0" distB="0" distL="0" distR="0" wp14:anchorId="35BD1AA7" wp14:editId="32B45834">
            <wp:extent cx="263825" cy="233845"/>
            <wp:effectExtent l="0" t="0" r="0" b="0"/>
            <wp:docPr id="376820983" name="Picture 37682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129" cy="2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858FBF" w14:textId="23FCD099" w:rsidR="0088555B" w:rsidRPr="004F754E" w:rsidRDefault="0088555B" w:rsidP="00190EA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Select the </w:t>
      </w:r>
      <w:r w:rsidR="0017467F">
        <w:rPr>
          <w:i/>
          <w:iCs/>
        </w:rPr>
        <w:t>Display DB Values</w:t>
      </w:r>
      <w:r>
        <w:t xml:space="preserve"> task and open the </w:t>
      </w:r>
      <w:r>
        <w:rPr>
          <w:b/>
          <w:bCs/>
        </w:rPr>
        <w:t>Referenced Form</w:t>
      </w:r>
      <w:r>
        <w:t xml:space="preserve"> </w:t>
      </w:r>
      <w:r w:rsidR="00B92294">
        <w:t>in edit mode</w:t>
      </w:r>
      <w:r>
        <w:t>.</w:t>
      </w:r>
    </w:p>
    <w:p w14:paraId="5FE86721" w14:textId="77777777" w:rsidR="0088555B" w:rsidRPr="004F754E" w:rsidRDefault="0088555B" w:rsidP="00190EA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Add an Outcome to the Review Form:</w:t>
      </w:r>
    </w:p>
    <w:p w14:paraId="71C94789" w14:textId="77777777" w:rsidR="0088555B" w:rsidRPr="004F754E" w:rsidRDefault="0088555B" w:rsidP="00190EA1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Select the </w:t>
      </w:r>
      <w:r>
        <w:rPr>
          <w:b/>
          <w:bCs/>
        </w:rPr>
        <w:t>Outcomes</w:t>
      </w:r>
      <w:r>
        <w:t xml:space="preserve"> tab from the top of the form.</w:t>
      </w:r>
    </w:p>
    <w:p w14:paraId="51CA37D9" w14:textId="77777777" w:rsidR="0088555B" w:rsidRPr="004F754E" w:rsidRDefault="0088555B" w:rsidP="00190EA1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Select the </w:t>
      </w:r>
      <w:r>
        <w:rPr>
          <w:b/>
          <w:bCs/>
        </w:rPr>
        <w:t>Use form outcomes for this form</w:t>
      </w:r>
      <w:r>
        <w:t xml:space="preserve"> radio button.</w:t>
      </w:r>
    </w:p>
    <w:p w14:paraId="55CD5B05" w14:textId="33F967BC" w:rsidR="0088555B" w:rsidRPr="004F754E" w:rsidRDefault="0088555B" w:rsidP="00190EA1">
      <w:pPr>
        <w:pStyle w:val="ListParagraph"/>
        <w:numPr>
          <w:ilvl w:val="1"/>
          <w:numId w:val="8"/>
        </w:numPr>
        <w:rPr>
          <w:b/>
          <w:bCs/>
        </w:rPr>
      </w:pPr>
      <w:r w:rsidRPr="004F754E">
        <w:t>Under</w:t>
      </w:r>
      <w:r>
        <w:rPr>
          <w:b/>
          <w:bCs/>
        </w:rPr>
        <w:t xml:space="preserve"> Possible outcomes</w:t>
      </w:r>
      <w:r w:rsidRPr="004F754E">
        <w:t>,</w:t>
      </w:r>
      <w:r>
        <w:rPr>
          <w:b/>
          <w:bCs/>
        </w:rPr>
        <w:t xml:space="preserve"> </w:t>
      </w:r>
      <w:r w:rsidRPr="004F754E">
        <w:t>enter a new outcome in the provided field</w:t>
      </w:r>
      <w:r>
        <w:t xml:space="preserve">: </w:t>
      </w:r>
      <w:r w:rsidR="00A87C22">
        <w:rPr>
          <w:b/>
          <w:bCs/>
        </w:rPr>
        <w:t>Proceed</w:t>
      </w:r>
      <w:r>
        <w:t xml:space="preserve">. </w:t>
      </w:r>
    </w:p>
    <w:p w14:paraId="4229AAD4" w14:textId="57479021" w:rsidR="0088555B" w:rsidRPr="005C2EE5" w:rsidRDefault="0088555B" w:rsidP="00190EA1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Press the </w:t>
      </w:r>
      <w:r>
        <w:rPr>
          <w:b/>
          <w:bCs/>
        </w:rPr>
        <w:t>Add outcome</w:t>
      </w:r>
      <w:r>
        <w:t xml:space="preserve"> button and enter another outcome: </w:t>
      </w:r>
      <w:r w:rsidR="00A87C22">
        <w:rPr>
          <w:b/>
          <w:bCs/>
        </w:rPr>
        <w:t>Back</w:t>
      </w:r>
      <w:r>
        <w:t>.</w:t>
      </w:r>
    </w:p>
    <w:p w14:paraId="538B62F4" w14:textId="77777777" w:rsidR="0088555B" w:rsidRPr="00A044A5" w:rsidRDefault="0088555B" w:rsidP="00190EA1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Note:</w:t>
      </w:r>
      <w:r>
        <w:t xml:space="preserve"> Do not press the add outcome button again or you will add a third option.</w:t>
      </w:r>
    </w:p>
    <w:p w14:paraId="255FFF9C" w14:textId="77777777" w:rsidR="0088555B" w:rsidRPr="008B3E72" w:rsidRDefault="0088555B" w:rsidP="00190EA1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Press the </w:t>
      </w:r>
      <w:r>
        <w:rPr>
          <w:b/>
          <w:bCs/>
        </w:rPr>
        <w:t>Save</w:t>
      </w:r>
      <w:r>
        <w:t xml:space="preserve"> button and close the form.</w:t>
      </w:r>
    </w:p>
    <w:p w14:paraId="506AFD8E" w14:textId="03060531" w:rsidR="0088555B" w:rsidRDefault="0088555B" w:rsidP="00190EA1">
      <w:pPr>
        <w:pStyle w:val="ListParagraph"/>
        <w:numPr>
          <w:ilvl w:val="0"/>
          <w:numId w:val="8"/>
        </w:numPr>
      </w:pPr>
      <w:r w:rsidRPr="008B3E72">
        <w:t xml:space="preserve">Remove the </w:t>
      </w:r>
      <w:r>
        <w:rPr>
          <w:b/>
          <w:bCs/>
        </w:rPr>
        <w:t>End event</w:t>
      </w:r>
      <w:r>
        <w:t xml:space="preserve"> and the line connecting to it by selecting each one and clicking the trash can icon that appears. </w:t>
      </w:r>
    </w:p>
    <w:p w14:paraId="338E0CD3" w14:textId="77777777" w:rsidR="0088555B" w:rsidRDefault="0088555B" w:rsidP="00190EA1">
      <w:pPr>
        <w:pStyle w:val="ListParagraph"/>
        <w:numPr>
          <w:ilvl w:val="0"/>
          <w:numId w:val="8"/>
        </w:numPr>
      </w:pPr>
      <w:r>
        <w:t xml:space="preserve">Add an </w:t>
      </w:r>
      <w:r>
        <w:rPr>
          <w:b/>
          <w:bCs/>
        </w:rPr>
        <w:t>Exclusive Gateway</w:t>
      </w:r>
      <w:r>
        <w:t xml:space="preserve"> task to the process found under the </w:t>
      </w:r>
      <w:r>
        <w:rPr>
          <w:b/>
          <w:bCs/>
        </w:rPr>
        <w:t>Gateways</w:t>
      </w:r>
      <w:r>
        <w:t xml:space="preserve"> drop down.</w:t>
      </w:r>
    </w:p>
    <w:p w14:paraId="5F2D71F5" w14:textId="21ADEA2B" w:rsidR="0088555B" w:rsidRDefault="0088555B" w:rsidP="00190EA1">
      <w:pPr>
        <w:pStyle w:val="ListParagraph"/>
        <w:numPr>
          <w:ilvl w:val="0"/>
          <w:numId w:val="8"/>
        </w:numPr>
      </w:pPr>
      <w:r>
        <w:t xml:space="preserve">Connect the gateway task to the </w:t>
      </w:r>
      <w:r w:rsidR="007F0AC5">
        <w:rPr>
          <w:i/>
          <w:iCs/>
        </w:rPr>
        <w:t>Display DB Values</w:t>
      </w:r>
      <w:r w:rsidR="007F0AC5">
        <w:t xml:space="preserve"> task.</w:t>
      </w:r>
    </w:p>
    <w:p w14:paraId="6DBA785D" w14:textId="195EB445" w:rsidR="0088555B" w:rsidRDefault="0088555B" w:rsidP="00190EA1">
      <w:pPr>
        <w:pStyle w:val="ListParagraph"/>
        <w:numPr>
          <w:ilvl w:val="0"/>
          <w:numId w:val="8"/>
        </w:numPr>
      </w:pPr>
      <w:r>
        <w:t xml:space="preserve">With the gateway task selected, click and drag a </w:t>
      </w:r>
      <w:r>
        <w:rPr>
          <w:b/>
          <w:bCs/>
        </w:rPr>
        <w:t>Sequence flow line</w:t>
      </w:r>
      <w:r>
        <w:t xml:space="preserve"> back to the </w:t>
      </w:r>
      <w:r w:rsidR="00DF7F74">
        <w:rPr>
          <w:i/>
          <w:iCs/>
        </w:rPr>
        <w:t>Customer Search</w:t>
      </w:r>
      <w:r>
        <w:t xml:space="preserve"> task. Your process should now look something like this:</w:t>
      </w:r>
    </w:p>
    <w:p w14:paraId="49AFF21C" w14:textId="69AE7400" w:rsidR="0088555B" w:rsidRDefault="009B3CE7" w:rsidP="00BA4266">
      <w:pPr>
        <w:ind w:left="720" w:firstLine="720"/>
      </w:pPr>
      <w:r w:rsidRPr="009B3CE7">
        <w:drawing>
          <wp:inline distT="0" distB="0" distL="0" distR="0" wp14:anchorId="79D5905C" wp14:editId="032311F4">
            <wp:extent cx="3397297" cy="1292952"/>
            <wp:effectExtent l="0" t="0" r="0" b="0"/>
            <wp:docPr id="6544695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9585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981" cy="13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14D" w14:textId="20C93119" w:rsidR="0088555B" w:rsidRDefault="0088555B" w:rsidP="00190EA1">
      <w:pPr>
        <w:pStyle w:val="ListParagraph"/>
        <w:numPr>
          <w:ilvl w:val="0"/>
          <w:numId w:val="8"/>
        </w:numPr>
      </w:pPr>
      <w:r>
        <w:t xml:space="preserve">Select the </w:t>
      </w:r>
      <w:r>
        <w:rPr>
          <w:b/>
          <w:bCs/>
        </w:rPr>
        <w:t>Sequence flow line</w:t>
      </w:r>
      <w:r>
        <w:t xml:space="preserve"> that routes back to the </w:t>
      </w:r>
      <w:r w:rsidR="00692EDF">
        <w:rPr>
          <w:i/>
          <w:iCs/>
        </w:rPr>
        <w:t>Customer Search</w:t>
      </w:r>
      <w:r>
        <w:t xml:space="preserve"> task. Click the value to open the </w:t>
      </w:r>
      <w:r w:rsidRPr="00986A4B">
        <w:rPr>
          <w:b/>
          <w:bCs/>
        </w:rPr>
        <w:t>Sequence flow condition</w:t>
      </w:r>
      <w:r>
        <w:t xml:space="preserve"> popup window.</w:t>
      </w:r>
    </w:p>
    <w:p w14:paraId="33F3C38B" w14:textId="77777777" w:rsidR="0088555B" w:rsidRDefault="0088555B" w:rsidP="00190EA1">
      <w:pPr>
        <w:pStyle w:val="ListParagraph"/>
        <w:numPr>
          <w:ilvl w:val="1"/>
          <w:numId w:val="8"/>
        </w:numPr>
      </w:pPr>
      <w:r>
        <w:t xml:space="preserve">Select </w:t>
      </w:r>
      <w:r>
        <w:rPr>
          <w:b/>
          <w:bCs/>
        </w:rPr>
        <w:t>Simple</w:t>
      </w:r>
      <w:r>
        <w:t xml:space="preserve"> as the condition type.</w:t>
      </w:r>
    </w:p>
    <w:p w14:paraId="29A18CE8" w14:textId="77777777" w:rsidR="0088555B" w:rsidRDefault="0088555B" w:rsidP="00190EA1">
      <w:pPr>
        <w:pStyle w:val="ListParagraph"/>
        <w:numPr>
          <w:ilvl w:val="1"/>
          <w:numId w:val="8"/>
        </w:numPr>
      </w:pPr>
      <w:r>
        <w:t xml:space="preserve">Select </w:t>
      </w:r>
      <w:r>
        <w:rPr>
          <w:b/>
          <w:bCs/>
        </w:rPr>
        <w:t>Form outcome</w:t>
      </w:r>
      <w:r>
        <w:t xml:space="preserve"> as the Depends on selector.</w:t>
      </w:r>
    </w:p>
    <w:p w14:paraId="35A758DA" w14:textId="6DEE5C2C" w:rsidR="0088555B" w:rsidRDefault="0088555B" w:rsidP="00190EA1">
      <w:pPr>
        <w:pStyle w:val="ListParagraph"/>
        <w:numPr>
          <w:ilvl w:val="1"/>
          <w:numId w:val="8"/>
        </w:numPr>
      </w:pPr>
      <w:r>
        <w:t xml:space="preserve">In the first dropdown menu, select the form that you added the form outcome to: the </w:t>
      </w:r>
      <w:r w:rsidR="00986A4B">
        <w:rPr>
          <w:i/>
          <w:iCs/>
        </w:rPr>
        <w:t>Display GB Value</w:t>
      </w:r>
      <w:r>
        <w:t xml:space="preserve"> form.</w:t>
      </w:r>
    </w:p>
    <w:p w14:paraId="7008825A" w14:textId="77777777" w:rsidR="0088555B" w:rsidRDefault="0088555B" w:rsidP="00190EA1">
      <w:pPr>
        <w:pStyle w:val="ListParagraph"/>
        <w:numPr>
          <w:ilvl w:val="1"/>
          <w:numId w:val="8"/>
        </w:numPr>
      </w:pPr>
      <w:r>
        <w:t xml:space="preserve">In the second dropdown menu, select </w:t>
      </w:r>
      <w:r>
        <w:rPr>
          <w:b/>
          <w:bCs/>
        </w:rPr>
        <w:t>equal</w:t>
      </w:r>
      <w:r>
        <w:t>.</w:t>
      </w:r>
    </w:p>
    <w:p w14:paraId="117DAAC3" w14:textId="44C55C4A" w:rsidR="0088555B" w:rsidRDefault="0088555B" w:rsidP="00190EA1">
      <w:pPr>
        <w:pStyle w:val="ListParagraph"/>
        <w:numPr>
          <w:ilvl w:val="1"/>
          <w:numId w:val="8"/>
        </w:numPr>
      </w:pPr>
      <w:r>
        <w:lastRenderedPageBreak/>
        <w:t xml:space="preserve">In the last dropdown menu, select </w:t>
      </w:r>
      <w:r w:rsidR="006738DF">
        <w:rPr>
          <w:b/>
          <w:bCs/>
        </w:rPr>
        <w:t>Back</w:t>
      </w:r>
      <w:r>
        <w:t>.</w:t>
      </w:r>
    </w:p>
    <w:p w14:paraId="1D0CBC41" w14:textId="77777777" w:rsidR="0088555B" w:rsidRDefault="0088555B" w:rsidP="00190EA1">
      <w:pPr>
        <w:pStyle w:val="ListParagraph"/>
        <w:numPr>
          <w:ilvl w:val="1"/>
          <w:numId w:val="8"/>
        </w:numPr>
      </w:pPr>
      <w:r>
        <w:t xml:space="preserve">Select the </w:t>
      </w:r>
      <w:r>
        <w:rPr>
          <w:b/>
          <w:bCs/>
        </w:rPr>
        <w:t>Save</w:t>
      </w:r>
      <w:r>
        <w:t xml:space="preserve"> button on the popup window.</w:t>
      </w:r>
    </w:p>
    <w:p w14:paraId="44132723" w14:textId="0D5BF726" w:rsidR="0088555B" w:rsidRDefault="00BA4266" w:rsidP="00190EA1">
      <w:pPr>
        <w:pStyle w:val="ListParagraph"/>
        <w:numPr>
          <w:ilvl w:val="0"/>
          <w:numId w:val="8"/>
        </w:numPr>
      </w:pPr>
      <w:r>
        <w:t xml:space="preserve">Select the </w:t>
      </w:r>
      <w:r w:rsidR="001E016B">
        <w:t xml:space="preserve">exclusive gateway event, then select the </w:t>
      </w:r>
      <w:r w:rsidR="001E016B">
        <w:rPr>
          <w:b/>
          <w:bCs/>
        </w:rPr>
        <w:t>User Task</w:t>
      </w:r>
      <w:r w:rsidR="001E016B">
        <w:t xml:space="preserve"> icon to create a new user task stemming from the gateway event.</w:t>
      </w:r>
    </w:p>
    <w:p w14:paraId="58B00C2E" w14:textId="6B9C453F" w:rsidR="001E016B" w:rsidRDefault="001E016B" w:rsidP="00190EA1">
      <w:pPr>
        <w:pStyle w:val="ListParagraph"/>
        <w:numPr>
          <w:ilvl w:val="0"/>
          <w:numId w:val="8"/>
        </w:numPr>
      </w:pPr>
      <w:r>
        <w:t xml:space="preserve">Select the </w:t>
      </w:r>
      <w:r>
        <w:rPr>
          <w:b/>
          <w:bCs/>
        </w:rPr>
        <w:t>Sequence flow line</w:t>
      </w:r>
      <w:r>
        <w:t xml:space="preserve"> that </w:t>
      </w:r>
      <w:r>
        <w:rPr>
          <w:b/>
          <w:bCs/>
        </w:rPr>
        <w:t>ends</w:t>
      </w:r>
      <w:r>
        <w:t xml:space="preserve"> at the </w:t>
      </w:r>
      <w:r>
        <w:rPr>
          <w:b/>
          <w:bCs/>
        </w:rPr>
        <w:t>User Task</w:t>
      </w:r>
      <w:r>
        <w:rPr>
          <w:b/>
          <w:bCs/>
        </w:rPr>
        <w:t xml:space="preserve">. </w:t>
      </w:r>
      <w:r>
        <w:t xml:space="preserve">In the bottom configuration panel, check the check box for the </w:t>
      </w:r>
      <w:r>
        <w:rPr>
          <w:b/>
          <w:bCs/>
        </w:rPr>
        <w:t>Default flow</w:t>
      </w:r>
      <w:r>
        <w:t xml:space="preserve"> attribute. This will signify that the default traffic will go this route.</w:t>
      </w:r>
    </w:p>
    <w:p w14:paraId="1DCEA778" w14:textId="77087EFC" w:rsidR="001E016B" w:rsidRDefault="00F64DF5" w:rsidP="00190EA1">
      <w:pPr>
        <w:pStyle w:val="ListParagraph"/>
        <w:numPr>
          <w:ilvl w:val="0"/>
          <w:numId w:val="8"/>
        </w:numPr>
      </w:pPr>
      <w:r>
        <w:t xml:space="preserve">Select the new user task and give it a name of: </w:t>
      </w:r>
      <w:r>
        <w:rPr>
          <w:b/>
          <w:bCs/>
        </w:rPr>
        <w:t>Create Claim</w:t>
      </w:r>
      <w:r>
        <w:t>.</w:t>
      </w:r>
    </w:p>
    <w:p w14:paraId="3E6368C8" w14:textId="79FEEFC5" w:rsidR="00F64DF5" w:rsidRDefault="005022DD" w:rsidP="00190EA1">
      <w:pPr>
        <w:pStyle w:val="ListParagraph"/>
        <w:numPr>
          <w:ilvl w:val="0"/>
          <w:numId w:val="8"/>
        </w:numPr>
      </w:pPr>
      <w:r>
        <w:t xml:space="preserve">Select the </w:t>
      </w:r>
      <w:r>
        <w:rPr>
          <w:b/>
          <w:bCs/>
        </w:rPr>
        <w:t>Referenced form</w:t>
      </w:r>
      <w:r>
        <w:t xml:space="preserve"> attribute from the bottom configuration panel</w:t>
      </w:r>
      <w:r w:rsidR="00F45D36">
        <w:t xml:space="preserve">, open the referenced form popup window and choose the </w:t>
      </w:r>
      <w:r w:rsidR="00F45D36">
        <w:rPr>
          <w:b/>
          <w:bCs/>
        </w:rPr>
        <w:t>New Form</w:t>
      </w:r>
      <w:r w:rsidR="00F45D36">
        <w:t xml:space="preserve"> button.</w:t>
      </w:r>
      <w:r w:rsidR="002C4D3A">
        <w:t xml:space="preserve"> </w:t>
      </w:r>
    </w:p>
    <w:p w14:paraId="74437EC7" w14:textId="162482F8" w:rsidR="009602BC" w:rsidRDefault="009602BC" w:rsidP="00190EA1">
      <w:pPr>
        <w:pStyle w:val="ListParagraph"/>
        <w:numPr>
          <w:ilvl w:val="0"/>
          <w:numId w:val="8"/>
        </w:numPr>
      </w:pPr>
      <w:r>
        <w:t>Give the form</w:t>
      </w:r>
      <w:r w:rsidR="00655675">
        <w:t xml:space="preserve"> a name of: </w:t>
      </w:r>
      <w:r w:rsidR="00655675">
        <w:rPr>
          <w:b/>
          <w:bCs/>
        </w:rPr>
        <w:t>New Claim</w:t>
      </w:r>
      <w:r w:rsidR="00655675">
        <w:t xml:space="preserve"> and select the </w:t>
      </w:r>
      <w:r w:rsidR="00655675">
        <w:rPr>
          <w:b/>
          <w:bCs/>
        </w:rPr>
        <w:t>New Claim button.</w:t>
      </w:r>
    </w:p>
    <w:p w14:paraId="09F25774" w14:textId="291FE284" w:rsidR="00F45D36" w:rsidRDefault="006A6D5A" w:rsidP="00190EA1">
      <w:pPr>
        <w:pStyle w:val="ListParagraph"/>
        <w:numPr>
          <w:ilvl w:val="0"/>
          <w:numId w:val="8"/>
        </w:numPr>
      </w:pPr>
      <w:r>
        <w:t>In the form editor, perform the following steps to create a new claim form:</w:t>
      </w:r>
    </w:p>
    <w:p w14:paraId="3D5E687B" w14:textId="2AE2C811" w:rsidR="006A6D5A" w:rsidRDefault="00B713FD" w:rsidP="00190EA1">
      <w:pPr>
        <w:pStyle w:val="ListParagraph"/>
        <w:numPr>
          <w:ilvl w:val="1"/>
          <w:numId w:val="8"/>
        </w:numPr>
      </w:pPr>
      <w:r>
        <w:t xml:space="preserve">Add a Header object to the page and select the pencil icon to go into edit mode. </w:t>
      </w:r>
      <w:r w:rsidR="0073322A">
        <w:t xml:space="preserve">Give it a label of </w:t>
      </w:r>
      <w:r w:rsidR="00D7064B">
        <w:rPr>
          <w:b/>
          <w:bCs/>
        </w:rPr>
        <w:t xml:space="preserve">Customer Information: </w:t>
      </w:r>
      <w:r w:rsidR="00D7064B">
        <w:t>Close the edit popup.</w:t>
      </w:r>
    </w:p>
    <w:p w14:paraId="491E2B6D" w14:textId="44CF4E38" w:rsidR="00D7064B" w:rsidRDefault="00016581" w:rsidP="00190EA1">
      <w:pPr>
        <w:pStyle w:val="ListParagraph"/>
        <w:numPr>
          <w:ilvl w:val="1"/>
          <w:numId w:val="8"/>
        </w:numPr>
      </w:pPr>
      <w:r>
        <w:t>Add</w:t>
      </w:r>
      <w:r w:rsidR="009302D1">
        <w:t xml:space="preserve"> a </w:t>
      </w:r>
      <w:r w:rsidR="009302D1">
        <w:rPr>
          <w:b/>
          <w:bCs/>
        </w:rPr>
        <w:t>Display Value</w:t>
      </w:r>
      <w:r w:rsidR="009302D1">
        <w:t xml:space="preserve"> </w:t>
      </w:r>
      <w:r w:rsidR="0032648C">
        <w:t>object into the Customer Information Header object. Give it the following configuration:</w:t>
      </w:r>
    </w:p>
    <w:p w14:paraId="5E84BECE" w14:textId="580B67D4" w:rsidR="0032648C" w:rsidRDefault="00387FDD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>
        <w:t>First Name:</w:t>
      </w:r>
    </w:p>
    <w:p w14:paraId="000F3A23" w14:textId="79702B43" w:rsidR="00387FDD" w:rsidRDefault="00387FDD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 xml:space="preserve">Variable </w:t>
      </w:r>
      <w:r>
        <w:t>button.</w:t>
      </w:r>
    </w:p>
    <w:p w14:paraId="7A018617" w14:textId="62740ABA" w:rsidR="00B142B0" w:rsidRDefault="00B142B0" w:rsidP="00190EA1">
      <w:pPr>
        <w:pStyle w:val="ListParagraph"/>
        <w:numPr>
          <w:ilvl w:val="2"/>
          <w:numId w:val="8"/>
        </w:numPr>
      </w:pPr>
      <w:r>
        <w:t xml:space="preserve">In the drop-down menu select the </w:t>
      </w:r>
      <w:proofErr w:type="spellStart"/>
      <w:r>
        <w:rPr>
          <w:b/>
          <w:bCs/>
        </w:rPr>
        <w:t>cFirstName</w:t>
      </w:r>
      <w:proofErr w:type="spellEnd"/>
      <w:r>
        <w:t xml:space="preserve"> variable.</w:t>
      </w:r>
    </w:p>
    <w:p w14:paraId="75F7E474" w14:textId="2BC0E035" w:rsidR="00B142B0" w:rsidRDefault="00B142B0" w:rsidP="00190EA1">
      <w:pPr>
        <w:pStyle w:val="ListParagraph"/>
        <w:numPr>
          <w:ilvl w:val="2"/>
          <w:numId w:val="8"/>
        </w:numPr>
      </w:pPr>
      <w:r>
        <w:t>Close the edit popup window.</w:t>
      </w:r>
    </w:p>
    <w:p w14:paraId="5CD6FC2D" w14:textId="77777777" w:rsidR="00B142B0" w:rsidRDefault="00B142B0" w:rsidP="00190EA1">
      <w:pPr>
        <w:pStyle w:val="ListParagraph"/>
        <w:numPr>
          <w:ilvl w:val="1"/>
          <w:numId w:val="8"/>
        </w:numPr>
      </w:pPr>
      <w:r>
        <w:t xml:space="preserve">Add a </w:t>
      </w:r>
      <w:r>
        <w:rPr>
          <w:b/>
          <w:bCs/>
        </w:rPr>
        <w:t>Display Value</w:t>
      </w:r>
      <w:r>
        <w:t xml:space="preserve"> object into the Customer Information Header object. Give it the following configuration:</w:t>
      </w:r>
    </w:p>
    <w:p w14:paraId="3E954215" w14:textId="5BD9659C" w:rsidR="00B142B0" w:rsidRDefault="00B142B0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 w:rsidR="00107CCA">
        <w:t>Last</w:t>
      </w:r>
      <w:r>
        <w:t xml:space="preserve"> Name:</w:t>
      </w:r>
    </w:p>
    <w:p w14:paraId="7F150381" w14:textId="77777777" w:rsidR="00B142B0" w:rsidRDefault="00B142B0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 xml:space="preserve">Variable </w:t>
      </w:r>
      <w:r>
        <w:t>button.</w:t>
      </w:r>
    </w:p>
    <w:p w14:paraId="643470EF" w14:textId="39BBEDA7" w:rsidR="00B142B0" w:rsidRDefault="00B142B0" w:rsidP="00190EA1">
      <w:pPr>
        <w:pStyle w:val="ListParagraph"/>
        <w:numPr>
          <w:ilvl w:val="2"/>
          <w:numId w:val="8"/>
        </w:numPr>
      </w:pPr>
      <w:r>
        <w:t xml:space="preserve">In the drop-down menu select the </w:t>
      </w:r>
      <w:proofErr w:type="spellStart"/>
      <w:r>
        <w:rPr>
          <w:b/>
          <w:bCs/>
        </w:rPr>
        <w:t>c</w:t>
      </w:r>
      <w:r w:rsidR="00107CCA">
        <w:rPr>
          <w:b/>
          <w:bCs/>
        </w:rPr>
        <w:t>Last</w:t>
      </w:r>
      <w:r>
        <w:rPr>
          <w:b/>
          <w:bCs/>
        </w:rPr>
        <w:t>Name</w:t>
      </w:r>
      <w:proofErr w:type="spellEnd"/>
      <w:r>
        <w:t xml:space="preserve"> variable.</w:t>
      </w:r>
    </w:p>
    <w:p w14:paraId="673F8D02" w14:textId="4ADD7171" w:rsidR="00B142B0" w:rsidRDefault="00B142B0" w:rsidP="00190EA1">
      <w:pPr>
        <w:pStyle w:val="ListParagraph"/>
        <w:numPr>
          <w:ilvl w:val="2"/>
          <w:numId w:val="8"/>
        </w:numPr>
      </w:pPr>
      <w:r>
        <w:t>Close the edit popup window.</w:t>
      </w:r>
    </w:p>
    <w:p w14:paraId="6394F748" w14:textId="77777777" w:rsidR="00107CCA" w:rsidRDefault="00107CCA" w:rsidP="00190EA1">
      <w:pPr>
        <w:pStyle w:val="ListParagraph"/>
        <w:numPr>
          <w:ilvl w:val="1"/>
          <w:numId w:val="8"/>
        </w:numPr>
      </w:pPr>
      <w:r>
        <w:t xml:space="preserve">Add a </w:t>
      </w:r>
      <w:r>
        <w:rPr>
          <w:b/>
          <w:bCs/>
        </w:rPr>
        <w:t>Display Value</w:t>
      </w:r>
      <w:r>
        <w:t xml:space="preserve"> object into the Customer Information Header object. Give it the following configuration:</w:t>
      </w:r>
    </w:p>
    <w:p w14:paraId="64DF727A" w14:textId="56688E7D" w:rsidR="00107CCA" w:rsidRDefault="00107CCA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>
        <w:t>Address</w:t>
      </w:r>
      <w:r>
        <w:t>:</w:t>
      </w:r>
    </w:p>
    <w:p w14:paraId="6B378CAE" w14:textId="77777777" w:rsidR="00107CCA" w:rsidRDefault="00107CCA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 xml:space="preserve">Variable </w:t>
      </w:r>
      <w:r>
        <w:t>button.</w:t>
      </w:r>
    </w:p>
    <w:p w14:paraId="4D1CF1A9" w14:textId="5700A73E" w:rsidR="00107CCA" w:rsidRDefault="00107CCA" w:rsidP="00190EA1">
      <w:pPr>
        <w:pStyle w:val="ListParagraph"/>
        <w:numPr>
          <w:ilvl w:val="2"/>
          <w:numId w:val="8"/>
        </w:numPr>
      </w:pPr>
      <w:r>
        <w:t xml:space="preserve">In the drop-down menu select the </w:t>
      </w:r>
      <w:proofErr w:type="spellStart"/>
      <w:r>
        <w:rPr>
          <w:b/>
          <w:bCs/>
        </w:rPr>
        <w:t>c</w:t>
      </w:r>
      <w:r>
        <w:rPr>
          <w:b/>
          <w:bCs/>
        </w:rPr>
        <w:t>Address</w:t>
      </w:r>
      <w:proofErr w:type="spellEnd"/>
      <w:r>
        <w:t xml:space="preserve"> variable.</w:t>
      </w:r>
    </w:p>
    <w:p w14:paraId="7B4A11AC" w14:textId="6A6FC35F" w:rsidR="00107CCA" w:rsidRDefault="00107CCA" w:rsidP="00190EA1">
      <w:pPr>
        <w:pStyle w:val="ListParagraph"/>
        <w:numPr>
          <w:ilvl w:val="2"/>
          <w:numId w:val="8"/>
        </w:numPr>
      </w:pPr>
      <w:r>
        <w:t>Close the edit popup window.</w:t>
      </w:r>
    </w:p>
    <w:p w14:paraId="022CCA75" w14:textId="77777777" w:rsidR="00107CCA" w:rsidRDefault="00107CCA" w:rsidP="00190EA1">
      <w:pPr>
        <w:pStyle w:val="ListParagraph"/>
        <w:numPr>
          <w:ilvl w:val="1"/>
          <w:numId w:val="8"/>
        </w:numPr>
      </w:pPr>
      <w:r>
        <w:t xml:space="preserve">Add a </w:t>
      </w:r>
      <w:r>
        <w:rPr>
          <w:b/>
          <w:bCs/>
        </w:rPr>
        <w:t>Display Value</w:t>
      </w:r>
      <w:r>
        <w:t xml:space="preserve"> object into the Customer Information Header object. Give it the following configuration:</w:t>
      </w:r>
    </w:p>
    <w:p w14:paraId="0B5FAD45" w14:textId="4C99363E" w:rsidR="00107CCA" w:rsidRDefault="00107CCA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>
        <w:t>City</w:t>
      </w:r>
      <w:r>
        <w:t>:</w:t>
      </w:r>
    </w:p>
    <w:p w14:paraId="7086DD79" w14:textId="77777777" w:rsidR="00107CCA" w:rsidRDefault="00107CCA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 xml:space="preserve">Variable </w:t>
      </w:r>
      <w:r>
        <w:t>button.</w:t>
      </w:r>
    </w:p>
    <w:p w14:paraId="00EB5EA4" w14:textId="271843B9" w:rsidR="00107CCA" w:rsidRDefault="00107CCA" w:rsidP="00190EA1">
      <w:pPr>
        <w:pStyle w:val="ListParagraph"/>
        <w:numPr>
          <w:ilvl w:val="2"/>
          <w:numId w:val="8"/>
        </w:numPr>
      </w:pPr>
      <w:r>
        <w:t xml:space="preserve">In the drop-down menu select the </w:t>
      </w:r>
      <w:proofErr w:type="spellStart"/>
      <w:r>
        <w:rPr>
          <w:b/>
          <w:bCs/>
        </w:rPr>
        <w:t>c</w:t>
      </w:r>
      <w:r>
        <w:rPr>
          <w:b/>
          <w:bCs/>
        </w:rPr>
        <w:t>City</w:t>
      </w:r>
      <w:proofErr w:type="spellEnd"/>
      <w:r>
        <w:t xml:space="preserve"> variable.</w:t>
      </w:r>
    </w:p>
    <w:p w14:paraId="238D6372" w14:textId="609A6F26" w:rsidR="00107CCA" w:rsidRDefault="00107CCA" w:rsidP="00190EA1">
      <w:pPr>
        <w:pStyle w:val="ListParagraph"/>
        <w:numPr>
          <w:ilvl w:val="2"/>
          <w:numId w:val="8"/>
        </w:numPr>
      </w:pPr>
      <w:r>
        <w:t>Close the edit popup window.</w:t>
      </w:r>
    </w:p>
    <w:p w14:paraId="56DD53E2" w14:textId="77777777" w:rsidR="00107CCA" w:rsidRDefault="00107CCA" w:rsidP="00190EA1">
      <w:pPr>
        <w:pStyle w:val="ListParagraph"/>
        <w:numPr>
          <w:ilvl w:val="1"/>
          <w:numId w:val="8"/>
        </w:numPr>
      </w:pPr>
      <w:r>
        <w:t xml:space="preserve">Add a </w:t>
      </w:r>
      <w:r>
        <w:rPr>
          <w:b/>
          <w:bCs/>
        </w:rPr>
        <w:t>Display Value</w:t>
      </w:r>
      <w:r>
        <w:t xml:space="preserve"> object into the Customer Information Header object. Give it the following </w:t>
      </w:r>
      <w:r>
        <w:lastRenderedPageBreak/>
        <w:t>configuration:</w:t>
      </w:r>
    </w:p>
    <w:p w14:paraId="03E7F858" w14:textId="75C6BA0E" w:rsidR="00107CCA" w:rsidRDefault="00107CCA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>
        <w:t>State</w:t>
      </w:r>
      <w:r>
        <w:t>:</w:t>
      </w:r>
    </w:p>
    <w:p w14:paraId="752F0961" w14:textId="77777777" w:rsidR="00107CCA" w:rsidRDefault="00107CCA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 xml:space="preserve">Variable </w:t>
      </w:r>
      <w:r>
        <w:t>button.</w:t>
      </w:r>
    </w:p>
    <w:p w14:paraId="2887BE08" w14:textId="582FF8FF" w:rsidR="00107CCA" w:rsidRDefault="00107CCA" w:rsidP="00190EA1">
      <w:pPr>
        <w:pStyle w:val="ListParagraph"/>
        <w:numPr>
          <w:ilvl w:val="2"/>
          <w:numId w:val="8"/>
        </w:numPr>
      </w:pPr>
      <w:r>
        <w:t xml:space="preserve">In the drop-down menu select the </w:t>
      </w:r>
      <w:proofErr w:type="spellStart"/>
      <w:r>
        <w:rPr>
          <w:b/>
          <w:bCs/>
        </w:rPr>
        <w:t>cState</w:t>
      </w:r>
      <w:proofErr w:type="spellEnd"/>
      <w:r>
        <w:t xml:space="preserve"> variable.</w:t>
      </w:r>
    </w:p>
    <w:p w14:paraId="15F0EDBE" w14:textId="7A92130B" w:rsidR="00107CCA" w:rsidRDefault="00107CCA" w:rsidP="00190EA1">
      <w:pPr>
        <w:pStyle w:val="ListParagraph"/>
        <w:numPr>
          <w:ilvl w:val="2"/>
          <w:numId w:val="8"/>
        </w:numPr>
      </w:pPr>
      <w:r>
        <w:t>Close the edit popup window.</w:t>
      </w:r>
    </w:p>
    <w:p w14:paraId="1B4E2857" w14:textId="77777777" w:rsidR="00107CCA" w:rsidRDefault="00107CCA" w:rsidP="00190EA1">
      <w:pPr>
        <w:pStyle w:val="ListParagraph"/>
        <w:numPr>
          <w:ilvl w:val="1"/>
          <w:numId w:val="8"/>
        </w:numPr>
      </w:pPr>
      <w:r>
        <w:t xml:space="preserve">Add a </w:t>
      </w:r>
      <w:r>
        <w:rPr>
          <w:b/>
          <w:bCs/>
        </w:rPr>
        <w:t>Display Value</w:t>
      </w:r>
      <w:r>
        <w:t xml:space="preserve"> object into the Customer Information Header object. Give it the following configuration:</w:t>
      </w:r>
    </w:p>
    <w:p w14:paraId="206E642E" w14:textId="2827A71E" w:rsidR="00107CCA" w:rsidRDefault="00107CCA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>
        <w:t>Zip Code</w:t>
      </w:r>
      <w:r>
        <w:t>:</w:t>
      </w:r>
    </w:p>
    <w:p w14:paraId="4605F2A1" w14:textId="77777777" w:rsidR="00107CCA" w:rsidRDefault="00107CCA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 xml:space="preserve">Variable </w:t>
      </w:r>
      <w:r>
        <w:t>button.</w:t>
      </w:r>
    </w:p>
    <w:p w14:paraId="6D39F3FC" w14:textId="1D6AC8DD" w:rsidR="00107CCA" w:rsidRDefault="00107CCA" w:rsidP="00190EA1">
      <w:pPr>
        <w:pStyle w:val="ListParagraph"/>
        <w:numPr>
          <w:ilvl w:val="2"/>
          <w:numId w:val="8"/>
        </w:numPr>
      </w:pPr>
      <w:r>
        <w:t xml:space="preserve">In the drop-down menu select the </w:t>
      </w:r>
      <w:proofErr w:type="spellStart"/>
      <w:r>
        <w:rPr>
          <w:b/>
          <w:bCs/>
        </w:rPr>
        <w:t>cZip</w:t>
      </w:r>
      <w:proofErr w:type="spellEnd"/>
      <w:r>
        <w:t xml:space="preserve"> variable.</w:t>
      </w:r>
    </w:p>
    <w:p w14:paraId="43BBEBB4" w14:textId="63520128" w:rsidR="00107CCA" w:rsidRDefault="00107CCA" w:rsidP="00190EA1">
      <w:pPr>
        <w:pStyle w:val="ListParagraph"/>
        <w:numPr>
          <w:ilvl w:val="2"/>
          <w:numId w:val="8"/>
        </w:numPr>
      </w:pPr>
      <w:r>
        <w:t>Close the edit popup window.</w:t>
      </w:r>
    </w:p>
    <w:p w14:paraId="6E1A8219" w14:textId="309AE6E6" w:rsidR="00107CCA" w:rsidRDefault="00107CCA" w:rsidP="00190EA1">
      <w:pPr>
        <w:pStyle w:val="ListParagraph"/>
        <w:numPr>
          <w:ilvl w:val="1"/>
          <w:numId w:val="8"/>
        </w:numPr>
      </w:pPr>
      <w:r>
        <w:t>Add a</w:t>
      </w:r>
      <w:r>
        <w:t>nother</w:t>
      </w:r>
      <w:r>
        <w:t xml:space="preserve"> Header object to the page and select the pencil icon to go into edit mode. Give it a label of </w:t>
      </w:r>
      <w:r>
        <w:rPr>
          <w:b/>
          <w:bCs/>
        </w:rPr>
        <w:t>Claim</w:t>
      </w:r>
      <w:r>
        <w:rPr>
          <w:b/>
          <w:bCs/>
        </w:rPr>
        <w:t xml:space="preserve"> Information: </w:t>
      </w:r>
      <w:r>
        <w:t>Close the edit popup.</w:t>
      </w:r>
    </w:p>
    <w:p w14:paraId="4E24C86D" w14:textId="5AFF80A5" w:rsidR="00A66BF9" w:rsidRDefault="00A66BF9" w:rsidP="00190EA1">
      <w:pPr>
        <w:pStyle w:val="ListParagraph"/>
        <w:numPr>
          <w:ilvl w:val="1"/>
          <w:numId w:val="8"/>
        </w:numPr>
      </w:pPr>
      <w:r>
        <w:t xml:space="preserve">Add a </w:t>
      </w:r>
      <w:r>
        <w:rPr>
          <w:b/>
          <w:bCs/>
        </w:rPr>
        <w:t>Date</w:t>
      </w:r>
      <w:r>
        <w:t xml:space="preserve"> object to the Claim Information header</w:t>
      </w:r>
      <w:r w:rsidR="00C67329">
        <w:t xml:space="preserve"> and go into edit mode</w:t>
      </w:r>
      <w:r>
        <w:t>.</w:t>
      </w:r>
      <w:r w:rsidR="00A368E7">
        <w:t xml:space="preserve"> Give it the following </w:t>
      </w:r>
      <w:r w:rsidR="00056AFA">
        <w:t>configuration:</w:t>
      </w:r>
    </w:p>
    <w:p w14:paraId="2000CE5B" w14:textId="6D0649A7" w:rsidR="00056AFA" w:rsidRDefault="002F29FC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>
        <w:t>Incident Date:</w:t>
      </w:r>
    </w:p>
    <w:p w14:paraId="4E8C203A" w14:textId="114DE683" w:rsidR="002F29FC" w:rsidRDefault="002F29FC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>Required:</w:t>
      </w:r>
      <w:r>
        <w:t xml:space="preserve"> checked</w:t>
      </w:r>
    </w:p>
    <w:p w14:paraId="76FC027B" w14:textId="6D74EC47" w:rsidR="002F29FC" w:rsidRDefault="004D593B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>Advanced</w:t>
      </w:r>
      <w:r>
        <w:t xml:space="preserve"> tab.</w:t>
      </w:r>
    </w:p>
    <w:p w14:paraId="4963E9A5" w14:textId="306387B1" w:rsidR="004D593B" w:rsidRDefault="004D593B" w:rsidP="00190EA1">
      <w:pPr>
        <w:pStyle w:val="ListParagraph"/>
        <w:numPr>
          <w:ilvl w:val="2"/>
          <w:numId w:val="8"/>
        </w:numPr>
      </w:pPr>
      <w:r>
        <w:t xml:space="preserve">Enter </w:t>
      </w:r>
      <w:r>
        <w:rPr>
          <w:b/>
          <w:bCs/>
        </w:rPr>
        <w:t>MM-DD-YYYY</w:t>
      </w:r>
      <w:r>
        <w:t xml:space="preserve"> into the Date display format field.</w:t>
      </w:r>
    </w:p>
    <w:p w14:paraId="6274BE42" w14:textId="105780B9" w:rsidR="00980F31" w:rsidRDefault="00980F31" w:rsidP="00190EA1">
      <w:pPr>
        <w:pStyle w:val="ListParagraph"/>
        <w:numPr>
          <w:ilvl w:val="2"/>
          <w:numId w:val="8"/>
        </w:numPr>
      </w:pPr>
      <w:r>
        <w:t>Close the edit prompt.</w:t>
      </w:r>
    </w:p>
    <w:p w14:paraId="69CF27B0" w14:textId="1C0BBCF4" w:rsidR="00980F31" w:rsidRDefault="00D07554" w:rsidP="00190EA1">
      <w:pPr>
        <w:pStyle w:val="ListParagraph"/>
        <w:numPr>
          <w:ilvl w:val="1"/>
          <w:numId w:val="8"/>
        </w:numPr>
      </w:pPr>
      <w:r>
        <w:t xml:space="preserve">Add a </w:t>
      </w:r>
      <w:r w:rsidR="00C44C4A">
        <w:rPr>
          <w:b/>
          <w:bCs/>
        </w:rPr>
        <w:t>Dropdown</w:t>
      </w:r>
      <w:r w:rsidR="00C44C4A">
        <w:t xml:space="preserve"> object to the Header and go into edit mode. Give it the following configuration:</w:t>
      </w:r>
    </w:p>
    <w:p w14:paraId="223FC8A2" w14:textId="77777777" w:rsidR="00C44C4A" w:rsidRDefault="00C44C4A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>
        <w:t>Incident Date:</w:t>
      </w:r>
    </w:p>
    <w:p w14:paraId="3FAFB975" w14:textId="0400C3AD" w:rsidR="00C44C4A" w:rsidRDefault="00C44C4A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>Required:</w:t>
      </w:r>
      <w:r>
        <w:t xml:space="preserve"> checked</w:t>
      </w:r>
    </w:p>
    <w:p w14:paraId="003F007C" w14:textId="1B487302" w:rsidR="00C44C4A" w:rsidRDefault="00F40185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>Options</w:t>
      </w:r>
      <w:r>
        <w:t xml:space="preserve"> tab. Enter the following configuration: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F576A0" w14:paraId="319D3AD2" w14:textId="77777777" w:rsidTr="00826BCD">
        <w:trPr>
          <w:jc w:val="center"/>
        </w:trPr>
        <w:tc>
          <w:tcPr>
            <w:tcW w:w="5508" w:type="dxa"/>
          </w:tcPr>
          <w:p w14:paraId="7E3BCB75" w14:textId="08B09074" w:rsidR="00F576A0" w:rsidRPr="00826BCD" w:rsidRDefault="00826BCD" w:rsidP="00826BCD">
            <w:pPr>
              <w:jc w:val="center"/>
              <w:rPr>
                <w:b/>
                <w:bCs/>
                <w:sz w:val="28"/>
                <w:szCs w:val="28"/>
              </w:rPr>
            </w:pPr>
            <w:r w:rsidRPr="00826BCD"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5508" w:type="dxa"/>
          </w:tcPr>
          <w:p w14:paraId="56F93619" w14:textId="0C2F0CE6" w:rsidR="00F576A0" w:rsidRPr="00826BCD" w:rsidRDefault="00826BCD" w:rsidP="00826BCD">
            <w:pPr>
              <w:jc w:val="center"/>
              <w:rPr>
                <w:b/>
                <w:bCs/>
                <w:sz w:val="28"/>
                <w:szCs w:val="28"/>
              </w:rPr>
            </w:pPr>
            <w:r w:rsidRPr="00826BCD"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F576A0" w14:paraId="785C7530" w14:textId="77777777" w:rsidTr="00826BCD">
        <w:trPr>
          <w:jc w:val="center"/>
        </w:trPr>
        <w:tc>
          <w:tcPr>
            <w:tcW w:w="5508" w:type="dxa"/>
          </w:tcPr>
          <w:p w14:paraId="0920B3D5" w14:textId="5AC1824B" w:rsidR="00F576A0" w:rsidRDefault="00826BCD" w:rsidP="00826BCD">
            <w:pPr>
              <w:jc w:val="center"/>
            </w:pPr>
            <w:r>
              <w:t>Damage</w:t>
            </w:r>
          </w:p>
        </w:tc>
        <w:tc>
          <w:tcPr>
            <w:tcW w:w="5508" w:type="dxa"/>
          </w:tcPr>
          <w:p w14:paraId="469FB7D6" w14:textId="6EB24E66" w:rsidR="00F576A0" w:rsidRDefault="00826BCD" w:rsidP="00826BCD">
            <w:pPr>
              <w:jc w:val="center"/>
            </w:pPr>
            <w:r>
              <w:t>Damage</w:t>
            </w:r>
          </w:p>
        </w:tc>
      </w:tr>
      <w:tr w:rsidR="00F576A0" w14:paraId="6C129BEB" w14:textId="77777777" w:rsidTr="00826BCD">
        <w:trPr>
          <w:jc w:val="center"/>
        </w:trPr>
        <w:tc>
          <w:tcPr>
            <w:tcW w:w="5508" w:type="dxa"/>
          </w:tcPr>
          <w:p w14:paraId="0E08BA96" w14:textId="785B332F" w:rsidR="00F576A0" w:rsidRDefault="00826BCD" w:rsidP="00826BCD">
            <w:pPr>
              <w:jc w:val="center"/>
            </w:pPr>
            <w:r>
              <w:t>Lost</w:t>
            </w:r>
          </w:p>
        </w:tc>
        <w:tc>
          <w:tcPr>
            <w:tcW w:w="5508" w:type="dxa"/>
          </w:tcPr>
          <w:p w14:paraId="7FEAC19D" w14:textId="1CBB58BE" w:rsidR="00F576A0" w:rsidRDefault="00826BCD" w:rsidP="00826BCD">
            <w:pPr>
              <w:jc w:val="center"/>
            </w:pPr>
            <w:r>
              <w:t>Lost</w:t>
            </w:r>
          </w:p>
        </w:tc>
      </w:tr>
      <w:tr w:rsidR="00F576A0" w14:paraId="4F0D3228" w14:textId="77777777" w:rsidTr="00826BCD">
        <w:trPr>
          <w:jc w:val="center"/>
        </w:trPr>
        <w:tc>
          <w:tcPr>
            <w:tcW w:w="5508" w:type="dxa"/>
          </w:tcPr>
          <w:p w14:paraId="20F47830" w14:textId="0EC259B9" w:rsidR="00F576A0" w:rsidRDefault="00826BCD" w:rsidP="00826BCD">
            <w:pPr>
              <w:jc w:val="center"/>
            </w:pPr>
            <w:r>
              <w:t>Stolen</w:t>
            </w:r>
          </w:p>
        </w:tc>
        <w:tc>
          <w:tcPr>
            <w:tcW w:w="5508" w:type="dxa"/>
          </w:tcPr>
          <w:p w14:paraId="5DB39FFA" w14:textId="0E1538BB" w:rsidR="00F576A0" w:rsidRDefault="00826BCD" w:rsidP="00826BCD">
            <w:pPr>
              <w:jc w:val="center"/>
            </w:pPr>
            <w:r>
              <w:t>Stolen</w:t>
            </w:r>
          </w:p>
        </w:tc>
      </w:tr>
      <w:tr w:rsidR="00F576A0" w14:paraId="7769286C" w14:textId="77777777" w:rsidTr="00826BCD">
        <w:trPr>
          <w:jc w:val="center"/>
        </w:trPr>
        <w:tc>
          <w:tcPr>
            <w:tcW w:w="5508" w:type="dxa"/>
          </w:tcPr>
          <w:p w14:paraId="4849F76E" w14:textId="52C88B57" w:rsidR="00F576A0" w:rsidRDefault="00826BCD" w:rsidP="00826BCD">
            <w:pPr>
              <w:jc w:val="center"/>
            </w:pPr>
            <w:r>
              <w:t>Other</w:t>
            </w:r>
          </w:p>
        </w:tc>
        <w:tc>
          <w:tcPr>
            <w:tcW w:w="5508" w:type="dxa"/>
          </w:tcPr>
          <w:p w14:paraId="58A61B10" w14:textId="354CB9D3" w:rsidR="00F576A0" w:rsidRDefault="00826BCD" w:rsidP="00826BCD">
            <w:pPr>
              <w:jc w:val="center"/>
            </w:pPr>
            <w:r>
              <w:t>Other</w:t>
            </w:r>
          </w:p>
        </w:tc>
      </w:tr>
    </w:tbl>
    <w:p w14:paraId="68BA9280" w14:textId="77777777" w:rsidR="0059324C" w:rsidRDefault="0059324C" w:rsidP="0059324C">
      <w:pPr>
        <w:ind w:left="1980"/>
      </w:pPr>
    </w:p>
    <w:p w14:paraId="111C71A5" w14:textId="5D06163A" w:rsidR="00A66BF9" w:rsidRDefault="00A955E6" w:rsidP="00190EA1">
      <w:pPr>
        <w:pStyle w:val="ListParagraph"/>
        <w:numPr>
          <w:ilvl w:val="2"/>
          <w:numId w:val="8"/>
        </w:numPr>
      </w:pPr>
      <w:r>
        <w:t>Close the edit prompt.</w:t>
      </w:r>
    </w:p>
    <w:p w14:paraId="1A52AF7B" w14:textId="43A5C30E" w:rsidR="00A955E6" w:rsidRDefault="00A955E6" w:rsidP="00190EA1">
      <w:pPr>
        <w:pStyle w:val="ListParagraph"/>
        <w:numPr>
          <w:ilvl w:val="1"/>
          <w:numId w:val="8"/>
        </w:numPr>
      </w:pPr>
      <w:r>
        <w:t xml:space="preserve">Add an </w:t>
      </w:r>
      <w:r>
        <w:rPr>
          <w:b/>
          <w:bCs/>
        </w:rPr>
        <w:t>Amount</w:t>
      </w:r>
      <w:r>
        <w:t xml:space="preserve"> object to the Header and go into edit mode. </w:t>
      </w:r>
      <w:r w:rsidR="00066A4D">
        <w:t>Give it the following configuration:</w:t>
      </w:r>
    </w:p>
    <w:p w14:paraId="21B5E5A3" w14:textId="74B4A46A" w:rsidR="00066A4D" w:rsidRDefault="00066A4D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Label: </w:t>
      </w:r>
      <w:r>
        <w:t>Claim Amount:</w:t>
      </w:r>
    </w:p>
    <w:p w14:paraId="169432E4" w14:textId="1C2CA921" w:rsidR="00066A4D" w:rsidRDefault="00066A4D" w:rsidP="00190EA1">
      <w:pPr>
        <w:pStyle w:val="ListParagraph"/>
        <w:numPr>
          <w:ilvl w:val="2"/>
          <w:numId w:val="8"/>
        </w:numPr>
      </w:pPr>
      <w:r>
        <w:t xml:space="preserve">Select the </w:t>
      </w:r>
      <w:r>
        <w:rPr>
          <w:b/>
          <w:bCs/>
        </w:rPr>
        <w:t>Override ID</w:t>
      </w:r>
      <w:r>
        <w:t xml:space="preserve"> checkbox.</w:t>
      </w:r>
    </w:p>
    <w:p w14:paraId="3E59C336" w14:textId="63FD627D" w:rsidR="00066A4D" w:rsidRDefault="008856F8" w:rsidP="00190EA1">
      <w:pPr>
        <w:pStyle w:val="ListParagraph"/>
        <w:numPr>
          <w:ilvl w:val="2"/>
          <w:numId w:val="8"/>
        </w:numPr>
      </w:pPr>
      <w:r>
        <w:rPr>
          <w:b/>
          <w:bCs/>
        </w:rPr>
        <w:t xml:space="preserve">ID: </w:t>
      </w:r>
      <w:r>
        <w:t>value</w:t>
      </w:r>
    </w:p>
    <w:p w14:paraId="590A6420" w14:textId="48BD47C1" w:rsidR="008856F8" w:rsidRDefault="00563ABD" w:rsidP="00190EA1">
      <w:pPr>
        <w:pStyle w:val="ListParagraph"/>
        <w:numPr>
          <w:ilvl w:val="2"/>
          <w:numId w:val="8"/>
        </w:numPr>
      </w:pPr>
      <w:r>
        <w:t xml:space="preserve">Check the </w:t>
      </w:r>
      <w:r>
        <w:rPr>
          <w:b/>
          <w:bCs/>
        </w:rPr>
        <w:t>Required</w:t>
      </w:r>
      <w:r>
        <w:t xml:space="preserve"> checkbox.</w:t>
      </w:r>
    </w:p>
    <w:p w14:paraId="7E8FBEB9" w14:textId="286194EB" w:rsidR="00563ABD" w:rsidRDefault="00563ABD" w:rsidP="00190EA1">
      <w:pPr>
        <w:pStyle w:val="ListParagraph"/>
        <w:numPr>
          <w:ilvl w:val="2"/>
          <w:numId w:val="8"/>
        </w:numPr>
      </w:pPr>
      <w:r>
        <w:t>Close the edit prompt.</w:t>
      </w:r>
    </w:p>
    <w:p w14:paraId="214D0F11" w14:textId="6486F5C7" w:rsidR="000B1982" w:rsidRDefault="000B1982" w:rsidP="00190EA1">
      <w:pPr>
        <w:pStyle w:val="ListParagraph"/>
        <w:numPr>
          <w:ilvl w:val="0"/>
          <w:numId w:val="8"/>
        </w:numPr>
      </w:pPr>
      <w:r>
        <w:t>Save and close the form editor</w:t>
      </w:r>
      <w:r w:rsidR="007D4F88">
        <w:t xml:space="preserve"> and return to your process</w:t>
      </w:r>
      <w:r>
        <w:t>.</w:t>
      </w:r>
    </w:p>
    <w:p w14:paraId="4CD13A03" w14:textId="1F8B0629" w:rsidR="007D4F88" w:rsidRDefault="007D4F88" w:rsidP="00190EA1">
      <w:pPr>
        <w:pStyle w:val="ListParagraph"/>
        <w:numPr>
          <w:ilvl w:val="0"/>
          <w:numId w:val="8"/>
        </w:numPr>
      </w:pPr>
      <w:r>
        <w:lastRenderedPageBreak/>
        <w:t xml:space="preserve">Add an end event to your process </w:t>
      </w:r>
      <w:r w:rsidR="00E74C3A">
        <w:t xml:space="preserve">connected to the </w:t>
      </w:r>
      <w:r w:rsidR="00C057D0">
        <w:rPr>
          <w:i/>
          <w:iCs/>
        </w:rPr>
        <w:t>Create Claim</w:t>
      </w:r>
      <w:r w:rsidR="00C057D0">
        <w:t xml:space="preserve"> task.</w:t>
      </w:r>
    </w:p>
    <w:p w14:paraId="2DD130E6" w14:textId="51FF5E4B" w:rsidR="0088555B" w:rsidRDefault="0088555B" w:rsidP="00190EA1">
      <w:pPr>
        <w:pStyle w:val="ListParagraph"/>
        <w:numPr>
          <w:ilvl w:val="0"/>
          <w:numId w:val="8"/>
        </w:numPr>
      </w:pPr>
      <w:r>
        <w:t>Save and close your process.</w:t>
      </w:r>
    </w:p>
    <w:p w14:paraId="4D4DB076" w14:textId="77777777" w:rsidR="0088555B" w:rsidRDefault="0088555B" w:rsidP="00190EA1">
      <w:pPr>
        <w:pStyle w:val="ListParagraph"/>
        <w:numPr>
          <w:ilvl w:val="0"/>
          <w:numId w:val="8"/>
        </w:numPr>
      </w:pPr>
      <w:r>
        <w:t>Navigate to the Apps page and republish your application.</w:t>
      </w:r>
    </w:p>
    <w:p w14:paraId="38776E97" w14:textId="77777777" w:rsidR="0088555B" w:rsidRDefault="0088555B" w:rsidP="00190EA1">
      <w:pPr>
        <w:pStyle w:val="ListParagraph"/>
        <w:numPr>
          <w:ilvl w:val="0"/>
          <w:numId w:val="8"/>
        </w:numPr>
      </w:pPr>
      <w:r>
        <w:t>Open the Digital Workspace and test your updated process.</w:t>
      </w:r>
    </w:p>
    <w:p w14:paraId="58DA7AE2" w14:textId="77777777" w:rsidR="0088555B" w:rsidRDefault="0088555B" w:rsidP="0088555B">
      <w:pPr>
        <w:pStyle w:val="ListParagraph"/>
        <w:ind w:left="720"/>
      </w:pPr>
    </w:p>
    <w:p w14:paraId="5380CA52" w14:textId="77777777" w:rsidR="0088555B" w:rsidRDefault="0088555B" w:rsidP="008C7904">
      <w:pPr>
        <w:ind w:left="360"/>
      </w:pPr>
    </w:p>
    <w:p w14:paraId="1CEA4202" w14:textId="77777777" w:rsidR="00142755" w:rsidRDefault="00142755" w:rsidP="00142755"/>
    <w:p w14:paraId="61F31A6B" w14:textId="6531CAAA" w:rsidR="00142755" w:rsidRDefault="00142755" w:rsidP="00142755">
      <w:pPr>
        <w:pStyle w:val="Heading2"/>
        <w:spacing w:after="100"/>
        <w:rPr>
          <w:shd w:val="clear" w:color="auto" w:fill="FFFFFF"/>
        </w:rPr>
      </w:pPr>
      <w:r w:rsidRPr="00A72D06">
        <w:rPr>
          <w:noProof/>
          <w:shd w:val="clear" w:color="auto" w:fill="FFFFFF"/>
        </w:rPr>
        <w:drawing>
          <wp:inline distT="0" distB="0" distL="0" distR="0" wp14:anchorId="3D073FD2" wp14:editId="5A2828EA">
            <wp:extent cx="319088" cy="473697"/>
            <wp:effectExtent l="0" t="0" r="5080" b="3175"/>
            <wp:docPr id="1025267220" name="Graphic 1025267220">
              <a:extLst xmlns:a="http://schemas.openxmlformats.org/drawingml/2006/main">
                <a:ext uri="{FF2B5EF4-FFF2-40B4-BE49-F238E27FC236}">
                  <a16:creationId xmlns:a16="http://schemas.microsoft.com/office/drawing/2014/main" id="{8D064F37-022C-479E-B7D7-762111746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5">
                      <a:extLst>
                        <a:ext uri="{FF2B5EF4-FFF2-40B4-BE49-F238E27FC236}">
                          <a16:creationId xmlns:a16="http://schemas.microsoft.com/office/drawing/2014/main" id="{8D064F37-022C-479E-B7D7-762111746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1" cy="4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Lab 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Adding </w:t>
      </w:r>
      <w:r w:rsidR="00190EA1">
        <w:rPr>
          <w:shd w:val="clear" w:color="auto" w:fill="FFFFFF"/>
        </w:rPr>
        <w:t>Decision Logic</w:t>
      </w:r>
      <w:r>
        <w:rPr>
          <w:shd w:val="clear" w:color="auto" w:fill="FFFFFF"/>
        </w:rPr>
        <w:t xml:space="preserve"> </w:t>
      </w:r>
      <w:r w:rsidR="00190EA1">
        <w:rPr>
          <w:shd w:val="clear" w:color="auto" w:fill="FFFFFF"/>
        </w:rPr>
        <w:t>(</w:t>
      </w:r>
      <w:r>
        <w:rPr>
          <w:shd w:val="clear" w:color="auto" w:fill="FFFFFF"/>
        </w:rPr>
        <w:t>Decision Table</w:t>
      </w:r>
      <w:r w:rsidR="00190EA1">
        <w:rPr>
          <w:shd w:val="clear" w:color="auto" w:fill="FFFFFF"/>
        </w:rPr>
        <w:t>)</w:t>
      </w:r>
    </w:p>
    <w:p w14:paraId="464976F4" w14:textId="77777777" w:rsidR="00142755" w:rsidRPr="008B3E72" w:rsidRDefault="00142755" w:rsidP="00190EA1">
      <w:pPr>
        <w:pStyle w:val="ListParagraph"/>
        <w:numPr>
          <w:ilvl w:val="0"/>
          <w:numId w:val="12"/>
        </w:numPr>
        <w:rPr>
          <w:b/>
          <w:bCs/>
        </w:rPr>
      </w:pPr>
      <w:r>
        <w:t>Access the App Designer tile from the homepage of the Activiti App (Process Services).</w:t>
      </w:r>
    </w:p>
    <w:p w14:paraId="3AAB791F" w14:textId="77777777" w:rsidR="00711B48" w:rsidRPr="00711B48" w:rsidRDefault="00142755" w:rsidP="00711B48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Enter your </w:t>
      </w:r>
      <w:r w:rsidRPr="00773F13">
        <w:rPr>
          <w:i/>
          <w:iCs/>
        </w:rPr>
        <w:t>New</w:t>
      </w:r>
      <w:r>
        <w:t xml:space="preserve"> </w:t>
      </w:r>
      <w:r>
        <w:rPr>
          <w:i/>
          <w:iCs/>
        </w:rPr>
        <w:t xml:space="preserve">Claims </w:t>
      </w:r>
      <w:r>
        <w:t xml:space="preserve">process in </w:t>
      </w:r>
      <w:r>
        <w:rPr>
          <w:b/>
          <w:bCs/>
        </w:rPr>
        <w:t>edit mode</w:t>
      </w:r>
      <w:r>
        <w:t xml:space="preserve"> by selecting the edit icon when hovering your mouse over its tile.  </w:t>
      </w:r>
      <w:r>
        <w:rPr>
          <w:noProof/>
        </w:rPr>
        <w:drawing>
          <wp:inline distT="0" distB="0" distL="0" distR="0" wp14:anchorId="51B679BD" wp14:editId="6069349B">
            <wp:extent cx="263825" cy="233845"/>
            <wp:effectExtent l="0" t="0" r="0" b="0"/>
            <wp:docPr id="279523145" name="Picture 27952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129" cy="2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27E81" w14:textId="75B0F34A" w:rsidR="008B1BAD" w:rsidRPr="0020639F" w:rsidRDefault="0020639F" w:rsidP="00711B48">
      <w:pPr>
        <w:pStyle w:val="ListParagraph"/>
        <w:numPr>
          <w:ilvl w:val="0"/>
          <w:numId w:val="12"/>
        </w:numPr>
        <w:rPr>
          <w:b/>
          <w:bCs/>
        </w:rPr>
      </w:pPr>
      <w:r>
        <w:t>Delete the end event from the process.</w:t>
      </w:r>
    </w:p>
    <w:p w14:paraId="5EEF1F65" w14:textId="12968BE3" w:rsidR="0020639F" w:rsidRPr="00641727" w:rsidRDefault="0020639F" w:rsidP="00711B48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From the left panel, add </w:t>
      </w:r>
      <w:r w:rsidR="00641727">
        <w:t xml:space="preserve">a </w:t>
      </w:r>
      <w:r w:rsidR="00641727">
        <w:rPr>
          <w:b/>
          <w:bCs/>
        </w:rPr>
        <w:t xml:space="preserve">script </w:t>
      </w:r>
      <w:r w:rsidR="00641727">
        <w:t>task to the process and connect it in place of the end event deleted in the previous step.</w:t>
      </w:r>
      <w:r w:rsidR="00367D46">
        <w:t xml:space="preserve"> Using the bottom config panel, </w:t>
      </w:r>
      <w:proofErr w:type="spellStart"/>
      <w:r w:rsidR="00367D46">
        <w:t>give</w:t>
      </w:r>
      <w:proofErr w:type="spellEnd"/>
      <w:r w:rsidR="00367D46">
        <w:t xml:space="preserve"> the task the following configuration:</w:t>
      </w:r>
    </w:p>
    <w:p w14:paraId="20C6ABB2" w14:textId="2FD494F2" w:rsidR="00827043" w:rsidRPr="00367D46" w:rsidRDefault="00367D46" w:rsidP="00367D46">
      <w:pPr>
        <w:pStyle w:val="ListParagraph"/>
        <w:numPr>
          <w:ilvl w:val="1"/>
          <w:numId w:val="12"/>
        </w:numPr>
        <w:rPr>
          <w:b/>
          <w:bCs/>
        </w:rPr>
      </w:pPr>
      <w:r w:rsidRPr="00367D46">
        <w:rPr>
          <w:b/>
          <w:bCs/>
        </w:rPr>
        <w:t>Name:</w:t>
      </w:r>
      <w:r>
        <w:t xml:space="preserve"> </w:t>
      </w:r>
      <w:r w:rsidR="00827043" w:rsidRPr="00367D46">
        <w:t xml:space="preserve">Assign </w:t>
      </w:r>
      <w:r w:rsidRPr="00367D46">
        <w:t>Deductible</w:t>
      </w:r>
    </w:p>
    <w:p w14:paraId="2F173655" w14:textId="38A2E507" w:rsidR="00367D46" w:rsidRPr="00367D46" w:rsidRDefault="00367D46" w:rsidP="00367D46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Script Format: </w:t>
      </w:r>
      <w:r>
        <w:t>groovy</w:t>
      </w:r>
    </w:p>
    <w:p w14:paraId="162A41E7" w14:textId="664E9751" w:rsidR="00367D46" w:rsidRPr="007A5228" w:rsidRDefault="007A5228" w:rsidP="00367D46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Enter the following text into the </w:t>
      </w:r>
      <w:r>
        <w:rPr>
          <w:b/>
          <w:bCs/>
        </w:rPr>
        <w:t>Script</w:t>
      </w:r>
      <w:r>
        <w:t xml:space="preserve"> popup window: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5228" w14:paraId="70B1E20D" w14:textId="77777777" w:rsidTr="007A5228">
        <w:tc>
          <w:tcPr>
            <w:tcW w:w="11016" w:type="dxa"/>
          </w:tcPr>
          <w:p w14:paraId="359CFC66" w14:textId="77777777" w:rsidR="007A5228" w:rsidRDefault="007A5228" w:rsidP="007A5228">
            <w:pPr>
              <w:pStyle w:val="ListParagraph"/>
              <w:rPr>
                <w:b/>
                <w:bCs/>
              </w:rPr>
            </w:pPr>
          </w:p>
          <w:p w14:paraId="23C158DE" w14:textId="2B47A624" w:rsidR="007A5228" w:rsidRDefault="006E4097" w:rsidP="007A5228">
            <w:pPr>
              <w:pStyle w:val="ListParagraph"/>
              <w:spacing w:before="100" w:beforeAutospacing="1" w:after="100" w:afterAutospacing="1"/>
              <w:contextualSpacing/>
              <w:rPr>
                <w:b/>
                <w:bCs/>
              </w:rPr>
            </w:pPr>
            <w:proofErr w:type="spellStart"/>
            <w:proofErr w:type="gramStart"/>
            <w:r w:rsidRPr="006E4097">
              <w:rPr>
                <w:b/>
                <w:bCs/>
              </w:rPr>
              <w:t>execution.setVariable</w:t>
            </w:r>
            <w:proofErr w:type="spellEnd"/>
            <w:proofErr w:type="gramEnd"/>
            <w:r w:rsidRPr="006E4097">
              <w:rPr>
                <w:b/>
                <w:bCs/>
              </w:rPr>
              <w:t>("deductible", 200);</w:t>
            </w:r>
          </w:p>
          <w:p w14:paraId="7569A37D" w14:textId="77777777" w:rsidR="007A5228" w:rsidRDefault="007A5228" w:rsidP="007A5228">
            <w:pPr>
              <w:pStyle w:val="ListParagraph"/>
              <w:rPr>
                <w:b/>
                <w:bCs/>
              </w:rPr>
            </w:pPr>
          </w:p>
        </w:tc>
      </w:tr>
    </w:tbl>
    <w:p w14:paraId="2FEBF0AB" w14:textId="77777777" w:rsidR="007A5228" w:rsidRPr="00827043" w:rsidRDefault="007A5228" w:rsidP="007A5228">
      <w:pPr>
        <w:pStyle w:val="ListParagraph"/>
        <w:ind w:left="720"/>
        <w:rPr>
          <w:b/>
          <w:bCs/>
        </w:rPr>
      </w:pPr>
    </w:p>
    <w:p w14:paraId="530C5817" w14:textId="66CB485E" w:rsidR="00827043" w:rsidRPr="00722DA4" w:rsidRDefault="00722DA4" w:rsidP="00367D4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From the left panel, drag and place a </w:t>
      </w:r>
      <w:r w:rsidRPr="00722DA4">
        <w:rPr>
          <w:b/>
          <w:bCs/>
        </w:rPr>
        <w:t>Decision Task</w:t>
      </w:r>
      <w:r>
        <w:t xml:space="preserve"> after the Script task and connect it.</w:t>
      </w:r>
    </w:p>
    <w:p w14:paraId="79F34022" w14:textId="74BB9F4D" w:rsidR="00722DA4" w:rsidRPr="00A57B53" w:rsidRDefault="00A57B53" w:rsidP="00367D4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Name the Decision task: </w:t>
      </w:r>
      <w:r>
        <w:rPr>
          <w:b/>
          <w:bCs/>
        </w:rPr>
        <w:t>Configure Deductible</w:t>
      </w:r>
    </w:p>
    <w:p w14:paraId="62357FA6" w14:textId="3A65697E" w:rsidR="00A57B53" w:rsidRPr="0066503A" w:rsidRDefault="00A57B53" w:rsidP="00367D4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In the bottom configuration panel, select the </w:t>
      </w:r>
      <w:r>
        <w:rPr>
          <w:b/>
          <w:bCs/>
        </w:rPr>
        <w:t>Referenced decision table</w:t>
      </w:r>
      <w:r>
        <w:t xml:space="preserve"> attribute to open the </w:t>
      </w:r>
      <w:r w:rsidR="0066503A">
        <w:t xml:space="preserve">decision table popup window. Select the </w:t>
      </w:r>
      <w:r w:rsidR="0066503A">
        <w:rPr>
          <w:b/>
          <w:bCs/>
        </w:rPr>
        <w:t xml:space="preserve">New Decision Table </w:t>
      </w:r>
      <w:r w:rsidR="0066503A" w:rsidRPr="0066503A">
        <w:t>button.</w:t>
      </w:r>
    </w:p>
    <w:p w14:paraId="3C4C64CB" w14:textId="69D66583" w:rsidR="0066503A" w:rsidRPr="006061CA" w:rsidRDefault="006A76F0" w:rsidP="00367D4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In the top blue header, click the </w:t>
      </w:r>
      <w:r w:rsidR="003C4C7E" w:rsidRPr="003C4C7E">
        <w:rPr>
          <w:b/>
          <w:bCs/>
        </w:rPr>
        <w:t>[</w:t>
      </w:r>
      <w:r w:rsidR="003C4C7E">
        <w:t xml:space="preserve"> </w:t>
      </w:r>
      <w:proofErr w:type="gramStart"/>
      <w:r w:rsidR="003C4C7E">
        <w:rPr>
          <w:b/>
          <w:bCs/>
        </w:rPr>
        <w:t>U</w:t>
      </w:r>
      <w:r>
        <w:rPr>
          <w:b/>
          <w:bCs/>
        </w:rPr>
        <w:t>ndefined</w:t>
      </w:r>
      <w:r w:rsidR="003C4C7E">
        <w:rPr>
          <w:b/>
          <w:bCs/>
        </w:rPr>
        <w:t xml:space="preserve"> ]</w:t>
      </w:r>
      <w:proofErr w:type="gramEnd"/>
      <w:r w:rsidR="003C4C7E">
        <w:t xml:space="preserve"> title</w:t>
      </w:r>
      <w:r w:rsidR="00C06420">
        <w:t>, which opens the Edit input popup. Configure</w:t>
      </w:r>
      <w:r w:rsidR="006061CA">
        <w:t xml:space="preserve"> the popup with the following information:</w:t>
      </w:r>
    </w:p>
    <w:p w14:paraId="0AAF88F9" w14:textId="6E6B0F19" w:rsidR="006061CA" w:rsidRPr="006061CA" w:rsidRDefault="006061CA" w:rsidP="006061CA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Column Label: </w:t>
      </w:r>
      <w:r>
        <w:t>Equipment Value</w:t>
      </w:r>
    </w:p>
    <w:p w14:paraId="574795EB" w14:textId="611BD437" w:rsidR="006061CA" w:rsidRPr="008C3FA6" w:rsidRDefault="006061CA" w:rsidP="006061CA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Variable Type: </w:t>
      </w:r>
      <w:r>
        <w:t>Form field</w:t>
      </w:r>
    </w:p>
    <w:p w14:paraId="5ED3E27F" w14:textId="5CCE6006" w:rsidR="008C3FA6" w:rsidRPr="008C3FA6" w:rsidRDefault="008C3FA6" w:rsidP="006061CA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Form Field: </w:t>
      </w:r>
      <w:r>
        <w:t>Claim Amount – value</w:t>
      </w:r>
    </w:p>
    <w:p w14:paraId="17ECAA8E" w14:textId="3A4D28C9" w:rsidR="008C3FA6" w:rsidRPr="008C3FA6" w:rsidRDefault="008C3FA6" w:rsidP="006061CA">
      <w:pPr>
        <w:pStyle w:val="ListParagraph"/>
        <w:numPr>
          <w:ilvl w:val="1"/>
          <w:numId w:val="12"/>
        </w:numPr>
        <w:rPr>
          <w:b/>
          <w:bCs/>
        </w:rPr>
      </w:pPr>
      <w:r>
        <w:t>Save the popup.</w:t>
      </w:r>
    </w:p>
    <w:p w14:paraId="458D4C22" w14:textId="77777777" w:rsidR="008C3FA6" w:rsidRPr="008C3FA6" w:rsidRDefault="008C3FA6" w:rsidP="008C3FA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In the top green header, click the </w:t>
      </w:r>
      <w:r>
        <w:rPr>
          <w:b/>
          <w:bCs/>
        </w:rPr>
        <w:t xml:space="preserve">[ </w:t>
      </w:r>
      <w:proofErr w:type="gramStart"/>
      <w:r>
        <w:rPr>
          <w:b/>
          <w:bCs/>
        </w:rPr>
        <w:t>Undefined ]</w:t>
      </w:r>
      <w:proofErr w:type="gramEnd"/>
      <w:r>
        <w:t xml:space="preserve"> title, which opens the Edit output popup. </w:t>
      </w:r>
      <w:r>
        <w:t>Configure the popup with the following information:</w:t>
      </w:r>
    </w:p>
    <w:p w14:paraId="379E2F05" w14:textId="22E77197" w:rsidR="008C3FA6" w:rsidRPr="00E93A27" w:rsidRDefault="00E93A27" w:rsidP="008C3FA6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Column label: </w:t>
      </w:r>
      <w:r w:rsidRPr="00E93A27">
        <w:t>Deductible</w:t>
      </w:r>
    </w:p>
    <w:p w14:paraId="4E8DFD61" w14:textId="7D66EF9F" w:rsidR="00E93A27" w:rsidRPr="00B91C59" w:rsidRDefault="00E93A27" w:rsidP="008C3FA6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Column type: </w:t>
      </w:r>
      <w:r w:rsidR="00B91C59">
        <w:t>Existing</w:t>
      </w:r>
    </w:p>
    <w:p w14:paraId="33152FE5" w14:textId="43145539" w:rsidR="00B91C59" w:rsidRPr="00B91C59" w:rsidRDefault="00B91C59" w:rsidP="008C3FA6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Variable Type: </w:t>
      </w:r>
      <w:r>
        <w:t>Variable</w:t>
      </w:r>
    </w:p>
    <w:p w14:paraId="371DC18B" w14:textId="6F8AABE4" w:rsidR="00B91C59" w:rsidRPr="00B91C59" w:rsidRDefault="00B91C59" w:rsidP="008C3FA6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Variable: </w:t>
      </w:r>
      <w:r>
        <w:t>deductible</w:t>
      </w:r>
    </w:p>
    <w:p w14:paraId="4730D638" w14:textId="37970147" w:rsidR="00B91C59" w:rsidRPr="006061CA" w:rsidRDefault="00B91C59" w:rsidP="008C3FA6">
      <w:pPr>
        <w:pStyle w:val="ListParagraph"/>
        <w:numPr>
          <w:ilvl w:val="1"/>
          <w:numId w:val="12"/>
        </w:numPr>
        <w:rPr>
          <w:b/>
          <w:bCs/>
        </w:rPr>
      </w:pPr>
      <w:r>
        <w:t>Save the popup.</w:t>
      </w:r>
    </w:p>
    <w:p w14:paraId="6F2C4FCC" w14:textId="5B4A2CD3" w:rsidR="008C3FA6" w:rsidRDefault="00577C31" w:rsidP="008C3FA6">
      <w:pPr>
        <w:pStyle w:val="ListParagraph"/>
        <w:numPr>
          <w:ilvl w:val="0"/>
          <w:numId w:val="12"/>
        </w:numPr>
      </w:pPr>
      <w:r w:rsidRPr="00577C31">
        <w:t>In the blue cell under</w:t>
      </w:r>
      <w:r>
        <w:t>neath the blue header, select the pencil icon</w:t>
      </w:r>
      <w:r w:rsidR="00810B0F">
        <w:t xml:space="preserve"> to open the Edit rule expression popup window. Configure with the following information:</w:t>
      </w:r>
    </w:p>
    <w:p w14:paraId="5BDAA8E3" w14:textId="76BB6F3B" w:rsidR="00810B0F" w:rsidRDefault="00810B0F" w:rsidP="00810B0F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Operator: </w:t>
      </w:r>
      <w:r>
        <w:t>Less than</w:t>
      </w:r>
    </w:p>
    <w:p w14:paraId="17360DC4" w14:textId="48EB2FE0" w:rsidR="00810B0F" w:rsidRDefault="00810B0F" w:rsidP="00810B0F">
      <w:pPr>
        <w:pStyle w:val="ListParagraph"/>
        <w:numPr>
          <w:ilvl w:val="1"/>
          <w:numId w:val="12"/>
        </w:numPr>
      </w:pPr>
      <w:r>
        <w:rPr>
          <w:b/>
          <w:bCs/>
        </w:rPr>
        <w:t>Variable type:</w:t>
      </w:r>
      <w:r>
        <w:t xml:space="preserve"> Number</w:t>
      </w:r>
    </w:p>
    <w:p w14:paraId="5A499190" w14:textId="655CAD6F" w:rsidR="003633D6" w:rsidRDefault="003633D6" w:rsidP="00810B0F">
      <w:pPr>
        <w:pStyle w:val="ListParagraph"/>
        <w:numPr>
          <w:ilvl w:val="1"/>
          <w:numId w:val="12"/>
        </w:numPr>
      </w:pPr>
      <w:r>
        <w:rPr>
          <w:b/>
          <w:bCs/>
        </w:rPr>
        <w:t>Number:</w:t>
      </w:r>
      <w:r>
        <w:t xml:space="preserve"> 100</w:t>
      </w:r>
    </w:p>
    <w:p w14:paraId="6B37CC36" w14:textId="386DB8E8" w:rsidR="003633D6" w:rsidRDefault="003633D6" w:rsidP="00810B0F">
      <w:pPr>
        <w:pStyle w:val="ListParagraph"/>
        <w:numPr>
          <w:ilvl w:val="1"/>
          <w:numId w:val="12"/>
        </w:numPr>
      </w:pPr>
      <w:r>
        <w:t xml:space="preserve">Click </w:t>
      </w:r>
      <w:r>
        <w:rPr>
          <w:b/>
          <w:bCs/>
        </w:rPr>
        <w:t>OK.</w:t>
      </w:r>
    </w:p>
    <w:p w14:paraId="258AC06C" w14:textId="1ED7D68F" w:rsidR="003633D6" w:rsidRDefault="003633D6" w:rsidP="003633D6">
      <w:pPr>
        <w:pStyle w:val="ListParagraph"/>
        <w:numPr>
          <w:ilvl w:val="0"/>
          <w:numId w:val="12"/>
        </w:numPr>
      </w:pPr>
      <w:r w:rsidRPr="00577C31">
        <w:t xml:space="preserve">In the </w:t>
      </w:r>
      <w:r>
        <w:t>green</w:t>
      </w:r>
      <w:r w:rsidRPr="00577C31">
        <w:t xml:space="preserve"> cell under</w:t>
      </w:r>
      <w:r>
        <w:t xml:space="preserve">neath the </w:t>
      </w:r>
      <w:r>
        <w:t>green</w:t>
      </w:r>
      <w:r>
        <w:t xml:space="preserve"> header, select the pencil icon to open the Edit rule expression popup window. Configure with the following information:</w:t>
      </w:r>
    </w:p>
    <w:p w14:paraId="5704B478" w14:textId="3EC34D6F" w:rsidR="003633D6" w:rsidRDefault="007359FB" w:rsidP="003633D6">
      <w:pPr>
        <w:pStyle w:val="ListParagraph"/>
        <w:numPr>
          <w:ilvl w:val="1"/>
          <w:numId w:val="12"/>
        </w:numPr>
      </w:pPr>
      <w:r>
        <w:rPr>
          <w:b/>
          <w:bCs/>
        </w:rPr>
        <w:t>Variable type</w:t>
      </w:r>
      <w:r w:rsidR="003633D6">
        <w:rPr>
          <w:b/>
          <w:bCs/>
        </w:rPr>
        <w:t xml:space="preserve">: </w:t>
      </w:r>
      <w:r>
        <w:t>Variable</w:t>
      </w:r>
    </w:p>
    <w:p w14:paraId="6A8C3323" w14:textId="0499C1DF" w:rsidR="003633D6" w:rsidRDefault="003633D6" w:rsidP="003633D6">
      <w:pPr>
        <w:pStyle w:val="ListParagraph"/>
        <w:numPr>
          <w:ilvl w:val="1"/>
          <w:numId w:val="12"/>
        </w:numPr>
      </w:pPr>
      <w:r>
        <w:rPr>
          <w:b/>
          <w:bCs/>
        </w:rPr>
        <w:t>Variabl</w:t>
      </w:r>
      <w:r w:rsidR="007359FB">
        <w:rPr>
          <w:b/>
          <w:bCs/>
        </w:rPr>
        <w:t>e</w:t>
      </w:r>
      <w:r>
        <w:rPr>
          <w:b/>
          <w:bCs/>
        </w:rPr>
        <w:t>:</w:t>
      </w:r>
      <w:r>
        <w:t xml:space="preserve"> </w:t>
      </w:r>
      <w:r w:rsidR="007359FB">
        <w:t>deductible</w:t>
      </w:r>
    </w:p>
    <w:p w14:paraId="1F92B3DD" w14:textId="62F2D2F6" w:rsidR="003633D6" w:rsidRDefault="00A06AC2" w:rsidP="003633D6">
      <w:pPr>
        <w:pStyle w:val="ListParagraph"/>
        <w:numPr>
          <w:ilvl w:val="1"/>
          <w:numId w:val="12"/>
        </w:numPr>
      </w:pPr>
      <w:r>
        <w:rPr>
          <w:b/>
          <w:bCs/>
        </w:rPr>
        <w:t>Method</w:t>
      </w:r>
      <w:r w:rsidR="003633D6">
        <w:rPr>
          <w:b/>
          <w:bCs/>
        </w:rPr>
        <w:t>:</w:t>
      </w:r>
      <w:r w:rsidR="003633D6">
        <w:t xml:space="preserve"> </w:t>
      </w:r>
      <w:r>
        <w:t>Subtract</w:t>
      </w:r>
    </w:p>
    <w:p w14:paraId="04F8B226" w14:textId="2926A02B" w:rsidR="00A06AC2" w:rsidRDefault="00A06AC2" w:rsidP="003633D6">
      <w:pPr>
        <w:pStyle w:val="ListParagraph"/>
        <w:numPr>
          <w:ilvl w:val="1"/>
          <w:numId w:val="12"/>
        </w:numPr>
      </w:pPr>
      <w:r>
        <w:rPr>
          <w:b/>
          <w:bCs/>
        </w:rPr>
        <w:t>Number:</w:t>
      </w:r>
      <w:r>
        <w:t xml:space="preserve"> 200</w:t>
      </w:r>
    </w:p>
    <w:p w14:paraId="5A0AD936" w14:textId="77777777" w:rsidR="003633D6" w:rsidRDefault="003633D6" w:rsidP="003633D6">
      <w:pPr>
        <w:pStyle w:val="ListParagraph"/>
        <w:numPr>
          <w:ilvl w:val="1"/>
          <w:numId w:val="12"/>
        </w:numPr>
      </w:pPr>
      <w:r>
        <w:t xml:space="preserve">Click </w:t>
      </w:r>
      <w:r>
        <w:rPr>
          <w:b/>
          <w:bCs/>
        </w:rPr>
        <w:t>OK.</w:t>
      </w:r>
    </w:p>
    <w:p w14:paraId="213A32AE" w14:textId="5F887908" w:rsidR="003633D6" w:rsidRDefault="00A06AC2" w:rsidP="003633D6">
      <w:pPr>
        <w:pStyle w:val="ListParagraph"/>
        <w:numPr>
          <w:ilvl w:val="0"/>
          <w:numId w:val="12"/>
        </w:numPr>
      </w:pPr>
      <w:r>
        <w:t xml:space="preserve">Create a new Rule by pressing the </w:t>
      </w:r>
      <w:r>
        <w:rPr>
          <w:b/>
          <w:bCs/>
        </w:rPr>
        <w:t>Add Rule</w:t>
      </w:r>
      <w:r>
        <w:t xml:space="preserve"> button.</w:t>
      </w:r>
    </w:p>
    <w:p w14:paraId="65C94182" w14:textId="58087941" w:rsidR="00A06AC2" w:rsidRDefault="00A06AC2" w:rsidP="00A06AC2">
      <w:pPr>
        <w:pStyle w:val="ListParagraph"/>
        <w:numPr>
          <w:ilvl w:val="0"/>
          <w:numId w:val="12"/>
        </w:numPr>
      </w:pPr>
      <w:r w:rsidRPr="00577C31">
        <w:t>In the</w:t>
      </w:r>
      <w:r>
        <w:t xml:space="preserve"> second</w:t>
      </w:r>
      <w:r w:rsidRPr="00577C31">
        <w:t xml:space="preserve"> blue cell under</w:t>
      </w:r>
      <w:r>
        <w:t>neath the blue header, select the pencil icon to open the Edit rule expression popup window. Configure with the following information:</w:t>
      </w:r>
    </w:p>
    <w:p w14:paraId="74E2F788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Operator: </w:t>
      </w:r>
      <w:r>
        <w:t>Less than</w:t>
      </w:r>
    </w:p>
    <w:p w14:paraId="423F1E68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Variable type:</w:t>
      </w:r>
      <w:r>
        <w:t xml:space="preserve"> Number</w:t>
      </w:r>
    </w:p>
    <w:p w14:paraId="0A7E5B52" w14:textId="4D09FB32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Number:</w:t>
      </w:r>
      <w:r>
        <w:t xml:space="preserve"> </w:t>
      </w:r>
      <w:r>
        <w:t>500</w:t>
      </w:r>
    </w:p>
    <w:p w14:paraId="2C81FC9B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t xml:space="preserve">Click </w:t>
      </w:r>
      <w:r>
        <w:rPr>
          <w:b/>
          <w:bCs/>
        </w:rPr>
        <w:t>OK.</w:t>
      </w:r>
    </w:p>
    <w:p w14:paraId="0E6A1E3D" w14:textId="60E2D44C" w:rsidR="00A06AC2" w:rsidRDefault="00A06AC2" w:rsidP="00A06AC2">
      <w:pPr>
        <w:pStyle w:val="ListParagraph"/>
        <w:numPr>
          <w:ilvl w:val="0"/>
          <w:numId w:val="12"/>
        </w:numPr>
      </w:pPr>
      <w:r w:rsidRPr="00577C31">
        <w:t xml:space="preserve">In the </w:t>
      </w:r>
      <w:r>
        <w:t xml:space="preserve">second </w:t>
      </w:r>
      <w:r>
        <w:t>green</w:t>
      </w:r>
      <w:r w:rsidRPr="00577C31">
        <w:t xml:space="preserve"> cell under</w:t>
      </w:r>
      <w:r>
        <w:t>neath the green header, select the pencil icon to open the Edit rule expression popup window. Configure with the following information:</w:t>
      </w:r>
    </w:p>
    <w:p w14:paraId="1816CA27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Variable type: </w:t>
      </w:r>
      <w:r>
        <w:t>Variable</w:t>
      </w:r>
    </w:p>
    <w:p w14:paraId="3D55F24A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Variable:</w:t>
      </w:r>
      <w:r>
        <w:t xml:space="preserve"> deductible</w:t>
      </w:r>
    </w:p>
    <w:p w14:paraId="253CDC99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Method:</w:t>
      </w:r>
      <w:r>
        <w:t xml:space="preserve"> Subtract</w:t>
      </w:r>
    </w:p>
    <w:p w14:paraId="2AE799A6" w14:textId="3B72A195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Number:</w:t>
      </w:r>
      <w:r>
        <w:t xml:space="preserve"> </w:t>
      </w:r>
      <w:r>
        <w:t>15</w:t>
      </w:r>
      <w:r>
        <w:t>0</w:t>
      </w:r>
    </w:p>
    <w:p w14:paraId="11FE3466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t xml:space="preserve">Click </w:t>
      </w:r>
      <w:r>
        <w:rPr>
          <w:b/>
          <w:bCs/>
        </w:rPr>
        <w:t>OK.</w:t>
      </w:r>
    </w:p>
    <w:p w14:paraId="5C45BC5A" w14:textId="77777777" w:rsidR="00A06AC2" w:rsidRDefault="00A06AC2" w:rsidP="00A06AC2">
      <w:pPr>
        <w:pStyle w:val="ListParagraph"/>
        <w:numPr>
          <w:ilvl w:val="0"/>
          <w:numId w:val="12"/>
        </w:numPr>
      </w:pPr>
      <w:r>
        <w:t xml:space="preserve">Create a new Rule by pressing the </w:t>
      </w:r>
      <w:r>
        <w:rPr>
          <w:b/>
          <w:bCs/>
        </w:rPr>
        <w:t>Add Rule</w:t>
      </w:r>
      <w:r>
        <w:t xml:space="preserve"> button.</w:t>
      </w:r>
    </w:p>
    <w:p w14:paraId="7A57A90D" w14:textId="5ECE8D1F" w:rsidR="00A06AC2" w:rsidRDefault="00A06AC2" w:rsidP="00A06AC2">
      <w:pPr>
        <w:pStyle w:val="ListParagraph"/>
        <w:numPr>
          <w:ilvl w:val="0"/>
          <w:numId w:val="12"/>
        </w:numPr>
      </w:pPr>
      <w:r w:rsidRPr="00577C31">
        <w:t>In the</w:t>
      </w:r>
      <w:r>
        <w:t xml:space="preserve"> </w:t>
      </w:r>
      <w:r>
        <w:t>third</w:t>
      </w:r>
      <w:r w:rsidRPr="00577C31">
        <w:t xml:space="preserve"> blue cell under</w:t>
      </w:r>
      <w:r>
        <w:t>neath the blue header, select the pencil icon to open the Edit rule expression popup window. Configure with the following information:</w:t>
      </w:r>
    </w:p>
    <w:p w14:paraId="0FFD53A8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Operator: </w:t>
      </w:r>
      <w:r>
        <w:t>Less than</w:t>
      </w:r>
    </w:p>
    <w:p w14:paraId="047F1825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Variable type:</w:t>
      </w:r>
      <w:r>
        <w:t xml:space="preserve"> Number</w:t>
      </w:r>
    </w:p>
    <w:p w14:paraId="1ACDFB31" w14:textId="371D9E39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Number:</w:t>
      </w:r>
      <w:r>
        <w:t xml:space="preserve"> </w:t>
      </w:r>
      <w:r w:rsidR="00111357">
        <w:t>10</w:t>
      </w:r>
      <w:r>
        <w:t>00</w:t>
      </w:r>
    </w:p>
    <w:p w14:paraId="6B2A3FAB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lastRenderedPageBreak/>
        <w:t xml:space="preserve">Click </w:t>
      </w:r>
      <w:r>
        <w:rPr>
          <w:b/>
          <w:bCs/>
        </w:rPr>
        <w:t>OK.</w:t>
      </w:r>
    </w:p>
    <w:p w14:paraId="4ED97E27" w14:textId="6543C886" w:rsidR="00A06AC2" w:rsidRDefault="00A06AC2" w:rsidP="00A06AC2">
      <w:pPr>
        <w:pStyle w:val="ListParagraph"/>
        <w:numPr>
          <w:ilvl w:val="0"/>
          <w:numId w:val="12"/>
        </w:numPr>
      </w:pPr>
      <w:r w:rsidRPr="00577C31">
        <w:t xml:space="preserve">In the </w:t>
      </w:r>
      <w:r>
        <w:t>third</w:t>
      </w:r>
      <w:r>
        <w:t xml:space="preserve"> green</w:t>
      </w:r>
      <w:r w:rsidRPr="00577C31">
        <w:t xml:space="preserve"> cell under</w:t>
      </w:r>
      <w:r>
        <w:t>neath the green header, select the pencil icon to open the Edit rule expression popup window. Configure with the following information:</w:t>
      </w:r>
    </w:p>
    <w:p w14:paraId="08C981C0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Variable type: </w:t>
      </w:r>
      <w:r>
        <w:t>Variable</w:t>
      </w:r>
    </w:p>
    <w:p w14:paraId="35836596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Variable:</w:t>
      </w:r>
      <w:r>
        <w:t xml:space="preserve"> deductible</w:t>
      </w:r>
    </w:p>
    <w:p w14:paraId="0CDD063C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Method:</w:t>
      </w:r>
      <w:r>
        <w:t xml:space="preserve"> Subtract</w:t>
      </w:r>
    </w:p>
    <w:p w14:paraId="1644DE00" w14:textId="244FF26A" w:rsidR="00A06AC2" w:rsidRDefault="00A06AC2" w:rsidP="00A06AC2">
      <w:pPr>
        <w:pStyle w:val="ListParagraph"/>
        <w:numPr>
          <w:ilvl w:val="1"/>
          <w:numId w:val="12"/>
        </w:numPr>
      </w:pPr>
      <w:r>
        <w:rPr>
          <w:b/>
          <w:bCs/>
        </w:rPr>
        <w:t>Number:</w:t>
      </w:r>
      <w:r>
        <w:t xml:space="preserve"> 1</w:t>
      </w:r>
      <w:r w:rsidR="00111357">
        <w:t>0</w:t>
      </w:r>
      <w:r>
        <w:t>0</w:t>
      </w:r>
    </w:p>
    <w:p w14:paraId="6B05744C" w14:textId="77777777" w:rsidR="00A06AC2" w:rsidRDefault="00A06AC2" w:rsidP="00A06AC2">
      <w:pPr>
        <w:pStyle w:val="ListParagraph"/>
        <w:numPr>
          <w:ilvl w:val="1"/>
          <w:numId w:val="12"/>
        </w:numPr>
      </w:pPr>
      <w:r>
        <w:t xml:space="preserve">Click </w:t>
      </w:r>
      <w:r>
        <w:rPr>
          <w:b/>
          <w:bCs/>
        </w:rPr>
        <w:t>OK.</w:t>
      </w:r>
    </w:p>
    <w:p w14:paraId="29CB6B7D" w14:textId="77777777" w:rsidR="00111357" w:rsidRDefault="00111357" w:rsidP="00111357">
      <w:pPr>
        <w:pStyle w:val="ListParagraph"/>
        <w:numPr>
          <w:ilvl w:val="0"/>
          <w:numId w:val="12"/>
        </w:numPr>
      </w:pPr>
      <w:r>
        <w:t xml:space="preserve">Create a new Rule by pressing the </w:t>
      </w:r>
      <w:r>
        <w:rPr>
          <w:b/>
          <w:bCs/>
        </w:rPr>
        <w:t>Add Rule</w:t>
      </w:r>
      <w:r>
        <w:t xml:space="preserve"> button.</w:t>
      </w:r>
    </w:p>
    <w:p w14:paraId="7BE75F7E" w14:textId="493A7412" w:rsidR="00111357" w:rsidRDefault="00111357" w:rsidP="00111357">
      <w:pPr>
        <w:pStyle w:val="ListParagraph"/>
        <w:numPr>
          <w:ilvl w:val="0"/>
          <w:numId w:val="12"/>
        </w:numPr>
      </w:pPr>
      <w:r w:rsidRPr="00577C31">
        <w:t>In the</w:t>
      </w:r>
      <w:r>
        <w:t xml:space="preserve"> </w:t>
      </w:r>
      <w:r>
        <w:t>fourth</w:t>
      </w:r>
      <w:r w:rsidRPr="00577C31">
        <w:t xml:space="preserve"> blue cell under</w:t>
      </w:r>
      <w:r>
        <w:t>neath the blue header, select the pencil icon to open the Edit rule expression popup window. Configure with the following information:</w:t>
      </w:r>
    </w:p>
    <w:p w14:paraId="764750BE" w14:textId="020E1F0F" w:rsidR="00111357" w:rsidRDefault="00111357" w:rsidP="00111357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Operator: </w:t>
      </w:r>
      <w:r>
        <w:t>Greater</w:t>
      </w:r>
      <w:r w:rsidR="00403269">
        <w:t xml:space="preserve"> than or equal</w:t>
      </w:r>
    </w:p>
    <w:p w14:paraId="28F17F7D" w14:textId="77777777" w:rsidR="00111357" w:rsidRDefault="00111357" w:rsidP="00111357">
      <w:pPr>
        <w:pStyle w:val="ListParagraph"/>
        <w:numPr>
          <w:ilvl w:val="1"/>
          <w:numId w:val="12"/>
        </w:numPr>
      </w:pPr>
      <w:r>
        <w:rPr>
          <w:b/>
          <w:bCs/>
        </w:rPr>
        <w:t>Variable type:</w:t>
      </w:r>
      <w:r>
        <w:t xml:space="preserve"> Number</w:t>
      </w:r>
    </w:p>
    <w:p w14:paraId="53B498A1" w14:textId="77777777" w:rsidR="00111357" w:rsidRDefault="00111357" w:rsidP="00111357">
      <w:pPr>
        <w:pStyle w:val="ListParagraph"/>
        <w:numPr>
          <w:ilvl w:val="1"/>
          <w:numId w:val="12"/>
        </w:numPr>
      </w:pPr>
      <w:r>
        <w:rPr>
          <w:b/>
          <w:bCs/>
        </w:rPr>
        <w:t>Number:</w:t>
      </w:r>
      <w:r>
        <w:t xml:space="preserve"> 1000</w:t>
      </w:r>
    </w:p>
    <w:p w14:paraId="5250377F" w14:textId="77777777" w:rsidR="00111357" w:rsidRDefault="00111357" w:rsidP="00111357">
      <w:pPr>
        <w:pStyle w:val="ListParagraph"/>
        <w:numPr>
          <w:ilvl w:val="1"/>
          <w:numId w:val="12"/>
        </w:numPr>
      </w:pPr>
      <w:r>
        <w:t xml:space="preserve">Click </w:t>
      </w:r>
      <w:r>
        <w:rPr>
          <w:b/>
          <w:bCs/>
        </w:rPr>
        <w:t>OK.</w:t>
      </w:r>
    </w:p>
    <w:p w14:paraId="6A6DE943" w14:textId="6531E468" w:rsidR="00111357" w:rsidRDefault="00111357" w:rsidP="00111357">
      <w:pPr>
        <w:pStyle w:val="ListParagraph"/>
        <w:numPr>
          <w:ilvl w:val="0"/>
          <w:numId w:val="12"/>
        </w:numPr>
      </w:pPr>
      <w:r w:rsidRPr="00577C31">
        <w:t xml:space="preserve">In the </w:t>
      </w:r>
      <w:r>
        <w:t>fourth</w:t>
      </w:r>
      <w:r>
        <w:t xml:space="preserve"> green</w:t>
      </w:r>
      <w:r w:rsidRPr="00577C31">
        <w:t xml:space="preserve"> cell under</w:t>
      </w:r>
      <w:r>
        <w:t>neath the green header, select the pencil icon to open the Edit rule expression popup window. Configure with the following information:</w:t>
      </w:r>
    </w:p>
    <w:p w14:paraId="159A9F49" w14:textId="77777777" w:rsidR="00111357" w:rsidRDefault="00111357" w:rsidP="00111357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Variable type: </w:t>
      </w:r>
      <w:r>
        <w:t>Variable</w:t>
      </w:r>
    </w:p>
    <w:p w14:paraId="67DD753B" w14:textId="77777777" w:rsidR="00111357" w:rsidRDefault="00111357" w:rsidP="00111357">
      <w:pPr>
        <w:pStyle w:val="ListParagraph"/>
        <w:numPr>
          <w:ilvl w:val="1"/>
          <w:numId w:val="12"/>
        </w:numPr>
      </w:pPr>
      <w:r>
        <w:rPr>
          <w:b/>
          <w:bCs/>
        </w:rPr>
        <w:t>Variable:</w:t>
      </w:r>
      <w:r>
        <w:t xml:space="preserve"> deductible</w:t>
      </w:r>
    </w:p>
    <w:p w14:paraId="35E73DBD" w14:textId="30B3B334" w:rsidR="00111357" w:rsidRDefault="00111357" w:rsidP="00111357">
      <w:pPr>
        <w:pStyle w:val="ListParagraph"/>
        <w:numPr>
          <w:ilvl w:val="1"/>
          <w:numId w:val="12"/>
        </w:numPr>
      </w:pPr>
      <w:r>
        <w:rPr>
          <w:b/>
          <w:bCs/>
        </w:rPr>
        <w:t>Method:</w:t>
      </w:r>
      <w:r>
        <w:t xml:space="preserve"> </w:t>
      </w:r>
      <w:r w:rsidR="00403269">
        <w:t>Add</w:t>
      </w:r>
    </w:p>
    <w:p w14:paraId="03384552" w14:textId="7EBA4EBB" w:rsidR="00111357" w:rsidRDefault="00111357" w:rsidP="00111357">
      <w:pPr>
        <w:pStyle w:val="ListParagraph"/>
        <w:numPr>
          <w:ilvl w:val="1"/>
          <w:numId w:val="12"/>
        </w:numPr>
      </w:pPr>
      <w:r>
        <w:rPr>
          <w:b/>
          <w:bCs/>
        </w:rPr>
        <w:t>Number:</w:t>
      </w:r>
      <w:r>
        <w:t xml:space="preserve"> </w:t>
      </w:r>
      <w:r w:rsidR="00403269">
        <w:t>200</w:t>
      </w:r>
    </w:p>
    <w:p w14:paraId="20C7FD1C" w14:textId="77777777" w:rsidR="00111357" w:rsidRDefault="00111357" w:rsidP="00111357">
      <w:pPr>
        <w:pStyle w:val="ListParagraph"/>
        <w:numPr>
          <w:ilvl w:val="1"/>
          <w:numId w:val="12"/>
        </w:numPr>
      </w:pPr>
      <w:r>
        <w:t xml:space="preserve">Click </w:t>
      </w:r>
      <w:r>
        <w:rPr>
          <w:b/>
          <w:bCs/>
        </w:rPr>
        <w:t>OK.</w:t>
      </w:r>
    </w:p>
    <w:p w14:paraId="10D25F30" w14:textId="3B78CEC5" w:rsidR="00A06AC2" w:rsidRDefault="009266F4" w:rsidP="003633D6">
      <w:pPr>
        <w:pStyle w:val="ListParagraph"/>
        <w:numPr>
          <w:ilvl w:val="0"/>
          <w:numId w:val="12"/>
        </w:numPr>
      </w:pPr>
      <w:r>
        <w:t>Save and close the decision table to return to your process.</w:t>
      </w:r>
    </w:p>
    <w:p w14:paraId="5773A97D" w14:textId="1B0BE656" w:rsidR="009266F4" w:rsidRDefault="003626C9" w:rsidP="003633D6">
      <w:pPr>
        <w:pStyle w:val="ListParagraph"/>
        <w:numPr>
          <w:ilvl w:val="0"/>
          <w:numId w:val="12"/>
        </w:numPr>
      </w:pPr>
      <w:r>
        <w:t xml:space="preserve">Add a new </w:t>
      </w:r>
      <w:r>
        <w:rPr>
          <w:b/>
          <w:bCs/>
        </w:rPr>
        <w:t>User task</w:t>
      </w:r>
      <w:r>
        <w:t xml:space="preserve"> to your process and connect it to the decision table task.</w:t>
      </w:r>
    </w:p>
    <w:p w14:paraId="0560A15D" w14:textId="29BAD12E" w:rsidR="009F7C76" w:rsidRDefault="009F7C76" w:rsidP="003633D6">
      <w:pPr>
        <w:pStyle w:val="ListParagraph"/>
        <w:numPr>
          <w:ilvl w:val="0"/>
          <w:numId w:val="12"/>
        </w:numPr>
      </w:pPr>
      <w:r>
        <w:t xml:space="preserve">Name the user </w:t>
      </w:r>
      <w:r w:rsidR="00BF662B">
        <w:t>task</w:t>
      </w:r>
      <w:r>
        <w:t xml:space="preserve">: </w:t>
      </w:r>
      <w:r w:rsidR="00BF662B">
        <w:rPr>
          <w:b/>
          <w:bCs/>
        </w:rPr>
        <w:t>Verify Claim</w:t>
      </w:r>
    </w:p>
    <w:p w14:paraId="4EBA3204" w14:textId="77777777" w:rsidR="002B15A4" w:rsidRDefault="002B15A4" w:rsidP="002B15A4">
      <w:pPr>
        <w:pStyle w:val="ListParagraph"/>
        <w:numPr>
          <w:ilvl w:val="0"/>
          <w:numId w:val="12"/>
        </w:numPr>
      </w:pPr>
      <w:r>
        <w:t xml:space="preserve">Select the </w:t>
      </w:r>
      <w:r>
        <w:rPr>
          <w:b/>
          <w:bCs/>
        </w:rPr>
        <w:t>Referenced form</w:t>
      </w:r>
      <w:r>
        <w:t xml:space="preserve"> attribute from the bottom configuration panel, open the referenced form popup window and choose the </w:t>
      </w:r>
      <w:r>
        <w:rPr>
          <w:b/>
          <w:bCs/>
        </w:rPr>
        <w:t>New Form</w:t>
      </w:r>
      <w:r>
        <w:t xml:space="preserve"> button. </w:t>
      </w:r>
    </w:p>
    <w:p w14:paraId="581D9D71" w14:textId="48E78EF7" w:rsidR="002B15A4" w:rsidRDefault="002B15A4" w:rsidP="002B15A4">
      <w:pPr>
        <w:pStyle w:val="ListParagraph"/>
        <w:numPr>
          <w:ilvl w:val="0"/>
          <w:numId w:val="12"/>
        </w:numPr>
      </w:pPr>
      <w:r>
        <w:t xml:space="preserve">Give the form a name of: </w:t>
      </w:r>
      <w:r w:rsidR="005F0B1C">
        <w:rPr>
          <w:b/>
          <w:bCs/>
        </w:rPr>
        <w:t>Verify Claim</w:t>
      </w:r>
      <w:r>
        <w:t xml:space="preserve"> and select the </w:t>
      </w:r>
      <w:r>
        <w:rPr>
          <w:b/>
          <w:bCs/>
        </w:rPr>
        <w:t>New Claim button.</w:t>
      </w:r>
    </w:p>
    <w:p w14:paraId="032DD7AA" w14:textId="77777777" w:rsidR="002B15A4" w:rsidRDefault="002B15A4" w:rsidP="002B15A4">
      <w:pPr>
        <w:pStyle w:val="ListParagraph"/>
        <w:numPr>
          <w:ilvl w:val="0"/>
          <w:numId w:val="12"/>
        </w:numPr>
      </w:pPr>
      <w:r>
        <w:t>In the form editor, perform the following steps to create a new claim form:</w:t>
      </w:r>
    </w:p>
    <w:p w14:paraId="10B73F8C" w14:textId="03046979" w:rsidR="002B15A4" w:rsidRDefault="002B15A4" w:rsidP="002B15A4">
      <w:pPr>
        <w:pStyle w:val="ListParagraph"/>
        <w:numPr>
          <w:ilvl w:val="1"/>
          <w:numId w:val="12"/>
        </w:numPr>
      </w:pPr>
      <w:r>
        <w:t xml:space="preserve">Add a Header object to the page and select the pencil icon to go into edit mode. Give it a label of </w:t>
      </w:r>
      <w:r w:rsidR="0033544E">
        <w:rPr>
          <w:b/>
          <w:bCs/>
        </w:rPr>
        <w:t>Verify Claim</w:t>
      </w:r>
      <w:r>
        <w:rPr>
          <w:b/>
          <w:bCs/>
        </w:rPr>
        <w:t xml:space="preserve"> Information: </w:t>
      </w:r>
      <w:r>
        <w:t>Close the edit popup.</w:t>
      </w:r>
    </w:p>
    <w:p w14:paraId="7C860886" w14:textId="32CB540E" w:rsidR="00BF662B" w:rsidRDefault="0033544E" w:rsidP="00F11D4A">
      <w:pPr>
        <w:pStyle w:val="ListParagraph"/>
        <w:numPr>
          <w:ilvl w:val="1"/>
          <w:numId w:val="12"/>
        </w:numPr>
      </w:pPr>
      <w:r>
        <w:t xml:space="preserve">Add a </w:t>
      </w:r>
      <w:r>
        <w:rPr>
          <w:b/>
          <w:bCs/>
        </w:rPr>
        <w:t>Display Text</w:t>
      </w:r>
      <w:r>
        <w:t xml:space="preserve"> field to the Header</w:t>
      </w:r>
      <w:r w:rsidR="00ED2614">
        <w:t xml:space="preserve"> and select the pencil icon to go into edit mode</w:t>
      </w:r>
      <w:r>
        <w:t>.</w:t>
      </w:r>
    </w:p>
    <w:p w14:paraId="4F5BF47D" w14:textId="155A3368" w:rsidR="00DB3BC1" w:rsidRDefault="00DB3BC1" w:rsidP="00F11D4A">
      <w:pPr>
        <w:pStyle w:val="ListParagraph"/>
        <w:numPr>
          <w:ilvl w:val="1"/>
          <w:numId w:val="12"/>
        </w:numPr>
      </w:pPr>
      <w:r>
        <w:t xml:space="preserve">In the </w:t>
      </w:r>
      <w:r>
        <w:rPr>
          <w:b/>
          <w:bCs/>
        </w:rPr>
        <w:t>Text to display</w:t>
      </w:r>
      <w:r>
        <w:t xml:space="preserve"> field, enter the following text: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016"/>
      </w:tblGrid>
      <w:tr w:rsidR="00DB3BC1" w14:paraId="4F236253" w14:textId="77777777" w:rsidTr="00DB3BC1">
        <w:tc>
          <w:tcPr>
            <w:tcW w:w="11016" w:type="dxa"/>
          </w:tcPr>
          <w:p w14:paraId="6416ABA9" w14:textId="77777777" w:rsidR="00DB3BC1" w:rsidRDefault="00DB3BC1" w:rsidP="00DB3BC1"/>
          <w:p w14:paraId="23FA4F20" w14:textId="77777777" w:rsidR="00DB3BC1" w:rsidRDefault="00DB3BC1" w:rsidP="00DB3BC1">
            <w:pPr>
              <w:spacing w:before="100" w:beforeAutospacing="1" w:after="100"/>
              <w:contextualSpacing/>
            </w:pPr>
            <w:r>
              <w:t>Mr. or Ms. ${</w:t>
            </w:r>
            <w:proofErr w:type="spellStart"/>
            <w:r>
              <w:t>cLastName</w:t>
            </w:r>
            <w:proofErr w:type="spellEnd"/>
            <w:r>
              <w:t>}, your claim has been submitted with the peril type of ${</w:t>
            </w:r>
            <w:proofErr w:type="spellStart"/>
            <w:r>
              <w:t>incidenttype</w:t>
            </w:r>
            <w:proofErr w:type="spellEnd"/>
            <w:r>
              <w:t>}.</w:t>
            </w:r>
          </w:p>
          <w:p w14:paraId="54BA53F8" w14:textId="77777777" w:rsidR="00DB3BC1" w:rsidRDefault="00DB3BC1" w:rsidP="00DB3BC1">
            <w:pPr>
              <w:spacing w:before="100" w:beforeAutospacing="1" w:after="100"/>
              <w:contextualSpacing/>
            </w:pPr>
            <w:r>
              <w:t>The approximate claim value is $${value}. Due to this amount the cost of your deductible will be $${deductible}.</w:t>
            </w:r>
          </w:p>
          <w:p w14:paraId="0E3F56D6" w14:textId="0B3426AA" w:rsidR="00DB3BC1" w:rsidRDefault="00DB3BC1" w:rsidP="00DB3BC1">
            <w:pPr>
              <w:spacing w:before="100" w:beforeAutospacing="1" w:after="100"/>
              <w:contextualSpacing/>
            </w:pPr>
            <w:r>
              <w:t>Thank you for being a loyal customer of 9 Second Insurance!</w:t>
            </w:r>
          </w:p>
          <w:p w14:paraId="20C560E8" w14:textId="77777777" w:rsidR="00DB3BC1" w:rsidRDefault="00DB3BC1" w:rsidP="00DB3BC1"/>
        </w:tc>
      </w:tr>
    </w:tbl>
    <w:p w14:paraId="5F5465BC" w14:textId="77777777" w:rsidR="00DB3BC1" w:rsidRDefault="00DB3BC1" w:rsidP="00DB3BC1"/>
    <w:p w14:paraId="12B182DD" w14:textId="72EAA9F1" w:rsidR="00DB3BC1" w:rsidRDefault="00F11D4A" w:rsidP="00F11D4A">
      <w:pPr>
        <w:pStyle w:val="ListParagraph"/>
        <w:numPr>
          <w:ilvl w:val="1"/>
          <w:numId w:val="12"/>
        </w:numPr>
      </w:pPr>
      <w:r>
        <w:t>Close the prompt.</w:t>
      </w:r>
    </w:p>
    <w:p w14:paraId="3747B682" w14:textId="71A2A95C" w:rsidR="00F11D4A" w:rsidRDefault="006C75A0" w:rsidP="006C75A0">
      <w:pPr>
        <w:pStyle w:val="ListParagraph"/>
        <w:numPr>
          <w:ilvl w:val="0"/>
          <w:numId w:val="12"/>
        </w:numPr>
      </w:pPr>
      <w:r>
        <w:t>Save and close the form editor to return to your process.</w:t>
      </w:r>
    </w:p>
    <w:p w14:paraId="48F6520D" w14:textId="313FF58F" w:rsidR="006E4097" w:rsidRDefault="006C75A0" w:rsidP="006C75A0">
      <w:pPr>
        <w:pStyle w:val="ListParagraph"/>
        <w:numPr>
          <w:ilvl w:val="0"/>
          <w:numId w:val="12"/>
        </w:numPr>
      </w:pPr>
      <w:r>
        <w:t xml:space="preserve">Save and close </w:t>
      </w:r>
      <w:r w:rsidR="00911DA4">
        <w:t>the process editor</w:t>
      </w:r>
      <w:r>
        <w:t>.</w:t>
      </w:r>
    </w:p>
    <w:p w14:paraId="39AED129" w14:textId="528BB664" w:rsidR="00911DA4" w:rsidRDefault="00911DA4" w:rsidP="006C75A0">
      <w:pPr>
        <w:pStyle w:val="ListParagraph"/>
        <w:numPr>
          <w:ilvl w:val="0"/>
          <w:numId w:val="12"/>
        </w:numPr>
      </w:pPr>
      <w:r>
        <w:t>Navigate to the applications page and publish your application.</w:t>
      </w:r>
    </w:p>
    <w:p w14:paraId="58CF7B94" w14:textId="3276C2D2" w:rsidR="00911DA4" w:rsidRDefault="00911DA4" w:rsidP="006C75A0">
      <w:pPr>
        <w:pStyle w:val="ListParagraph"/>
        <w:numPr>
          <w:ilvl w:val="0"/>
          <w:numId w:val="12"/>
        </w:numPr>
      </w:pPr>
      <w:r>
        <w:t>Test the new process changes.</w:t>
      </w:r>
    </w:p>
    <w:p w14:paraId="1734D228" w14:textId="3DFBB267" w:rsidR="00911DA4" w:rsidRPr="006C75A0" w:rsidRDefault="00911DA4" w:rsidP="00911DA4">
      <w:pPr>
        <w:pStyle w:val="ListParagraph"/>
        <w:numPr>
          <w:ilvl w:val="1"/>
          <w:numId w:val="12"/>
        </w:numPr>
      </w:pPr>
      <w:r>
        <w:t xml:space="preserve">The decision table logic should scale the deductible down based on the value </w:t>
      </w:r>
      <w:proofErr w:type="gramStart"/>
      <w:r>
        <w:t>entered into</w:t>
      </w:r>
      <w:proofErr w:type="gramEnd"/>
      <w:r>
        <w:t xml:space="preserve"> the claim form. </w:t>
      </w:r>
      <w:r w:rsidR="000D22E8">
        <w:t xml:space="preserve">Test by submitting different values. </w:t>
      </w:r>
    </w:p>
    <w:p w14:paraId="05593E25" w14:textId="77777777" w:rsidR="00142755" w:rsidRDefault="00142755" w:rsidP="008C7904">
      <w:pPr>
        <w:ind w:left="360"/>
      </w:pPr>
    </w:p>
    <w:p w14:paraId="7CDF486C" w14:textId="77777777" w:rsidR="00142755" w:rsidRDefault="00142755" w:rsidP="008C7904">
      <w:pPr>
        <w:ind w:left="360"/>
      </w:pPr>
    </w:p>
    <w:p w14:paraId="19E15499" w14:textId="77777777" w:rsidR="002C13EB" w:rsidRDefault="002C13EB" w:rsidP="002C13EB"/>
    <w:p w14:paraId="6F14251C" w14:textId="4252A61F" w:rsidR="00CC5B71" w:rsidRDefault="00CC5B71" w:rsidP="006807B8">
      <w:pPr>
        <w:ind w:left="360"/>
      </w:pPr>
      <w:r>
        <w:t>------------------------------------------|| THIS IS THE END OF THE LABS ||---------------------------------------</w:t>
      </w:r>
    </w:p>
    <w:p w14:paraId="2E3633A4" w14:textId="77777777" w:rsidR="00CC5B71" w:rsidRDefault="00CC5B71" w:rsidP="006807B8">
      <w:pPr>
        <w:ind w:left="360"/>
      </w:pPr>
    </w:p>
    <w:p w14:paraId="5E2149AA" w14:textId="77777777" w:rsidR="00CC5B71" w:rsidRDefault="00CC5B71" w:rsidP="006807B8">
      <w:pPr>
        <w:ind w:left="360"/>
      </w:pPr>
    </w:p>
    <w:p w14:paraId="3789C61B" w14:textId="2CD05846" w:rsidR="00AB5680" w:rsidRDefault="00C338C6" w:rsidP="00AB5680">
      <w:pPr>
        <w:pStyle w:val="Heading2"/>
        <w:rPr>
          <w:shd w:val="clear" w:color="auto" w:fill="FFFFFF"/>
        </w:rPr>
      </w:pPr>
      <w:r w:rsidRPr="00A72D06">
        <w:rPr>
          <w:noProof/>
          <w:shd w:val="clear" w:color="auto" w:fill="FFFFFF"/>
        </w:rPr>
        <w:drawing>
          <wp:inline distT="0" distB="0" distL="0" distR="0" wp14:anchorId="705EC8DB" wp14:editId="7F4C72F0">
            <wp:extent cx="319088" cy="473697"/>
            <wp:effectExtent l="0" t="0" r="5080" b="3175"/>
            <wp:docPr id="36" name="Graphic 36">
              <a:extLst xmlns:a="http://schemas.openxmlformats.org/drawingml/2006/main">
                <a:ext uri="{FF2B5EF4-FFF2-40B4-BE49-F238E27FC236}">
                  <a16:creationId xmlns:a16="http://schemas.microsoft.com/office/drawing/2014/main" id="{8D064F37-022C-479E-B7D7-762111746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5">
                      <a:extLst>
                        <a:ext uri="{FF2B5EF4-FFF2-40B4-BE49-F238E27FC236}">
                          <a16:creationId xmlns:a16="http://schemas.microsoft.com/office/drawing/2014/main" id="{8D064F37-022C-479E-B7D7-762111746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1" cy="4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Publishing </w:t>
      </w:r>
      <w:r w:rsidR="00A60A98">
        <w:rPr>
          <w:shd w:val="clear" w:color="auto" w:fill="FFFFFF"/>
        </w:rPr>
        <w:t xml:space="preserve">&amp; Testing </w:t>
      </w:r>
      <w:r>
        <w:rPr>
          <w:shd w:val="clear" w:color="auto" w:fill="FFFFFF"/>
        </w:rPr>
        <w:t>Your Edited Process Application</w:t>
      </w:r>
    </w:p>
    <w:p w14:paraId="7AB642D6" w14:textId="7084C654" w:rsidR="00A31159" w:rsidRDefault="00A31159" w:rsidP="00190EA1">
      <w:pPr>
        <w:pStyle w:val="ListParagraph"/>
        <w:numPr>
          <w:ilvl w:val="0"/>
          <w:numId w:val="9"/>
        </w:numPr>
      </w:pPr>
      <w:r w:rsidRPr="00AB5680">
        <w:rPr>
          <w:b/>
          <w:bCs/>
        </w:rPr>
        <w:t>NOTE:</w:t>
      </w:r>
      <w:r>
        <w:t xml:space="preserve"> Before you can test your edited </w:t>
      </w:r>
      <w:r w:rsidR="00E97718">
        <w:t>process,</w:t>
      </w:r>
      <w:r>
        <w:t xml:space="preserve"> you must </w:t>
      </w:r>
      <w:r w:rsidRPr="00AB5680">
        <w:rPr>
          <w:b/>
          <w:bCs/>
        </w:rPr>
        <w:t>republish</w:t>
      </w:r>
      <w:r>
        <w:t xml:space="preserve"> your application. Follow these steps now and in the future when you need to republish your edited models.</w:t>
      </w:r>
    </w:p>
    <w:p w14:paraId="4A9F8F38" w14:textId="39C9C284" w:rsidR="00A31159" w:rsidRPr="00A31159" w:rsidRDefault="00A31159" w:rsidP="00190EA1">
      <w:pPr>
        <w:pStyle w:val="ListParagraph"/>
        <w:numPr>
          <w:ilvl w:val="1"/>
          <w:numId w:val="9"/>
        </w:numPr>
      </w:pPr>
      <w:r w:rsidRPr="00A31159">
        <w:t xml:space="preserve">Select the </w:t>
      </w:r>
      <w:r w:rsidRPr="00A31159">
        <w:rPr>
          <w:b/>
          <w:bCs/>
        </w:rPr>
        <w:t>Apps</w:t>
      </w:r>
      <w:r w:rsidRPr="00A31159">
        <w:t xml:space="preserve"> button in the top blue banner.</w:t>
      </w:r>
    </w:p>
    <w:p w14:paraId="5F3BB02B" w14:textId="131D2BFC" w:rsidR="00A31159" w:rsidRPr="00A31159" w:rsidRDefault="00A31159" w:rsidP="00190EA1">
      <w:pPr>
        <w:pStyle w:val="ListParagraph"/>
        <w:numPr>
          <w:ilvl w:val="1"/>
          <w:numId w:val="9"/>
        </w:numPr>
      </w:pPr>
      <w:r w:rsidRPr="00A31159">
        <w:t>Select your application tile.</w:t>
      </w:r>
    </w:p>
    <w:p w14:paraId="1CCEF208" w14:textId="031D6313" w:rsidR="00A31159" w:rsidRDefault="00A31159" w:rsidP="00190EA1">
      <w:pPr>
        <w:pStyle w:val="ListParagraph"/>
        <w:numPr>
          <w:ilvl w:val="1"/>
          <w:numId w:val="9"/>
        </w:numPr>
      </w:pPr>
      <w:r>
        <w:t xml:space="preserve">Click the </w:t>
      </w:r>
      <w:r>
        <w:rPr>
          <w:b/>
          <w:bCs/>
        </w:rPr>
        <w:t>publish</w:t>
      </w:r>
      <w:r>
        <w:t xml:space="preserve"> button in the top right of the page.</w:t>
      </w:r>
    </w:p>
    <w:p w14:paraId="37094977" w14:textId="798FACFF" w:rsidR="00AB5680" w:rsidRDefault="00A31159" w:rsidP="00190EA1">
      <w:pPr>
        <w:pStyle w:val="ListParagraph"/>
        <w:numPr>
          <w:ilvl w:val="1"/>
          <w:numId w:val="9"/>
        </w:numPr>
      </w:pPr>
      <w:r>
        <w:t xml:space="preserve">Click the red </w:t>
      </w:r>
      <w:r>
        <w:rPr>
          <w:b/>
          <w:bCs/>
        </w:rPr>
        <w:t>Publish app definition</w:t>
      </w:r>
      <w:r>
        <w:t xml:space="preserve"> button on the popup window.</w:t>
      </w:r>
    </w:p>
    <w:p w14:paraId="575661E7" w14:textId="06F0B793" w:rsidR="00AB5680" w:rsidRDefault="00AB5680" w:rsidP="00190EA1">
      <w:pPr>
        <w:pStyle w:val="ListParagraph"/>
        <w:numPr>
          <w:ilvl w:val="0"/>
          <w:numId w:val="9"/>
        </w:numPr>
      </w:pPr>
      <w:r>
        <w:t xml:space="preserve">Refer to Lab 5 steps </w:t>
      </w:r>
      <w:proofErr w:type="gramStart"/>
      <w:r>
        <w:t>in order to</w:t>
      </w:r>
      <w:proofErr w:type="gramEnd"/>
      <w:r>
        <w:t xml:space="preserve"> test your edited process.</w:t>
      </w:r>
      <w:r w:rsidR="00360DF6">
        <w:t xml:space="preserve"> Your process should now be creating and saving a document to your Content Services site. One you have completed the new process, perform these steps to ensure the new document functionality is working.</w:t>
      </w:r>
    </w:p>
    <w:p w14:paraId="49078346" w14:textId="0C80A61D" w:rsidR="00360DF6" w:rsidRDefault="00360DF6" w:rsidP="00190EA1">
      <w:pPr>
        <w:pStyle w:val="ListParagraph"/>
        <w:numPr>
          <w:ilvl w:val="1"/>
          <w:numId w:val="9"/>
        </w:numPr>
      </w:pPr>
      <w:r>
        <w:t>If not already open, launch the Digital Workspace from the Alfresco home page and sign in.</w:t>
      </w:r>
    </w:p>
    <w:p w14:paraId="08C27AAE" w14:textId="5C4BA3C1" w:rsidR="00360DF6" w:rsidRDefault="00360DF6" w:rsidP="00190EA1">
      <w:pPr>
        <w:pStyle w:val="ListParagraph"/>
        <w:numPr>
          <w:ilvl w:val="1"/>
          <w:numId w:val="9"/>
        </w:numPr>
      </w:pPr>
      <w:r>
        <w:t xml:space="preserve">From the left navigation menu, select the </w:t>
      </w:r>
      <w:r w:rsidRPr="00360DF6">
        <w:rPr>
          <w:b/>
          <w:bCs/>
        </w:rPr>
        <w:t>File Libraries</w:t>
      </w:r>
      <w:r>
        <w:rPr>
          <w:b/>
          <w:bCs/>
        </w:rPr>
        <w:t xml:space="preserve"> </w:t>
      </w:r>
      <w:r>
        <w:t xml:space="preserve">drop-down menu, then select </w:t>
      </w:r>
      <w:r>
        <w:rPr>
          <w:b/>
          <w:bCs/>
        </w:rPr>
        <w:t>My Libraries</w:t>
      </w:r>
      <w:r>
        <w:t xml:space="preserve">. </w:t>
      </w:r>
    </w:p>
    <w:p w14:paraId="17B215B0" w14:textId="100F6FEC" w:rsidR="00360DF6" w:rsidRDefault="00360DF6" w:rsidP="00190EA1">
      <w:pPr>
        <w:pStyle w:val="ListParagraph"/>
        <w:numPr>
          <w:ilvl w:val="1"/>
          <w:numId w:val="9"/>
        </w:numPr>
      </w:pPr>
      <w:r>
        <w:t xml:space="preserve">Choose the site you created for this class, then choose the </w:t>
      </w:r>
      <w:r>
        <w:rPr>
          <w:b/>
          <w:bCs/>
        </w:rPr>
        <w:t>HR Documents</w:t>
      </w:r>
      <w:r>
        <w:t xml:space="preserve"> folder you created for this process.</w:t>
      </w:r>
    </w:p>
    <w:p w14:paraId="463805B8" w14:textId="5B21AEC7" w:rsidR="0040585A" w:rsidRDefault="00360DF6" w:rsidP="00190EA1">
      <w:pPr>
        <w:pStyle w:val="ListParagraph"/>
        <w:numPr>
          <w:ilvl w:val="1"/>
          <w:numId w:val="9"/>
        </w:numPr>
      </w:pPr>
      <w:r>
        <w:t>You should have a saved document (or multiples if you completed your process multiple times) in this folder.</w:t>
      </w:r>
    </w:p>
    <w:p w14:paraId="336E1E85" w14:textId="77777777" w:rsidR="0040585A" w:rsidRDefault="0040585A" w:rsidP="00714713"/>
    <w:p w14:paraId="2D7B86B0" w14:textId="5877C2D9" w:rsidR="00C7390D" w:rsidRDefault="006732FB" w:rsidP="006732FB">
      <w:pPr>
        <w:pStyle w:val="Heading2"/>
      </w:pPr>
      <w:r w:rsidRPr="006732FB">
        <w:rPr>
          <w:noProof/>
        </w:rPr>
        <w:lastRenderedPageBreak/>
        <w:drawing>
          <wp:inline distT="0" distB="0" distL="0" distR="0" wp14:anchorId="65D55304" wp14:editId="20DC0B8D">
            <wp:extent cx="457200" cy="457200"/>
            <wp:effectExtent l="0" t="0" r="0" b="0"/>
            <wp:docPr id="9" name="Graphic 8">
              <a:extLst xmlns:a="http://schemas.openxmlformats.org/drawingml/2006/main">
                <a:ext uri="{FF2B5EF4-FFF2-40B4-BE49-F238E27FC236}">
                  <a16:creationId xmlns:a16="http://schemas.microsoft.com/office/drawing/2014/main" id="{86968D9C-CF0D-4FD8-98A7-9426395747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8">
                      <a:extLst>
                        <a:ext uri="{FF2B5EF4-FFF2-40B4-BE49-F238E27FC236}">
                          <a16:creationId xmlns:a16="http://schemas.microsoft.com/office/drawing/2014/main" id="{86968D9C-CF0D-4FD8-98A7-9426395747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8" cy="4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Testing Your Process</w:t>
      </w:r>
      <w:r w:rsidR="00C75FFC">
        <w:t xml:space="preserve"> Application</w:t>
      </w:r>
    </w:p>
    <w:p w14:paraId="26E9F493" w14:textId="55FF19C4" w:rsidR="006732FB" w:rsidRPr="006732FB" w:rsidRDefault="006732FB" w:rsidP="006732FB">
      <w:r>
        <w:t xml:space="preserve">At any </w:t>
      </w:r>
      <w:r w:rsidR="00EF1465">
        <w:t xml:space="preserve">time, </w:t>
      </w:r>
      <w:r>
        <w:t xml:space="preserve">you may refer to these steps </w:t>
      </w:r>
      <w:proofErr w:type="gramStart"/>
      <w:r>
        <w:t>in order to</w:t>
      </w:r>
      <w:proofErr w:type="gramEnd"/>
      <w:r>
        <w:t xml:space="preserve"> test your process application. </w:t>
      </w:r>
      <w:r>
        <w:rPr>
          <w:b/>
          <w:bCs/>
        </w:rPr>
        <w:t>Note:</w:t>
      </w:r>
      <w:r>
        <w:t xml:space="preserve"> If you have made edits to any models that are deployed in your application, you need to re-publish your application. </w:t>
      </w:r>
    </w:p>
    <w:p w14:paraId="7D51BA93" w14:textId="3CB3AB69" w:rsidR="006732FB" w:rsidRDefault="006732FB" w:rsidP="00190EA1">
      <w:pPr>
        <w:pStyle w:val="ListParagraph"/>
        <w:numPr>
          <w:ilvl w:val="0"/>
          <w:numId w:val="4"/>
        </w:numPr>
      </w:pPr>
      <w:r>
        <w:t>Re-Publishing your application:</w:t>
      </w:r>
    </w:p>
    <w:p w14:paraId="0C23113A" w14:textId="52C3C633" w:rsidR="006732FB" w:rsidRDefault="006732FB" w:rsidP="00190EA1">
      <w:pPr>
        <w:pStyle w:val="ListParagraph"/>
        <w:numPr>
          <w:ilvl w:val="1"/>
          <w:numId w:val="4"/>
        </w:numPr>
      </w:pPr>
      <w:r>
        <w:t>From the home / landing page, navigate to the App Designer by selecting its tile.</w:t>
      </w:r>
    </w:p>
    <w:p w14:paraId="3B977176" w14:textId="644280BD" w:rsidR="006732FB" w:rsidRDefault="006732FB" w:rsidP="00190EA1">
      <w:pPr>
        <w:pStyle w:val="ListParagraph"/>
        <w:numPr>
          <w:ilvl w:val="1"/>
          <w:numId w:val="4"/>
        </w:numPr>
      </w:pPr>
      <w:r>
        <w:t xml:space="preserve">Navigate to the Apps page by clicking on the </w:t>
      </w:r>
      <w:r>
        <w:rPr>
          <w:b/>
          <w:bCs/>
        </w:rPr>
        <w:t>Apps</w:t>
      </w:r>
      <w:r>
        <w:t xml:space="preserve"> button in the top, blue banner.</w:t>
      </w:r>
    </w:p>
    <w:p w14:paraId="6651BF88" w14:textId="514F458C" w:rsidR="006732FB" w:rsidRDefault="006732FB" w:rsidP="00190EA1">
      <w:pPr>
        <w:pStyle w:val="ListParagraph"/>
        <w:numPr>
          <w:ilvl w:val="1"/>
          <w:numId w:val="4"/>
        </w:numPr>
      </w:pPr>
      <w:r>
        <w:t>Find and click on your process application tile; do not select the edit icon, just the tile.</w:t>
      </w:r>
    </w:p>
    <w:p w14:paraId="692BFA74" w14:textId="54D4F34F" w:rsidR="006732FB" w:rsidRDefault="006732FB" w:rsidP="00190EA1">
      <w:pPr>
        <w:pStyle w:val="ListParagraph"/>
        <w:numPr>
          <w:ilvl w:val="1"/>
          <w:numId w:val="4"/>
        </w:numPr>
      </w:pPr>
      <w:r>
        <w:t xml:space="preserve">Select the </w:t>
      </w:r>
      <w:r>
        <w:rPr>
          <w:b/>
          <w:bCs/>
        </w:rPr>
        <w:t>Publish</w:t>
      </w:r>
      <w:r>
        <w:t xml:space="preserve"> button found in the top, right corner of the page.</w:t>
      </w:r>
    </w:p>
    <w:p w14:paraId="08870DB9" w14:textId="4A1A2B66" w:rsidR="006732FB" w:rsidRDefault="006732FB" w:rsidP="00190EA1">
      <w:pPr>
        <w:pStyle w:val="ListParagraph"/>
        <w:numPr>
          <w:ilvl w:val="1"/>
          <w:numId w:val="4"/>
        </w:numPr>
      </w:pPr>
      <w:r>
        <w:t xml:space="preserve">Select the red </w:t>
      </w:r>
      <w:r>
        <w:rPr>
          <w:b/>
          <w:bCs/>
        </w:rPr>
        <w:t>Publish app definition</w:t>
      </w:r>
      <w:r>
        <w:t xml:space="preserve"> button on the Publish pop-up window.</w:t>
      </w:r>
    </w:p>
    <w:p w14:paraId="68FFCB7B" w14:textId="4288D46C" w:rsidR="006732FB" w:rsidRDefault="006732FB" w:rsidP="00190EA1">
      <w:pPr>
        <w:pStyle w:val="ListParagraph"/>
        <w:numPr>
          <w:ilvl w:val="0"/>
          <w:numId w:val="4"/>
        </w:numPr>
      </w:pPr>
      <w:r>
        <w:t>Testing your application:</w:t>
      </w:r>
    </w:p>
    <w:p w14:paraId="3E706D5B" w14:textId="6B46952B" w:rsidR="006732FB" w:rsidRPr="006732FB" w:rsidRDefault="00E822A1" w:rsidP="00190EA1">
      <w:pPr>
        <w:pStyle w:val="ListParagraph"/>
        <w:numPr>
          <w:ilvl w:val="1"/>
          <w:numId w:val="4"/>
        </w:numPr>
      </w:pPr>
      <w:r>
        <w:t xml:space="preserve"> </w:t>
      </w:r>
      <w:r w:rsidR="00D641B3" w:rsidRPr="00A0686F">
        <w:t xml:space="preserve">Follow the steps </w:t>
      </w:r>
      <w:r w:rsidR="00D641B3">
        <w:t xml:space="preserve">under </w:t>
      </w:r>
      <w:r w:rsidR="00D641B3" w:rsidRPr="00C75FFC">
        <w:rPr>
          <w:b/>
          <w:bCs/>
        </w:rPr>
        <w:t>Testing Your Process Application</w:t>
      </w:r>
      <w:r w:rsidR="00D641B3">
        <w:t xml:space="preserve"> found on page 12.</w:t>
      </w:r>
    </w:p>
    <w:p w14:paraId="5F27A9CB" w14:textId="0DD58BC9" w:rsidR="00BC2A2D" w:rsidRDefault="00BC2A2D" w:rsidP="00B2347A"/>
    <w:p w14:paraId="5460468E" w14:textId="0775D4A5" w:rsidR="00D641B3" w:rsidRDefault="00D641B3" w:rsidP="00B2347A"/>
    <w:p w14:paraId="29B0EC9B" w14:textId="77777777" w:rsidR="00EC06BC" w:rsidRDefault="00EC06BC" w:rsidP="006D7FE8"/>
    <w:p w14:paraId="46AD34A0" w14:textId="77777777" w:rsidR="00B1578F" w:rsidRDefault="00B1578F" w:rsidP="006D7FE8"/>
    <w:p w14:paraId="1AB8F436" w14:textId="77777777" w:rsidR="00B1578F" w:rsidRDefault="00B1578F" w:rsidP="006D7FE8"/>
    <w:p w14:paraId="1E6317A1" w14:textId="77777777" w:rsidR="00B1578F" w:rsidRDefault="00B1578F" w:rsidP="006D7FE8"/>
    <w:p w14:paraId="1F3EA247" w14:textId="77777777" w:rsidR="00B1578F" w:rsidRDefault="00B1578F" w:rsidP="006D7FE8"/>
    <w:p w14:paraId="1205BEE8" w14:textId="77777777" w:rsidR="00B1578F" w:rsidRDefault="00B1578F" w:rsidP="006D7FE8"/>
    <w:p w14:paraId="2F63EFEC" w14:textId="77777777" w:rsidR="00B1578F" w:rsidRDefault="00B1578F" w:rsidP="006D7FE8"/>
    <w:p w14:paraId="701119B7" w14:textId="77777777" w:rsidR="00B1578F" w:rsidRDefault="00B1578F" w:rsidP="006D7FE8"/>
    <w:p w14:paraId="388B68CB" w14:textId="77777777" w:rsidR="00B1578F" w:rsidRDefault="00B1578F" w:rsidP="006D7FE8"/>
    <w:p w14:paraId="0CFEF8A5" w14:textId="77777777" w:rsidR="006E3FAA" w:rsidRDefault="006E3FAA" w:rsidP="006D7FE8"/>
    <w:p w14:paraId="7F92ABCD" w14:textId="77777777" w:rsidR="006E3FAA" w:rsidRDefault="006E3FAA" w:rsidP="006D7FE8"/>
    <w:p w14:paraId="7B811F0B" w14:textId="77777777" w:rsidR="006E3FAA" w:rsidRDefault="006E3FAA" w:rsidP="006D7FE8"/>
    <w:p w14:paraId="05D6E351" w14:textId="77777777" w:rsidR="006E3FAA" w:rsidRDefault="006E3FAA" w:rsidP="006D7FE8"/>
    <w:p w14:paraId="38AAA6B9" w14:textId="77777777" w:rsidR="006E3FAA" w:rsidRDefault="006E3FAA" w:rsidP="006D7FE8"/>
    <w:p w14:paraId="534239DE" w14:textId="77777777" w:rsidR="006E3FAA" w:rsidRDefault="006E3FAA" w:rsidP="006D7FE8"/>
    <w:p w14:paraId="6E6A548C" w14:textId="77777777" w:rsidR="00B1578F" w:rsidRDefault="00B1578F" w:rsidP="006D7FE8"/>
    <w:p w14:paraId="096E7E21" w14:textId="77777777" w:rsidR="006A1E5F" w:rsidRDefault="006A1E5F" w:rsidP="006D7FE8"/>
    <w:p w14:paraId="5ECD5EB2" w14:textId="77777777" w:rsidR="00B1578F" w:rsidRDefault="00B1578F" w:rsidP="006D7FE8"/>
    <w:p w14:paraId="7172D12A" w14:textId="77777777" w:rsidR="000D22E8" w:rsidRDefault="000D22E8" w:rsidP="006D7FE8"/>
    <w:p w14:paraId="10B0C6EA" w14:textId="77777777" w:rsidR="000D22E8" w:rsidRDefault="000D22E8" w:rsidP="006D7FE8"/>
    <w:p w14:paraId="6D25C734" w14:textId="77777777" w:rsidR="000D22E8" w:rsidRDefault="000D22E8" w:rsidP="006D7FE8"/>
    <w:p w14:paraId="147D291D" w14:textId="77777777" w:rsidR="000D22E8" w:rsidRDefault="000D22E8" w:rsidP="006D7FE8"/>
    <w:p w14:paraId="7E1F83B6" w14:textId="1A0CDDD9" w:rsidR="00B14D20" w:rsidRDefault="00B14D20" w:rsidP="006D7FE8"/>
    <w:p w14:paraId="7AA783B4" w14:textId="0774813D" w:rsidR="00B14D20" w:rsidRDefault="00B14D20" w:rsidP="006D7FE8"/>
    <w:p w14:paraId="04576908" w14:textId="5F75FAE5" w:rsidR="00026F8B" w:rsidRPr="00026F8B" w:rsidRDefault="006E3FAA" w:rsidP="00026F8B">
      <w:pPr>
        <w:pStyle w:val="Heading2"/>
        <w:spacing w:after="0" w:afterAutospacing="0"/>
        <w:ind w:right="144"/>
        <w:jc w:val="center"/>
        <w:rPr>
          <w:sz w:val="44"/>
          <w:szCs w:val="44"/>
        </w:rPr>
      </w:pPr>
      <w:r>
        <w:rPr>
          <w:sz w:val="44"/>
          <w:szCs w:val="44"/>
        </w:rPr>
        <w:t>Alfresco Process Services</w:t>
      </w:r>
    </w:p>
    <w:p w14:paraId="7377AC8D" w14:textId="5A4B59FF" w:rsidR="00B14D20" w:rsidRPr="0058763B" w:rsidRDefault="00B14D20" w:rsidP="00B14D20">
      <w:pPr>
        <w:spacing w:before="120" w:after="100"/>
        <w:ind w:right="144"/>
        <w:jc w:val="center"/>
        <w:rPr>
          <w:sz w:val="28"/>
          <w:szCs w:val="28"/>
        </w:rPr>
      </w:pPr>
      <w:r w:rsidRPr="0058763B">
        <w:rPr>
          <w:sz w:val="28"/>
          <w:szCs w:val="28"/>
        </w:rPr>
        <w:t>Lab Workbook</w:t>
      </w:r>
      <w:r w:rsidR="00EF1465">
        <w:rPr>
          <w:sz w:val="28"/>
          <w:szCs w:val="28"/>
        </w:rPr>
        <w:t xml:space="preserve"> (</w:t>
      </w:r>
      <w:r w:rsidR="008C7904">
        <w:rPr>
          <w:sz w:val="28"/>
          <w:szCs w:val="28"/>
        </w:rPr>
        <w:t>Attendee</w:t>
      </w:r>
      <w:r w:rsidR="00EF1465">
        <w:rPr>
          <w:sz w:val="28"/>
          <w:szCs w:val="28"/>
        </w:rPr>
        <w:t>)</w:t>
      </w:r>
    </w:p>
    <w:p w14:paraId="1B8EA38E" w14:textId="77777777" w:rsidR="00B14D20" w:rsidRDefault="00B14D20" w:rsidP="006D7FE8"/>
    <w:sectPr w:rsidR="00B14D20" w:rsidSect="00F06BF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D2A1" w14:textId="77777777" w:rsidR="00F06BF3" w:rsidRDefault="00F06BF3" w:rsidP="009A32FA">
      <w:pPr>
        <w:spacing w:after="0" w:line="240" w:lineRule="auto"/>
      </w:pPr>
      <w:r>
        <w:separator/>
      </w:r>
    </w:p>
  </w:endnote>
  <w:endnote w:type="continuationSeparator" w:id="0">
    <w:p w14:paraId="7D0466CA" w14:textId="77777777" w:rsidR="00F06BF3" w:rsidRDefault="00F06BF3" w:rsidP="009A32FA">
      <w:pPr>
        <w:spacing w:after="0" w:line="240" w:lineRule="auto"/>
      </w:pPr>
      <w:r>
        <w:continuationSeparator/>
      </w:r>
    </w:p>
  </w:endnote>
  <w:endnote w:type="continuationNotice" w:id="1">
    <w:p w14:paraId="66B080B0" w14:textId="77777777" w:rsidR="006923D1" w:rsidRDefault="006923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1328" w14:textId="77777777" w:rsidR="00212899" w:rsidRDefault="00212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554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0B36C" w14:textId="6A16F564" w:rsidR="00D641B3" w:rsidRDefault="00D64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A7D0B" w14:textId="0CF086E5" w:rsidR="00B36C51" w:rsidRPr="003021AE" w:rsidRDefault="00B36C51" w:rsidP="002953B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ED4A" w14:textId="78B6FB95" w:rsidR="00650A17" w:rsidRDefault="00BB3EDF">
    <w:pPr>
      <w:pStyle w:val="Footer"/>
    </w:pPr>
    <w:r>
      <w:rPr>
        <w:noProof/>
      </w:rPr>
    </w:r>
    <w:r w:rsidR="00BB3EDF">
      <w:rPr>
        <w:noProof/>
      </w:rPr>
      <w:pict w14:anchorId="6DCB1D96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61" type="#_x0000_t202" alt="" style="position:absolute;margin-left:27.1pt;margin-top:-.9pt;width:558pt;height:27.8pt;z-index:251658241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filled="f" stroked="f" strokeweight=".5pt">
          <o:lock v:ext="edit" aspectratio="t" verticies="t" text="t" shapetype="t"/>
          <v:textbox inset="0,0,0,0">
            <w:txbxContent>
              <w:tbl>
                <w:tblPr>
                  <w:tblStyle w:val="TableGrid"/>
                  <w:tblW w:w="4837" w:type="pct"/>
                  <w:jc w:val="center"/>
                  <w:tblInd w:w="0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top w:w="72" w:type="dxa"/>
                    <w:left w:w="0" w:type="dxa"/>
                    <w:right w:w="0" w:type="dxa"/>
                  </w:tblCellMar>
                  <w:tblLook w:val="0600" w:firstRow="0" w:lastRow="0" w:firstColumn="0" w:lastColumn="0" w:noHBand="1" w:noVBand="1"/>
                </w:tblPr>
                <w:tblGrid>
                  <w:gridCol w:w="10811"/>
                </w:tblGrid>
                <w:tr w:rsidR="00636A85" w:rsidRPr="00636A85" w14:paraId="5A3ABBD0" w14:textId="77777777" w:rsidTr="00BB28A4">
                  <w:trPr>
                    <w:cantSplit/>
                    <w:trHeight w:val="360"/>
                    <w:jc w:val="center"/>
                  </w:trPr>
                  <w:tc>
                    <w:tcPr>
                      <w:tcW w:w="5000" w:type="pct"/>
                      <w:tcBorders>
                        <w:top w:val="single" w:sz="6" w:space="0" w:color="98989A" w:themeColor="accent3"/>
                      </w:tcBorders>
                    </w:tcPr>
                    <w:p w14:paraId="722A3681" w14:textId="77777777" w:rsidR="00636A85" w:rsidRPr="00636A85" w:rsidRDefault="00650A17" w:rsidP="00636A85">
                      <w:pPr>
                        <w:rPr>
                          <w:color w:val="C8C8C8" w:themeColor="accent4"/>
                          <w:sz w:val="15"/>
                          <w:szCs w:val="15"/>
                        </w:rPr>
                      </w:pPr>
                      <w:r w:rsidRPr="00636A85">
                        <w:rPr>
                          <w:color w:val="C8C8C8" w:themeColor="accent4"/>
                          <w:sz w:val="15"/>
                          <w:szCs w:val="15"/>
                        </w:rPr>
                        <w:t>©</w:t>
                      </w:r>
                      <w:r w:rsidR="00636A85" w:rsidRPr="00636A85">
                        <w:rPr>
                          <w:color w:val="C8C8C8" w:themeColor="accent4"/>
                          <w:sz w:val="15"/>
                          <w:szCs w:val="15"/>
                        </w:rPr>
                        <w:t>202</w:t>
                      </w:r>
                      <w:r w:rsidR="00CA796E">
                        <w:rPr>
                          <w:color w:val="C8C8C8" w:themeColor="accent4"/>
                          <w:sz w:val="15"/>
                          <w:szCs w:val="15"/>
                        </w:rPr>
                        <w:t xml:space="preserve">2 </w:t>
                      </w:r>
                      <w:r w:rsidR="00636A85" w:rsidRPr="00636A85">
                        <w:rPr>
                          <w:color w:val="C8C8C8" w:themeColor="accent4"/>
                          <w:sz w:val="15"/>
                          <w:szCs w:val="15"/>
                        </w:rPr>
                        <w:t xml:space="preserve">Hyland Software, Inc. and its affiliates. All rights reserved. All Hyland product names are registered or unregistered trademarks of Hyland Software, Inc. </w:t>
                      </w:r>
                      <w:r w:rsidR="00636A85">
                        <w:rPr>
                          <w:color w:val="C8C8C8" w:themeColor="accent4"/>
                          <w:sz w:val="15"/>
                          <w:szCs w:val="15"/>
                        </w:rPr>
                        <w:br/>
                      </w:r>
                      <w:r w:rsidR="00636A85" w:rsidRPr="00636A85">
                        <w:rPr>
                          <w:color w:val="C8C8C8" w:themeColor="accent4"/>
                          <w:sz w:val="15"/>
                          <w:szCs w:val="15"/>
                        </w:rPr>
                        <w:t>or its affiliates in the United States and other countries.</w:t>
                      </w:r>
                    </w:p>
                    <w:p w14:paraId="5879F862" w14:textId="77777777" w:rsidR="00650A17" w:rsidRPr="00636A85" w:rsidRDefault="00650A17" w:rsidP="00636A85">
                      <w:pPr>
                        <w:rPr>
                          <w:color w:val="C8C8C8" w:themeColor="accent4"/>
                          <w:sz w:val="15"/>
                          <w:szCs w:val="15"/>
                        </w:rPr>
                      </w:pPr>
                    </w:p>
                  </w:tc>
                </w:tr>
              </w:tbl>
              <w:p w14:paraId="1A441034" w14:textId="77777777" w:rsidR="00650A17" w:rsidRPr="00636A85" w:rsidRDefault="00650A17" w:rsidP="00636A85">
                <w:pPr>
                  <w:rPr>
                    <w:color w:val="C8C8C8" w:themeColor="accent4"/>
                    <w:sz w:val="15"/>
                    <w:szCs w:val="15"/>
                  </w:rPr>
                </w:pPr>
              </w:p>
            </w:txbxContent>
          </v:textbox>
          <w10:wrap anchorx="page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C6E7" w14:textId="77777777" w:rsidR="00F06BF3" w:rsidRDefault="00F06BF3" w:rsidP="009A32FA">
      <w:pPr>
        <w:spacing w:after="0" w:line="240" w:lineRule="auto"/>
      </w:pPr>
      <w:r>
        <w:separator/>
      </w:r>
    </w:p>
  </w:footnote>
  <w:footnote w:type="continuationSeparator" w:id="0">
    <w:p w14:paraId="1366B964" w14:textId="77777777" w:rsidR="00F06BF3" w:rsidRDefault="00F06BF3" w:rsidP="009A32FA">
      <w:pPr>
        <w:spacing w:after="0" w:line="240" w:lineRule="auto"/>
      </w:pPr>
      <w:r>
        <w:continuationSeparator/>
      </w:r>
    </w:p>
  </w:footnote>
  <w:footnote w:type="continuationNotice" w:id="1">
    <w:p w14:paraId="2A453AF0" w14:textId="77777777" w:rsidR="006923D1" w:rsidRDefault="006923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BBCC" w14:textId="77777777" w:rsidR="00212899" w:rsidRDefault="00212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9E2B" w14:textId="77777777" w:rsidR="00212899" w:rsidRDefault="002128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4538" w14:textId="77777777" w:rsidR="00650A17" w:rsidRDefault="000F506F">
    <w:pPr>
      <w:pStyle w:val="Header"/>
    </w:pPr>
    <w:r>
      <w:rPr>
        <w:noProof/>
      </w:rPr>
      <w:drawing>
        <wp:anchor distT="0" distB="457200" distL="114300" distR="114300" simplePos="0" relativeHeight="251658240" behindDoc="0" locked="1" layoutInCell="1" allowOverlap="1" wp14:anchorId="5619137D" wp14:editId="1B0D8BE9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914400" cy="914400"/>
          <wp:effectExtent l="0" t="0" r="0" b="0"/>
          <wp:wrapTopAndBottom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6B6"/>
    <w:multiLevelType w:val="hybridMultilevel"/>
    <w:tmpl w:val="27682A9E"/>
    <w:lvl w:ilvl="0" w:tplc="DFA093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52FB"/>
    <w:multiLevelType w:val="hybridMultilevel"/>
    <w:tmpl w:val="60FAD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4124E"/>
    <w:multiLevelType w:val="hybridMultilevel"/>
    <w:tmpl w:val="CFC8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1C7B"/>
    <w:multiLevelType w:val="multilevel"/>
    <w:tmpl w:val="71069310"/>
    <w:styleLink w:val="Style1"/>
    <w:lvl w:ilvl="0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  <w:color w:val="98989A" w:themeColor="accent3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Arial" w:hAnsi="Arial" w:hint="default"/>
        <w:color w:val="C8C8C8" w:themeColor="accent4"/>
      </w:rPr>
    </w:lvl>
    <w:lvl w:ilvl="2">
      <w:start w:val="1"/>
      <w:numFmt w:val="bullet"/>
      <w:lvlText w:val="▫"/>
      <w:lvlJc w:val="left"/>
      <w:pPr>
        <w:ind w:left="2160" w:hanging="360"/>
      </w:pPr>
      <w:rPr>
        <w:rFonts w:ascii="Calibri" w:hAnsi="Calibri" w:hint="default"/>
        <w:color w:val="C8C8C8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FEFF0" w:themeColor="accent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C8C8C8" w:themeColor="accent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C8C8C8" w:themeColor="accent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C8C8C8" w:themeColor="accent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C8C8C8" w:themeColor="accent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C8C8C8" w:themeColor="accent4"/>
      </w:rPr>
    </w:lvl>
  </w:abstractNum>
  <w:abstractNum w:abstractNumId="4" w15:restartNumberingAfterBreak="0">
    <w:nsid w:val="2F6C6BA8"/>
    <w:multiLevelType w:val="hybridMultilevel"/>
    <w:tmpl w:val="60FAD1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86151"/>
    <w:multiLevelType w:val="hybridMultilevel"/>
    <w:tmpl w:val="CCA6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412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4166"/>
    <w:multiLevelType w:val="hybridMultilevel"/>
    <w:tmpl w:val="484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B2EFD"/>
    <w:multiLevelType w:val="hybridMultilevel"/>
    <w:tmpl w:val="D43A3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214AA"/>
    <w:multiLevelType w:val="hybridMultilevel"/>
    <w:tmpl w:val="EBDC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07E4E"/>
    <w:multiLevelType w:val="hybridMultilevel"/>
    <w:tmpl w:val="49DCF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30489"/>
    <w:multiLevelType w:val="hybridMultilevel"/>
    <w:tmpl w:val="27682A9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60A13"/>
    <w:multiLevelType w:val="multilevel"/>
    <w:tmpl w:val="4028AABC"/>
    <w:lvl w:ilvl="0">
      <w:start w:val="1"/>
      <w:numFmt w:val="bullet"/>
      <w:pStyle w:val="ListBullet"/>
      <w:lvlText w:val="▪"/>
      <w:lvlJc w:val="left"/>
      <w:pPr>
        <w:ind w:left="504" w:hanging="324"/>
      </w:pPr>
      <w:rPr>
        <w:rFonts w:ascii="Arial" w:hAnsi="Arial" w:hint="default"/>
        <w:color w:val="98989A" w:themeColor="accent3"/>
      </w:rPr>
    </w:lvl>
    <w:lvl w:ilvl="1">
      <w:start w:val="1"/>
      <w:numFmt w:val="bullet"/>
      <w:pStyle w:val="ListBullet2"/>
      <w:lvlText w:val="▪"/>
      <w:lvlJc w:val="left"/>
      <w:pPr>
        <w:ind w:left="792" w:hanging="252"/>
      </w:pPr>
      <w:rPr>
        <w:rFonts w:ascii="Arial" w:hAnsi="Arial" w:hint="default"/>
        <w:color w:val="C8C8C8" w:themeColor="accent4"/>
      </w:rPr>
    </w:lvl>
    <w:lvl w:ilvl="2">
      <w:start w:val="1"/>
      <w:numFmt w:val="bullet"/>
      <w:lvlText w:val="▫"/>
      <w:lvlJc w:val="left"/>
      <w:pPr>
        <w:ind w:left="1296" w:hanging="396"/>
      </w:pPr>
      <w:rPr>
        <w:rFonts w:ascii="Arial" w:hAnsi="Arial" w:hint="default"/>
        <w:color w:val="C8C8C8" w:themeColor="accent4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5865568">
    <w:abstractNumId w:val="11"/>
  </w:num>
  <w:num w:numId="2" w16cid:durableId="665130577">
    <w:abstractNumId w:val="3"/>
  </w:num>
  <w:num w:numId="3" w16cid:durableId="432896803">
    <w:abstractNumId w:val="6"/>
  </w:num>
  <w:num w:numId="4" w16cid:durableId="1247224825">
    <w:abstractNumId w:val="5"/>
  </w:num>
  <w:num w:numId="5" w16cid:durableId="1390806854">
    <w:abstractNumId w:val="9"/>
  </w:num>
  <w:num w:numId="6" w16cid:durableId="232281220">
    <w:abstractNumId w:val="1"/>
  </w:num>
  <w:num w:numId="7" w16cid:durableId="1846551369">
    <w:abstractNumId w:val="8"/>
  </w:num>
  <w:num w:numId="8" w16cid:durableId="398525619">
    <w:abstractNumId w:val="0"/>
  </w:num>
  <w:num w:numId="9" w16cid:durableId="1676496885">
    <w:abstractNumId w:val="7"/>
  </w:num>
  <w:num w:numId="10" w16cid:durableId="1899706227">
    <w:abstractNumId w:val="2"/>
  </w:num>
  <w:num w:numId="11" w16cid:durableId="1373731160">
    <w:abstractNumId w:val="4"/>
  </w:num>
  <w:num w:numId="12" w16cid:durableId="73801392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D46"/>
    <w:rsid w:val="000027E5"/>
    <w:rsid w:val="00002FB6"/>
    <w:rsid w:val="000037A4"/>
    <w:rsid w:val="00003AD2"/>
    <w:rsid w:val="000052A9"/>
    <w:rsid w:val="000158D2"/>
    <w:rsid w:val="00015B6C"/>
    <w:rsid w:val="00015CF4"/>
    <w:rsid w:val="00016581"/>
    <w:rsid w:val="000175E5"/>
    <w:rsid w:val="00017746"/>
    <w:rsid w:val="00020870"/>
    <w:rsid w:val="00022BC6"/>
    <w:rsid w:val="0002584A"/>
    <w:rsid w:val="0002667E"/>
    <w:rsid w:val="00026F8B"/>
    <w:rsid w:val="00031216"/>
    <w:rsid w:val="0003364C"/>
    <w:rsid w:val="000342E1"/>
    <w:rsid w:val="00040335"/>
    <w:rsid w:val="00041130"/>
    <w:rsid w:val="00041225"/>
    <w:rsid w:val="00041578"/>
    <w:rsid w:val="00042918"/>
    <w:rsid w:val="00042D74"/>
    <w:rsid w:val="00045FAF"/>
    <w:rsid w:val="00046327"/>
    <w:rsid w:val="00047F05"/>
    <w:rsid w:val="000511A2"/>
    <w:rsid w:val="0005426D"/>
    <w:rsid w:val="000547C5"/>
    <w:rsid w:val="00055D52"/>
    <w:rsid w:val="00056AFA"/>
    <w:rsid w:val="00060DDA"/>
    <w:rsid w:val="00061BA9"/>
    <w:rsid w:val="00063061"/>
    <w:rsid w:val="00063CE4"/>
    <w:rsid w:val="00065261"/>
    <w:rsid w:val="00066347"/>
    <w:rsid w:val="00066A4D"/>
    <w:rsid w:val="000713F1"/>
    <w:rsid w:val="00072E7E"/>
    <w:rsid w:val="000750D7"/>
    <w:rsid w:val="0007679C"/>
    <w:rsid w:val="00076D05"/>
    <w:rsid w:val="0008018E"/>
    <w:rsid w:val="00080812"/>
    <w:rsid w:val="00081112"/>
    <w:rsid w:val="00083AB1"/>
    <w:rsid w:val="00083B4D"/>
    <w:rsid w:val="00084D0D"/>
    <w:rsid w:val="00086EFA"/>
    <w:rsid w:val="00090E46"/>
    <w:rsid w:val="000922C0"/>
    <w:rsid w:val="000928B6"/>
    <w:rsid w:val="000955DC"/>
    <w:rsid w:val="00096A4C"/>
    <w:rsid w:val="000A0A89"/>
    <w:rsid w:val="000A1562"/>
    <w:rsid w:val="000A296A"/>
    <w:rsid w:val="000A2BCD"/>
    <w:rsid w:val="000A2CA1"/>
    <w:rsid w:val="000A4347"/>
    <w:rsid w:val="000A472E"/>
    <w:rsid w:val="000B0346"/>
    <w:rsid w:val="000B1982"/>
    <w:rsid w:val="000B1F25"/>
    <w:rsid w:val="000B2C3B"/>
    <w:rsid w:val="000B668C"/>
    <w:rsid w:val="000C0F9F"/>
    <w:rsid w:val="000C2341"/>
    <w:rsid w:val="000C24B0"/>
    <w:rsid w:val="000C4E5E"/>
    <w:rsid w:val="000C5885"/>
    <w:rsid w:val="000C7095"/>
    <w:rsid w:val="000D0042"/>
    <w:rsid w:val="000D22E8"/>
    <w:rsid w:val="000D2BE7"/>
    <w:rsid w:val="000D331E"/>
    <w:rsid w:val="000D3A0E"/>
    <w:rsid w:val="000D46B1"/>
    <w:rsid w:val="000D5D60"/>
    <w:rsid w:val="000D705A"/>
    <w:rsid w:val="000E0A42"/>
    <w:rsid w:val="000E2A9F"/>
    <w:rsid w:val="000E3E5A"/>
    <w:rsid w:val="000E4724"/>
    <w:rsid w:val="000E5DFC"/>
    <w:rsid w:val="000E6079"/>
    <w:rsid w:val="000F17CB"/>
    <w:rsid w:val="000F1F52"/>
    <w:rsid w:val="000F2E3F"/>
    <w:rsid w:val="000F3A0A"/>
    <w:rsid w:val="000F506F"/>
    <w:rsid w:val="000F62DA"/>
    <w:rsid w:val="0010003B"/>
    <w:rsid w:val="001009BE"/>
    <w:rsid w:val="0010242F"/>
    <w:rsid w:val="0010262C"/>
    <w:rsid w:val="00104ECF"/>
    <w:rsid w:val="00104EF9"/>
    <w:rsid w:val="001055E8"/>
    <w:rsid w:val="00106941"/>
    <w:rsid w:val="00106A63"/>
    <w:rsid w:val="001071D9"/>
    <w:rsid w:val="00107928"/>
    <w:rsid w:val="00107CCA"/>
    <w:rsid w:val="00110EE6"/>
    <w:rsid w:val="00111357"/>
    <w:rsid w:val="00113B15"/>
    <w:rsid w:val="00114519"/>
    <w:rsid w:val="00114B4F"/>
    <w:rsid w:val="00114B83"/>
    <w:rsid w:val="00114ECD"/>
    <w:rsid w:val="00116B2C"/>
    <w:rsid w:val="0012023F"/>
    <w:rsid w:val="00120AAC"/>
    <w:rsid w:val="00120FF2"/>
    <w:rsid w:val="00122AEA"/>
    <w:rsid w:val="00124A8D"/>
    <w:rsid w:val="00125894"/>
    <w:rsid w:val="00127FAE"/>
    <w:rsid w:val="0013177B"/>
    <w:rsid w:val="00132580"/>
    <w:rsid w:val="00132871"/>
    <w:rsid w:val="001332F9"/>
    <w:rsid w:val="0013337B"/>
    <w:rsid w:val="0013436C"/>
    <w:rsid w:val="00134B39"/>
    <w:rsid w:val="00137F92"/>
    <w:rsid w:val="001400D0"/>
    <w:rsid w:val="00141D89"/>
    <w:rsid w:val="00142755"/>
    <w:rsid w:val="00142840"/>
    <w:rsid w:val="00143449"/>
    <w:rsid w:val="001435DA"/>
    <w:rsid w:val="00143C60"/>
    <w:rsid w:val="00144E06"/>
    <w:rsid w:val="0014504E"/>
    <w:rsid w:val="00145A57"/>
    <w:rsid w:val="00146702"/>
    <w:rsid w:val="00146D74"/>
    <w:rsid w:val="0015174E"/>
    <w:rsid w:val="00153515"/>
    <w:rsid w:val="00153F8F"/>
    <w:rsid w:val="0015546D"/>
    <w:rsid w:val="0015579E"/>
    <w:rsid w:val="00155A09"/>
    <w:rsid w:val="00157131"/>
    <w:rsid w:val="001571D4"/>
    <w:rsid w:val="00157705"/>
    <w:rsid w:val="00160476"/>
    <w:rsid w:val="00161048"/>
    <w:rsid w:val="001612FC"/>
    <w:rsid w:val="0016149B"/>
    <w:rsid w:val="001615E1"/>
    <w:rsid w:val="0016228D"/>
    <w:rsid w:val="001625AB"/>
    <w:rsid w:val="001639BA"/>
    <w:rsid w:val="00163D0A"/>
    <w:rsid w:val="0016464D"/>
    <w:rsid w:val="001646E9"/>
    <w:rsid w:val="00166120"/>
    <w:rsid w:val="00166861"/>
    <w:rsid w:val="00166A1C"/>
    <w:rsid w:val="00167D2F"/>
    <w:rsid w:val="00170E1D"/>
    <w:rsid w:val="00171BBE"/>
    <w:rsid w:val="0017201F"/>
    <w:rsid w:val="001735DA"/>
    <w:rsid w:val="0017467F"/>
    <w:rsid w:val="00175034"/>
    <w:rsid w:val="0017527C"/>
    <w:rsid w:val="00175897"/>
    <w:rsid w:val="00180F21"/>
    <w:rsid w:val="0018140E"/>
    <w:rsid w:val="001817A6"/>
    <w:rsid w:val="00186294"/>
    <w:rsid w:val="001865BA"/>
    <w:rsid w:val="00187035"/>
    <w:rsid w:val="00190231"/>
    <w:rsid w:val="00190EA1"/>
    <w:rsid w:val="00191A72"/>
    <w:rsid w:val="00192849"/>
    <w:rsid w:val="001936F3"/>
    <w:rsid w:val="00195FC1"/>
    <w:rsid w:val="00196201"/>
    <w:rsid w:val="0019626A"/>
    <w:rsid w:val="001967DB"/>
    <w:rsid w:val="00196A70"/>
    <w:rsid w:val="00197B76"/>
    <w:rsid w:val="001A0B89"/>
    <w:rsid w:val="001A3965"/>
    <w:rsid w:val="001A447E"/>
    <w:rsid w:val="001A6D8E"/>
    <w:rsid w:val="001B1044"/>
    <w:rsid w:val="001B1232"/>
    <w:rsid w:val="001B45B6"/>
    <w:rsid w:val="001B712E"/>
    <w:rsid w:val="001B750C"/>
    <w:rsid w:val="001C1E8F"/>
    <w:rsid w:val="001C675E"/>
    <w:rsid w:val="001C732F"/>
    <w:rsid w:val="001C776C"/>
    <w:rsid w:val="001D10A6"/>
    <w:rsid w:val="001D3AC4"/>
    <w:rsid w:val="001D48C7"/>
    <w:rsid w:val="001D6A27"/>
    <w:rsid w:val="001D6EAA"/>
    <w:rsid w:val="001D73F1"/>
    <w:rsid w:val="001E016B"/>
    <w:rsid w:val="001E1D1F"/>
    <w:rsid w:val="001E3B3C"/>
    <w:rsid w:val="001E4DAD"/>
    <w:rsid w:val="001E4EFA"/>
    <w:rsid w:val="001E5ABB"/>
    <w:rsid w:val="001E75B6"/>
    <w:rsid w:val="001F03F0"/>
    <w:rsid w:val="001F0F78"/>
    <w:rsid w:val="001F14D2"/>
    <w:rsid w:val="001F186F"/>
    <w:rsid w:val="001F1939"/>
    <w:rsid w:val="001F1FC9"/>
    <w:rsid w:val="001F2FE4"/>
    <w:rsid w:val="001F357D"/>
    <w:rsid w:val="001F478A"/>
    <w:rsid w:val="001F6739"/>
    <w:rsid w:val="001F771D"/>
    <w:rsid w:val="002009EB"/>
    <w:rsid w:val="00201201"/>
    <w:rsid w:val="0020639F"/>
    <w:rsid w:val="002068B0"/>
    <w:rsid w:val="00212899"/>
    <w:rsid w:val="002136E3"/>
    <w:rsid w:val="00214732"/>
    <w:rsid w:val="00216432"/>
    <w:rsid w:val="002202CC"/>
    <w:rsid w:val="00223BFB"/>
    <w:rsid w:val="0022634B"/>
    <w:rsid w:val="002267CE"/>
    <w:rsid w:val="00227B67"/>
    <w:rsid w:val="00230B88"/>
    <w:rsid w:val="002324C6"/>
    <w:rsid w:val="002326D5"/>
    <w:rsid w:val="00233099"/>
    <w:rsid w:val="002362EB"/>
    <w:rsid w:val="00237FC9"/>
    <w:rsid w:val="0024111C"/>
    <w:rsid w:val="00242373"/>
    <w:rsid w:val="00242C5D"/>
    <w:rsid w:val="00242D1D"/>
    <w:rsid w:val="002471A1"/>
    <w:rsid w:val="002473E3"/>
    <w:rsid w:val="002473E4"/>
    <w:rsid w:val="00251FF0"/>
    <w:rsid w:val="0025623E"/>
    <w:rsid w:val="00256523"/>
    <w:rsid w:val="002606AC"/>
    <w:rsid w:val="00262D12"/>
    <w:rsid w:val="00263A14"/>
    <w:rsid w:val="002659AC"/>
    <w:rsid w:val="00265FB1"/>
    <w:rsid w:val="0026690A"/>
    <w:rsid w:val="00271C7F"/>
    <w:rsid w:val="0027217E"/>
    <w:rsid w:val="002765D6"/>
    <w:rsid w:val="0028050D"/>
    <w:rsid w:val="00280D88"/>
    <w:rsid w:val="0028224E"/>
    <w:rsid w:val="00283F35"/>
    <w:rsid w:val="0028639C"/>
    <w:rsid w:val="00286C61"/>
    <w:rsid w:val="002907E1"/>
    <w:rsid w:val="002909AE"/>
    <w:rsid w:val="0029160D"/>
    <w:rsid w:val="002939C2"/>
    <w:rsid w:val="00294A2F"/>
    <w:rsid w:val="002953BB"/>
    <w:rsid w:val="002958D4"/>
    <w:rsid w:val="00295C6F"/>
    <w:rsid w:val="0029658B"/>
    <w:rsid w:val="00296639"/>
    <w:rsid w:val="00297ACE"/>
    <w:rsid w:val="002A0EF4"/>
    <w:rsid w:val="002A37F9"/>
    <w:rsid w:val="002A3A4E"/>
    <w:rsid w:val="002A49F6"/>
    <w:rsid w:val="002A59FA"/>
    <w:rsid w:val="002A6E08"/>
    <w:rsid w:val="002B1478"/>
    <w:rsid w:val="002B15A4"/>
    <w:rsid w:val="002B19E5"/>
    <w:rsid w:val="002B30EE"/>
    <w:rsid w:val="002B6756"/>
    <w:rsid w:val="002B7E49"/>
    <w:rsid w:val="002C067D"/>
    <w:rsid w:val="002C13EB"/>
    <w:rsid w:val="002C24AE"/>
    <w:rsid w:val="002C475C"/>
    <w:rsid w:val="002C4D3A"/>
    <w:rsid w:val="002C5A56"/>
    <w:rsid w:val="002D0302"/>
    <w:rsid w:val="002D25EE"/>
    <w:rsid w:val="002D58DA"/>
    <w:rsid w:val="002D7C03"/>
    <w:rsid w:val="002E018B"/>
    <w:rsid w:val="002E0867"/>
    <w:rsid w:val="002E0AE3"/>
    <w:rsid w:val="002E0AE6"/>
    <w:rsid w:val="002E1CEA"/>
    <w:rsid w:val="002E2523"/>
    <w:rsid w:val="002E2CB2"/>
    <w:rsid w:val="002E3900"/>
    <w:rsid w:val="002E43F8"/>
    <w:rsid w:val="002E5703"/>
    <w:rsid w:val="002E5F31"/>
    <w:rsid w:val="002E6123"/>
    <w:rsid w:val="002F02DB"/>
    <w:rsid w:val="002F29FC"/>
    <w:rsid w:val="002F2AE0"/>
    <w:rsid w:val="002F35C1"/>
    <w:rsid w:val="002F3BA3"/>
    <w:rsid w:val="002F44DC"/>
    <w:rsid w:val="002F4853"/>
    <w:rsid w:val="00300682"/>
    <w:rsid w:val="003006B0"/>
    <w:rsid w:val="00300CBF"/>
    <w:rsid w:val="0030105C"/>
    <w:rsid w:val="00301300"/>
    <w:rsid w:val="003021AE"/>
    <w:rsid w:val="0030370B"/>
    <w:rsid w:val="00303F44"/>
    <w:rsid w:val="003045CD"/>
    <w:rsid w:val="00304AA8"/>
    <w:rsid w:val="00304DEB"/>
    <w:rsid w:val="003065A5"/>
    <w:rsid w:val="00310D57"/>
    <w:rsid w:val="00312ED4"/>
    <w:rsid w:val="0031401B"/>
    <w:rsid w:val="003147F0"/>
    <w:rsid w:val="00316BAA"/>
    <w:rsid w:val="003171C1"/>
    <w:rsid w:val="00320614"/>
    <w:rsid w:val="0032076F"/>
    <w:rsid w:val="00320CAC"/>
    <w:rsid w:val="00321496"/>
    <w:rsid w:val="00321A03"/>
    <w:rsid w:val="003221ED"/>
    <w:rsid w:val="0032245C"/>
    <w:rsid w:val="0032330A"/>
    <w:rsid w:val="00324E93"/>
    <w:rsid w:val="0032648C"/>
    <w:rsid w:val="00327631"/>
    <w:rsid w:val="00327708"/>
    <w:rsid w:val="003321CB"/>
    <w:rsid w:val="0033544E"/>
    <w:rsid w:val="00335451"/>
    <w:rsid w:val="00336C78"/>
    <w:rsid w:val="0034153C"/>
    <w:rsid w:val="00342581"/>
    <w:rsid w:val="00342BBD"/>
    <w:rsid w:val="00342E06"/>
    <w:rsid w:val="00343ED4"/>
    <w:rsid w:val="0034672B"/>
    <w:rsid w:val="00346FB9"/>
    <w:rsid w:val="00347386"/>
    <w:rsid w:val="00347F76"/>
    <w:rsid w:val="00351F1A"/>
    <w:rsid w:val="00352785"/>
    <w:rsid w:val="003533F1"/>
    <w:rsid w:val="003534E1"/>
    <w:rsid w:val="003536BF"/>
    <w:rsid w:val="00354532"/>
    <w:rsid w:val="00354DA1"/>
    <w:rsid w:val="00356133"/>
    <w:rsid w:val="003562DE"/>
    <w:rsid w:val="0035632B"/>
    <w:rsid w:val="00357208"/>
    <w:rsid w:val="00357B6F"/>
    <w:rsid w:val="00360DF6"/>
    <w:rsid w:val="00361B90"/>
    <w:rsid w:val="0036212D"/>
    <w:rsid w:val="003626C9"/>
    <w:rsid w:val="00362F97"/>
    <w:rsid w:val="003633D6"/>
    <w:rsid w:val="00364146"/>
    <w:rsid w:val="00365159"/>
    <w:rsid w:val="003655AE"/>
    <w:rsid w:val="00366341"/>
    <w:rsid w:val="00366508"/>
    <w:rsid w:val="00366D3C"/>
    <w:rsid w:val="00367D46"/>
    <w:rsid w:val="003745BA"/>
    <w:rsid w:val="003768FC"/>
    <w:rsid w:val="00376FD7"/>
    <w:rsid w:val="00377471"/>
    <w:rsid w:val="00381217"/>
    <w:rsid w:val="003827D6"/>
    <w:rsid w:val="00385010"/>
    <w:rsid w:val="0038575E"/>
    <w:rsid w:val="00387FDD"/>
    <w:rsid w:val="00391BBF"/>
    <w:rsid w:val="003926D1"/>
    <w:rsid w:val="003926E7"/>
    <w:rsid w:val="00393BBF"/>
    <w:rsid w:val="003949CE"/>
    <w:rsid w:val="00394C9D"/>
    <w:rsid w:val="003A0779"/>
    <w:rsid w:val="003A1750"/>
    <w:rsid w:val="003A3EB8"/>
    <w:rsid w:val="003B1570"/>
    <w:rsid w:val="003B321B"/>
    <w:rsid w:val="003B41C5"/>
    <w:rsid w:val="003B4603"/>
    <w:rsid w:val="003B57D0"/>
    <w:rsid w:val="003B5B8F"/>
    <w:rsid w:val="003B5EA4"/>
    <w:rsid w:val="003B6176"/>
    <w:rsid w:val="003C0DD8"/>
    <w:rsid w:val="003C4C7E"/>
    <w:rsid w:val="003C4DC6"/>
    <w:rsid w:val="003C5D42"/>
    <w:rsid w:val="003D047A"/>
    <w:rsid w:val="003D1801"/>
    <w:rsid w:val="003D4E2D"/>
    <w:rsid w:val="003E00C9"/>
    <w:rsid w:val="003E196D"/>
    <w:rsid w:val="003E1D95"/>
    <w:rsid w:val="003E1FB9"/>
    <w:rsid w:val="003E2078"/>
    <w:rsid w:val="003E3558"/>
    <w:rsid w:val="003E41B6"/>
    <w:rsid w:val="003E69E8"/>
    <w:rsid w:val="003F13E5"/>
    <w:rsid w:val="003F3EFA"/>
    <w:rsid w:val="003F52BE"/>
    <w:rsid w:val="003F602A"/>
    <w:rsid w:val="003F76A6"/>
    <w:rsid w:val="003F79AE"/>
    <w:rsid w:val="003F7ACD"/>
    <w:rsid w:val="00401341"/>
    <w:rsid w:val="00401CB1"/>
    <w:rsid w:val="00403269"/>
    <w:rsid w:val="0040585A"/>
    <w:rsid w:val="00407ABE"/>
    <w:rsid w:val="00411566"/>
    <w:rsid w:val="00412610"/>
    <w:rsid w:val="00412EAF"/>
    <w:rsid w:val="00414D7B"/>
    <w:rsid w:val="004155CF"/>
    <w:rsid w:val="00415C92"/>
    <w:rsid w:val="0041629A"/>
    <w:rsid w:val="00420BC0"/>
    <w:rsid w:val="00422F44"/>
    <w:rsid w:val="00423993"/>
    <w:rsid w:val="00423EDE"/>
    <w:rsid w:val="00425564"/>
    <w:rsid w:val="00426136"/>
    <w:rsid w:val="00426D8C"/>
    <w:rsid w:val="004301AA"/>
    <w:rsid w:val="00431592"/>
    <w:rsid w:val="0043215A"/>
    <w:rsid w:val="00433113"/>
    <w:rsid w:val="00433B5A"/>
    <w:rsid w:val="00436234"/>
    <w:rsid w:val="004400E1"/>
    <w:rsid w:val="00442930"/>
    <w:rsid w:val="00442E36"/>
    <w:rsid w:val="004437CA"/>
    <w:rsid w:val="00443A43"/>
    <w:rsid w:val="00445E68"/>
    <w:rsid w:val="00447A0F"/>
    <w:rsid w:val="00450C1B"/>
    <w:rsid w:val="00452360"/>
    <w:rsid w:val="00455164"/>
    <w:rsid w:val="00455DA0"/>
    <w:rsid w:val="004565B6"/>
    <w:rsid w:val="0045786D"/>
    <w:rsid w:val="00460423"/>
    <w:rsid w:val="0046191B"/>
    <w:rsid w:val="00462DD6"/>
    <w:rsid w:val="004638B6"/>
    <w:rsid w:val="004639F8"/>
    <w:rsid w:val="00464385"/>
    <w:rsid w:val="00464C3D"/>
    <w:rsid w:val="004668BB"/>
    <w:rsid w:val="00472A3F"/>
    <w:rsid w:val="004739D5"/>
    <w:rsid w:val="00475AE9"/>
    <w:rsid w:val="00475ED3"/>
    <w:rsid w:val="00481CE2"/>
    <w:rsid w:val="00482CD5"/>
    <w:rsid w:val="00485A29"/>
    <w:rsid w:val="00485C08"/>
    <w:rsid w:val="004916C5"/>
    <w:rsid w:val="00491D6A"/>
    <w:rsid w:val="00492F18"/>
    <w:rsid w:val="004945E5"/>
    <w:rsid w:val="00496938"/>
    <w:rsid w:val="004975FD"/>
    <w:rsid w:val="00497DEA"/>
    <w:rsid w:val="00497FFE"/>
    <w:rsid w:val="004A112D"/>
    <w:rsid w:val="004A2495"/>
    <w:rsid w:val="004A27AE"/>
    <w:rsid w:val="004A2D25"/>
    <w:rsid w:val="004A72ED"/>
    <w:rsid w:val="004B0103"/>
    <w:rsid w:val="004B288C"/>
    <w:rsid w:val="004B2DB3"/>
    <w:rsid w:val="004B42D3"/>
    <w:rsid w:val="004B5529"/>
    <w:rsid w:val="004B5765"/>
    <w:rsid w:val="004B6161"/>
    <w:rsid w:val="004B7A16"/>
    <w:rsid w:val="004C06C1"/>
    <w:rsid w:val="004C14F6"/>
    <w:rsid w:val="004C35D2"/>
    <w:rsid w:val="004C7003"/>
    <w:rsid w:val="004C79C9"/>
    <w:rsid w:val="004D2214"/>
    <w:rsid w:val="004D2BF1"/>
    <w:rsid w:val="004D5145"/>
    <w:rsid w:val="004D593B"/>
    <w:rsid w:val="004D64CF"/>
    <w:rsid w:val="004E1461"/>
    <w:rsid w:val="004E1D91"/>
    <w:rsid w:val="004E4A23"/>
    <w:rsid w:val="004F0B1D"/>
    <w:rsid w:val="004F0CFC"/>
    <w:rsid w:val="004F1474"/>
    <w:rsid w:val="004F19CE"/>
    <w:rsid w:val="004F1F97"/>
    <w:rsid w:val="004F754E"/>
    <w:rsid w:val="005022DD"/>
    <w:rsid w:val="00502803"/>
    <w:rsid w:val="00503884"/>
    <w:rsid w:val="00504392"/>
    <w:rsid w:val="005054F0"/>
    <w:rsid w:val="00506195"/>
    <w:rsid w:val="005074DF"/>
    <w:rsid w:val="005113F4"/>
    <w:rsid w:val="005126D4"/>
    <w:rsid w:val="00513316"/>
    <w:rsid w:val="00514956"/>
    <w:rsid w:val="0051495A"/>
    <w:rsid w:val="005162DC"/>
    <w:rsid w:val="00520160"/>
    <w:rsid w:val="00520222"/>
    <w:rsid w:val="0052202A"/>
    <w:rsid w:val="005254A0"/>
    <w:rsid w:val="00527027"/>
    <w:rsid w:val="005273F2"/>
    <w:rsid w:val="00527C73"/>
    <w:rsid w:val="00530ACF"/>
    <w:rsid w:val="00534C86"/>
    <w:rsid w:val="00536AC1"/>
    <w:rsid w:val="005378D8"/>
    <w:rsid w:val="00537BC6"/>
    <w:rsid w:val="0054317F"/>
    <w:rsid w:val="005440DE"/>
    <w:rsid w:val="005444F8"/>
    <w:rsid w:val="00544972"/>
    <w:rsid w:val="00547244"/>
    <w:rsid w:val="005474B3"/>
    <w:rsid w:val="00551B25"/>
    <w:rsid w:val="00551F1B"/>
    <w:rsid w:val="005527B0"/>
    <w:rsid w:val="00555225"/>
    <w:rsid w:val="005555C1"/>
    <w:rsid w:val="00557246"/>
    <w:rsid w:val="00557CF0"/>
    <w:rsid w:val="00560D96"/>
    <w:rsid w:val="00560FC3"/>
    <w:rsid w:val="005633CA"/>
    <w:rsid w:val="00563ABD"/>
    <w:rsid w:val="00564323"/>
    <w:rsid w:val="00567A4C"/>
    <w:rsid w:val="00570570"/>
    <w:rsid w:val="00571CDA"/>
    <w:rsid w:val="0057319F"/>
    <w:rsid w:val="005740A8"/>
    <w:rsid w:val="00574197"/>
    <w:rsid w:val="005759BC"/>
    <w:rsid w:val="00577BCA"/>
    <w:rsid w:val="00577C31"/>
    <w:rsid w:val="00583430"/>
    <w:rsid w:val="00584458"/>
    <w:rsid w:val="00584E40"/>
    <w:rsid w:val="00585488"/>
    <w:rsid w:val="005861C0"/>
    <w:rsid w:val="0058763B"/>
    <w:rsid w:val="0059081D"/>
    <w:rsid w:val="00590C89"/>
    <w:rsid w:val="00591335"/>
    <w:rsid w:val="00591D24"/>
    <w:rsid w:val="0059324C"/>
    <w:rsid w:val="00593AB6"/>
    <w:rsid w:val="005949D5"/>
    <w:rsid w:val="005A0B57"/>
    <w:rsid w:val="005A1D94"/>
    <w:rsid w:val="005A24FC"/>
    <w:rsid w:val="005A40CE"/>
    <w:rsid w:val="005A44A4"/>
    <w:rsid w:val="005A4F8C"/>
    <w:rsid w:val="005A7713"/>
    <w:rsid w:val="005B1785"/>
    <w:rsid w:val="005B2E42"/>
    <w:rsid w:val="005B5BD4"/>
    <w:rsid w:val="005B682E"/>
    <w:rsid w:val="005B68F1"/>
    <w:rsid w:val="005B6AAB"/>
    <w:rsid w:val="005C097D"/>
    <w:rsid w:val="005C09B1"/>
    <w:rsid w:val="005C0CDD"/>
    <w:rsid w:val="005C15EF"/>
    <w:rsid w:val="005C2102"/>
    <w:rsid w:val="005C2EE5"/>
    <w:rsid w:val="005C326B"/>
    <w:rsid w:val="005C32AB"/>
    <w:rsid w:val="005C3356"/>
    <w:rsid w:val="005C4A99"/>
    <w:rsid w:val="005C5CC5"/>
    <w:rsid w:val="005C5D3C"/>
    <w:rsid w:val="005C5FCA"/>
    <w:rsid w:val="005C662E"/>
    <w:rsid w:val="005C6F5B"/>
    <w:rsid w:val="005C7632"/>
    <w:rsid w:val="005C7C45"/>
    <w:rsid w:val="005D0A01"/>
    <w:rsid w:val="005D2890"/>
    <w:rsid w:val="005D5E1A"/>
    <w:rsid w:val="005D6051"/>
    <w:rsid w:val="005D6403"/>
    <w:rsid w:val="005D6960"/>
    <w:rsid w:val="005D7F1E"/>
    <w:rsid w:val="005E24CB"/>
    <w:rsid w:val="005E2D07"/>
    <w:rsid w:val="005E5835"/>
    <w:rsid w:val="005E691C"/>
    <w:rsid w:val="005E72E9"/>
    <w:rsid w:val="005F08AC"/>
    <w:rsid w:val="005F0B1C"/>
    <w:rsid w:val="005F4031"/>
    <w:rsid w:val="005F44CB"/>
    <w:rsid w:val="005F4587"/>
    <w:rsid w:val="005F4A4F"/>
    <w:rsid w:val="005F4C49"/>
    <w:rsid w:val="005F53AB"/>
    <w:rsid w:val="005F58EE"/>
    <w:rsid w:val="005F73FC"/>
    <w:rsid w:val="005F79D6"/>
    <w:rsid w:val="005F7DAC"/>
    <w:rsid w:val="005F7F88"/>
    <w:rsid w:val="006002F5"/>
    <w:rsid w:val="006011FF"/>
    <w:rsid w:val="00601B0B"/>
    <w:rsid w:val="00603C0E"/>
    <w:rsid w:val="0060570C"/>
    <w:rsid w:val="006060C7"/>
    <w:rsid w:val="006061CA"/>
    <w:rsid w:val="00606994"/>
    <w:rsid w:val="00606FE9"/>
    <w:rsid w:val="00610FBE"/>
    <w:rsid w:val="00612094"/>
    <w:rsid w:val="00612AF8"/>
    <w:rsid w:val="006145BB"/>
    <w:rsid w:val="006146BF"/>
    <w:rsid w:val="006147BB"/>
    <w:rsid w:val="00614820"/>
    <w:rsid w:val="00614BB6"/>
    <w:rsid w:val="00615380"/>
    <w:rsid w:val="006162E7"/>
    <w:rsid w:val="006165AF"/>
    <w:rsid w:val="00617190"/>
    <w:rsid w:val="0062097B"/>
    <w:rsid w:val="00620ED1"/>
    <w:rsid w:val="00621FF5"/>
    <w:rsid w:val="006229BD"/>
    <w:rsid w:val="006235CA"/>
    <w:rsid w:val="00625AA3"/>
    <w:rsid w:val="00626F4B"/>
    <w:rsid w:val="006308B2"/>
    <w:rsid w:val="0063187B"/>
    <w:rsid w:val="00631C57"/>
    <w:rsid w:val="00636A85"/>
    <w:rsid w:val="006408B8"/>
    <w:rsid w:val="00640FA8"/>
    <w:rsid w:val="00641426"/>
    <w:rsid w:val="00641727"/>
    <w:rsid w:val="006418DA"/>
    <w:rsid w:val="00642E4A"/>
    <w:rsid w:val="006443A3"/>
    <w:rsid w:val="0064627F"/>
    <w:rsid w:val="00646E60"/>
    <w:rsid w:val="00650A17"/>
    <w:rsid w:val="00650EBC"/>
    <w:rsid w:val="00651712"/>
    <w:rsid w:val="006518F9"/>
    <w:rsid w:val="006524F1"/>
    <w:rsid w:val="00653935"/>
    <w:rsid w:val="00655675"/>
    <w:rsid w:val="00655BF6"/>
    <w:rsid w:val="0065600D"/>
    <w:rsid w:val="006561F9"/>
    <w:rsid w:val="00657406"/>
    <w:rsid w:val="00657E93"/>
    <w:rsid w:val="00657FFE"/>
    <w:rsid w:val="0066009F"/>
    <w:rsid w:val="00662CAA"/>
    <w:rsid w:val="0066503A"/>
    <w:rsid w:val="00670A9C"/>
    <w:rsid w:val="00671229"/>
    <w:rsid w:val="006732FB"/>
    <w:rsid w:val="006738DF"/>
    <w:rsid w:val="006739A1"/>
    <w:rsid w:val="00674E83"/>
    <w:rsid w:val="00676175"/>
    <w:rsid w:val="006807B8"/>
    <w:rsid w:val="00681FA6"/>
    <w:rsid w:val="006821A6"/>
    <w:rsid w:val="0068393A"/>
    <w:rsid w:val="00687A7E"/>
    <w:rsid w:val="00687CED"/>
    <w:rsid w:val="00687D7D"/>
    <w:rsid w:val="006908F9"/>
    <w:rsid w:val="006919BC"/>
    <w:rsid w:val="006923D1"/>
    <w:rsid w:val="00692A05"/>
    <w:rsid w:val="00692EDF"/>
    <w:rsid w:val="00697E09"/>
    <w:rsid w:val="006A1800"/>
    <w:rsid w:val="006A1A9B"/>
    <w:rsid w:val="006A1E5F"/>
    <w:rsid w:val="006A2BEC"/>
    <w:rsid w:val="006A504A"/>
    <w:rsid w:val="006A6CFA"/>
    <w:rsid w:val="006A6D5A"/>
    <w:rsid w:val="006A6EAC"/>
    <w:rsid w:val="006A76F0"/>
    <w:rsid w:val="006B075D"/>
    <w:rsid w:val="006B3CAA"/>
    <w:rsid w:val="006B628E"/>
    <w:rsid w:val="006B6FF7"/>
    <w:rsid w:val="006B7A16"/>
    <w:rsid w:val="006C06F6"/>
    <w:rsid w:val="006C1D6E"/>
    <w:rsid w:val="006C4088"/>
    <w:rsid w:val="006C4A45"/>
    <w:rsid w:val="006C728F"/>
    <w:rsid w:val="006C75A0"/>
    <w:rsid w:val="006D1B6E"/>
    <w:rsid w:val="006D4DE3"/>
    <w:rsid w:val="006D64FD"/>
    <w:rsid w:val="006D7FE8"/>
    <w:rsid w:val="006E2AAB"/>
    <w:rsid w:val="006E3FAA"/>
    <w:rsid w:val="006E4097"/>
    <w:rsid w:val="006E45F1"/>
    <w:rsid w:val="006E587E"/>
    <w:rsid w:val="006E5ECB"/>
    <w:rsid w:val="006E6419"/>
    <w:rsid w:val="006E787C"/>
    <w:rsid w:val="006F0341"/>
    <w:rsid w:val="006F2097"/>
    <w:rsid w:val="006F55FC"/>
    <w:rsid w:val="006F5B55"/>
    <w:rsid w:val="006F6955"/>
    <w:rsid w:val="006F7216"/>
    <w:rsid w:val="0070003C"/>
    <w:rsid w:val="0070123E"/>
    <w:rsid w:val="00702F6D"/>
    <w:rsid w:val="00703F98"/>
    <w:rsid w:val="00705DE8"/>
    <w:rsid w:val="0071129F"/>
    <w:rsid w:val="00711621"/>
    <w:rsid w:val="00711B48"/>
    <w:rsid w:val="00714713"/>
    <w:rsid w:val="00714E29"/>
    <w:rsid w:val="007162C9"/>
    <w:rsid w:val="00717692"/>
    <w:rsid w:val="007177AE"/>
    <w:rsid w:val="0072080D"/>
    <w:rsid w:val="00721C97"/>
    <w:rsid w:val="00722DA4"/>
    <w:rsid w:val="0072479E"/>
    <w:rsid w:val="00731474"/>
    <w:rsid w:val="0073322A"/>
    <w:rsid w:val="0073357E"/>
    <w:rsid w:val="007347EE"/>
    <w:rsid w:val="007359FB"/>
    <w:rsid w:val="00735C81"/>
    <w:rsid w:val="0073645E"/>
    <w:rsid w:val="00740E6A"/>
    <w:rsid w:val="007436E2"/>
    <w:rsid w:val="007462F9"/>
    <w:rsid w:val="007502EA"/>
    <w:rsid w:val="00752CDE"/>
    <w:rsid w:val="00753B8F"/>
    <w:rsid w:val="00753D72"/>
    <w:rsid w:val="007541A5"/>
    <w:rsid w:val="007547F1"/>
    <w:rsid w:val="00754968"/>
    <w:rsid w:val="00757250"/>
    <w:rsid w:val="00757D57"/>
    <w:rsid w:val="007605E1"/>
    <w:rsid w:val="0076218C"/>
    <w:rsid w:val="00764154"/>
    <w:rsid w:val="00765866"/>
    <w:rsid w:val="00766564"/>
    <w:rsid w:val="00767118"/>
    <w:rsid w:val="00767CF4"/>
    <w:rsid w:val="00770034"/>
    <w:rsid w:val="007703AE"/>
    <w:rsid w:val="00770D11"/>
    <w:rsid w:val="00772B76"/>
    <w:rsid w:val="00773F13"/>
    <w:rsid w:val="007741D5"/>
    <w:rsid w:val="0077536A"/>
    <w:rsid w:val="00775C66"/>
    <w:rsid w:val="007760F8"/>
    <w:rsid w:val="00777668"/>
    <w:rsid w:val="00777C17"/>
    <w:rsid w:val="00780300"/>
    <w:rsid w:val="007841A8"/>
    <w:rsid w:val="007847EF"/>
    <w:rsid w:val="0079117F"/>
    <w:rsid w:val="00793755"/>
    <w:rsid w:val="00794D3B"/>
    <w:rsid w:val="00795411"/>
    <w:rsid w:val="00796452"/>
    <w:rsid w:val="007968FB"/>
    <w:rsid w:val="007973AC"/>
    <w:rsid w:val="007A0126"/>
    <w:rsid w:val="007A0ECF"/>
    <w:rsid w:val="007A2D24"/>
    <w:rsid w:val="007A5228"/>
    <w:rsid w:val="007A7941"/>
    <w:rsid w:val="007B055B"/>
    <w:rsid w:val="007B36D8"/>
    <w:rsid w:val="007B5245"/>
    <w:rsid w:val="007B60A5"/>
    <w:rsid w:val="007B68A3"/>
    <w:rsid w:val="007C1608"/>
    <w:rsid w:val="007C2EBA"/>
    <w:rsid w:val="007C2F05"/>
    <w:rsid w:val="007C31D9"/>
    <w:rsid w:val="007C550A"/>
    <w:rsid w:val="007C6ACF"/>
    <w:rsid w:val="007C703E"/>
    <w:rsid w:val="007D13E4"/>
    <w:rsid w:val="007D1FF8"/>
    <w:rsid w:val="007D200C"/>
    <w:rsid w:val="007D29FB"/>
    <w:rsid w:val="007D33AD"/>
    <w:rsid w:val="007D4205"/>
    <w:rsid w:val="007D4F88"/>
    <w:rsid w:val="007D5210"/>
    <w:rsid w:val="007D55F4"/>
    <w:rsid w:val="007D5B76"/>
    <w:rsid w:val="007D67BB"/>
    <w:rsid w:val="007D78D1"/>
    <w:rsid w:val="007E07D1"/>
    <w:rsid w:val="007E2AFA"/>
    <w:rsid w:val="007E3299"/>
    <w:rsid w:val="007E3A39"/>
    <w:rsid w:val="007E471B"/>
    <w:rsid w:val="007E5A60"/>
    <w:rsid w:val="007E5B16"/>
    <w:rsid w:val="007F0AC5"/>
    <w:rsid w:val="007F27BF"/>
    <w:rsid w:val="007F2811"/>
    <w:rsid w:val="007F4513"/>
    <w:rsid w:val="007F5CC8"/>
    <w:rsid w:val="007F61F5"/>
    <w:rsid w:val="007F6AA0"/>
    <w:rsid w:val="00800378"/>
    <w:rsid w:val="00804C10"/>
    <w:rsid w:val="00806432"/>
    <w:rsid w:val="00807E15"/>
    <w:rsid w:val="00810B0F"/>
    <w:rsid w:val="0081416A"/>
    <w:rsid w:val="008150EE"/>
    <w:rsid w:val="0081513E"/>
    <w:rsid w:val="0081721F"/>
    <w:rsid w:val="008212A8"/>
    <w:rsid w:val="008218C1"/>
    <w:rsid w:val="008239EB"/>
    <w:rsid w:val="00824688"/>
    <w:rsid w:val="00824F14"/>
    <w:rsid w:val="00826AC8"/>
    <w:rsid w:val="00826BCD"/>
    <w:rsid w:val="00827043"/>
    <w:rsid w:val="0083127B"/>
    <w:rsid w:val="0083376B"/>
    <w:rsid w:val="00834828"/>
    <w:rsid w:val="00836F5C"/>
    <w:rsid w:val="00840968"/>
    <w:rsid w:val="00841C7F"/>
    <w:rsid w:val="008439D3"/>
    <w:rsid w:val="00843CDE"/>
    <w:rsid w:val="0084621F"/>
    <w:rsid w:val="008506C5"/>
    <w:rsid w:val="00851BA6"/>
    <w:rsid w:val="008522E0"/>
    <w:rsid w:val="0085349A"/>
    <w:rsid w:val="00853DF5"/>
    <w:rsid w:val="00854123"/>
    <w:rsid w:val="008542D6"/>
    <w:rsid w:val="00854C22"/>
    <w:rsid w:val="00854D5E"/>
    <w:rsid w:val="00855022"/>
    <w:rsid w:val="00857D4B"/>
    <w:rsid w:val="00857FA8"/>
    <w:rsid w:val="008602A8"/>
    <w:rsid w:val="00860729"/>
    <w:rsid w:val="0086265D"/>
    <w:rsid w:val="00862C87"/>
    <w:rsid w:val="00863AE8"/>
    <w:rsid w:val="00870D36"/>
    <w:rsid w:val="00870FEF"/>
    <w:rsid w:val="008720BB"/>
    <w:rsid w:val="00872B41"/>
    <w:rsid w:val="00874CC9"/>
    <w:rsid w:val="008750B9"/>
    <w:rsid w:val="00875365"/>
    <w:rsid w:val="0087734F"/>
    <w:rsid w:val="008778E2"/>
    <w:rsid w:val="00877C94"/>
    <w:rsid w:val="008803B9"/>
    <w:rsid w:val="00880C70"/>
    <w:rsid w:val="0088154E"/>
    <w:rsid w:val="00881EC1"/>
    <w:rsid w:val="00883042"/>
    <w:rsid w:val="00884717"/>
    <w:rsid w:val="00884982"/>
    <w:rsid w:val="008851F1"/>
    <w:rsid w:val="0088555B"/>
    <w:rsid w:val="008856F8"/>
    <w:rsid w:val="00886DAF"/>
    <w:rsid w:val="008872E3"/>
    <w:rsid w:val="00891F3A"/>
    <w:rsid w:val="008935AB"/>
    <w:rsid w:val="00894176"/>
    <w:rsid w:val="00896746"/>
    <w:rsid w:val="00896C2C"/>
    <w:rsid w:val="008A0522"/>
    <w:rsid w:val="008A088F"/>
    <w:rsid w:val="008A1827"/>
    <w:rsid w:val="008A2C90"/>
    <w:rsid w:val="008A57DE"/>
    <w:rsid w:val="008A6E27"/>
    <w:rsid w:val="008B1556"/>
    <w:rsid w:val="008B1BAD"/>
    <w:rsid w:val="008B3D68"/>
    <w:rsid w:val="008B3E72"/>
    <w:rsid w:val="008B56D1"/>
    <w:rsid w:val="008B599F"/>
    <w:rsid w:val="008B5DCB"/>
    <w:rsid w:val="008B7B42"/>
    <w:rsid w:val="008C03F0"/>
    <w:rsid w:val="008C09AF"/>
    <w:rsid w:val="008C1AF7"/>
    <w:rsid w:val="008C1C98"/>
    <w:rsid w:val="008C3FA6"/>
    <w:rsid w:val="008C5213"/>
    <w:rsid w:val="008C7904"/>
    <w:rsid w:val="008D13A8"/>
    <w:rsid w:val="008D30E6"/>
    <w:rsid w:val="008D5021"/>
    <w:rsid w:val="008D5A57"/>
    <w:rsid w:val="008D5F3F"/>
    <w:rsid w:val="008D70DF"/>
    <w:rsid w:val="008E00C9"/>
    <w:rsid w:val="008E10FC"/>
    <w:rsid w:val="008E50A7"/>
    <w:rsid w:val="008E7935"/>
    <w:rsid w:val="008F20E5"/>
    <w:rsid w:val="008F2B68"/>
    <w:rsid w:val="008F6BD6"/>
    <w:rsid w:val="008F6F1A"/>
    <w:rsid w:val="008F7386"/>
    <w:rsid w:val="0090192B"/>
    <w:rsid w:val="0090196B"/>
    <w:rsid w:val="00902321"/>
    <w:rsid w:val="00902F03"/>
    <w:rsid w:val="00904C3C"/>
    <w:rsid w:val="00905236"/>
    <w:rsid w:val="00911DA4"/>
    <w:rsid w:val="00913459"/>
    <w:rsid w:val="00913F47"/>
    <w:rsid w:val="0091591E"/>
    <w:rsid w:val="00917EE8"/>
    <w:rsid w:val="00920422"/>
    <w:rsid w:val="009216E1"/>
    <w:rsid w:val="00922880"/>
    <w:rsid w:val="00924440"/>
    <w:rsid w:val="00926620"/>
    <w:rsid w:val="009266F4"/>
    <w:rsid w:val="00926BB8"/>
    <w:rsid w:val="009301FB"/>
    <w:rsid w:val="009302D1"/>
    <w:rsid w:val="00930E0C"/>
    <w:rsid w:val="00931485"/>
    <w:rsid w:val="0093444C"/>
    <w:rsid w:val="009361D3"/>
    <w:rsid w:val="009371A6"/>
    <w:rsid w:val="00941F63"/>
    <w:rsid w:val="00942189"/>
    <w:rsid w:val="00943729"/>
    <w:rsid w:val="00944724"/>
    <w:rsid w:val="009449A9"/>
    <w:rsid w:val="009507A0"/>
    <w:rsid w:val="009517BF"/>
    <w:rsid w:val="00952037"/>
    <w:rsid w:val="009534E3"/>
    <w:rsid w:val="009537A0"/>
    <w:rsid w:val="00953B24"/>
    <w:rsid w:val="009546B8"/>
    <w:rsid w:val="0095587C"/>
    <w:rsid w:val="0095645A"/>
    <w:rsid w:val="00957672"/>
    <w:rsid w:val="009602BC"/>
    <w:rsid w:val="00961D36"/>
    <w:rsid w:val="0096254C"/>
    <w:rsid w:val="00962DE8"/>
    <w:rsid w:val="00962F69"/>
    <w:rsid w:val="00963380"/>
    <w:rsid w:val="00965ABC"/>
    <w:rsid w:val="00966882"/>
    <w:rsid w:val="00972946"/>
    <w:rsid w:val="00972EFC"/>
    <w:rsid w:val="00973B5C"/>
    <w:rsid w:val="009745F0"/>
    <w:rsid w:val="00980F31"/>
    <w:rsid w:val="009814EA"/>
    <w:rsid w:val="00983004"/>
    <w:rsid w:val="00984745"/>
    <w:rsid w:val="00984C6F"/>
    <w:rsid w:val="009856A0"/>
    <w:rsid w:val="00986A4B"/>
    <w:rsid w:val="00987B73"/>
    <w:rsid w:val="0099038D"/>
    <w:rsid w:val="009934C5"/>
    <w:rsid w:val="00993698"/>
    <w:rsid w:val="00995E99"/>
    <w:rsid w:val="009A2B50"/>
    <w:rsid w:val="009A32FA"/>
    <w:rsid w:val="009A3716"/>
    <w:rsid w:val="009A586C"/>
    <w:rsid w:val="009A7B8D"/>
    <w:rsid w:val="009B05E6"/>
    <w:rsid w:val="009B0B25"/>
    <w:rsid w:val="009B266F"/>
    <w:rsid w:val="009B2D05"/>
    <w:rsid w:val="009B3CE7"/>
    <w:rsid w:val="009B4437"/>
    <w:rsid w:val="009B5F85"/>
    <w:rsid w:val="009B6535"/>
    <w:rsid w:val="009C0B81"/>
    <w:rsid w:val="009C2495"/>
    <w:rsid w:val="009D234C"/>
    <w:rsid w:val="009D32DE"/>
    <w:rsid w:val="009D3C71"/>
    <w:rsid w:val="009D3F5C"/>
    <w:rsid w:val="009D464A"/>
    <w:rsid w:val="009E2BDC"/>
    <w:rsid w:val="009E3F68"/>
    <w:rsid w:val="009E4C86"/>
    <w:rsid w:val="009E5A89"/>
    <w:rsid w:val="009E7FD0"/>
    <w:rsid w:val="009F0111"/>
    <w:rsid w:val="009F1A3C"/>
    <w:rsid w:val="009F2296"/>
    <w:rsid w:val="009F3597"/>
    <w:rsid w:val="009F7C76"/>
    <w:rsid w:val="009F7CAA"/>
    <w:rsid w:val="00A01EC9"/>
    <w:rsid w:val="00A02790"/>
    <w:rsid w:val="00A044A5"/>
    <w:rsid w:val="00A0534F"/>
    <w:rsid w:val="00A0600D"/>
    <w:rsid w:val="00A0686F"/>
    <w:rsid w:val="00A06AC2"/>
    <w:rsid w:val="00A07F46"/>
    <w:rsid w:val="00A10BEF"/>
    <w:rsid w:val="00A11842"/>
    <w:rsid w:val="00A20121"/>
    <w:rsid w:val="00A2383E"/>
    <w:rsid w:val="00A24F19"/>
    <w:rsid w:val="00A27DA6"/>
    <w:rsid w:val="00A31159"/>
    <w:rsid w:val="00A319B6"/>
    <w:rsid w:val="00A320BC"/>
    <w:rsid w:val="00A3333F"/>
    <w:rsid w:val="00A343D0"/>
    <w:rsid w:val="00A345CE"/>
    <w:rsid w:val="00A34A5A"/>
    <w:rsid w:val="00A34B37"/>
    <w:rsid w:val="00A352BF"/>
    <w:rsid w:val="00A368E7"/>
    <w:rsid w:val="00A3737F"/>
    <w:rsid w:val="00A40563"/>
    <w:rsid w:val="00A40BB9"/>
    <w:rsid w:val="00A4193B"/>
    <w:rsid w:val="00A42AE0"/>
    <w:rsid w:val="00A43927"/>
    <w:rsid w:val="00A44857"/>
    <w:rsid w:val="00A44B09"/>
    <w:rsid w:val="00A4622C"/>
    <w:rsid w:val="00A47D48"/>
    <w:rsid w:val="00A527FE"/>
    <w:rsid w:val="00A5294A"/>
    <w:rsid w:val="00A531EA"/>
    <w:rsid w:val="00A56845"/>
    <w:rsid w:val="00A57B53"/>
    <w:rsid w:val="00A60A98"/>
    <w:rsid w:val="00A6195D"/>
    <w:rsid w:val="00A62428"/>
    <w:rsid w:val="00A6264E"/>
    <w:rsid w:val="00A633A2"/>
    <w:rsid w:val="00A639CB"/>
    <w:rsid w:val="00A63FD5"/>
    <w:rsid w:val="00A65317"/>
    <w:rsid w:val="00A657E5"/>
    <w:rsid w:val="00A65A3F"/>
    <w:rsid w:val="00A65EED"/>
    <w:rsid w:val="00A66BF9"/>
    <w:rsid w:val="00A672E5"/>
    <w:rsid w:val="00A701D1"/>
    <w:rsid w:val="00A70C00"/>
    <w:rsid w:val="00A72AE9"/>
    <w:rsid w:val="00A72D06"/>
    <w:rsid w:val="00A741F1"/>
    <w:rsid w:val="00A74A6C"/>
    <w:rsid w:val="00A779A4"/>
    <w:rsid w:val="00A807D4"/>
    <w:rsid w:val="00A81D40"/>
    <w:rsid w:val="00A8318D"/>
    <w:rsid w:val="00A837A8"/>
    <w:rsid w:val="00A863E1"/>
    <w:rsid w:val="00A87C22"/>
    <w:rsid w:val="00A91A38"/>
    <w:rsid w:val="00A92B4A"/>
    <w:rsid w:val="00A933D2"/>
    <w:rsid w:val="00A94F8C"/>
    <w:rsid w:val="00A95395"/>
    <w:rsid w:val="00A955E6"/>
    <w:rsid w:val="00A95ABF"/>
    <w:rsid w:val="00A95FAF"/>
    <w:rsid w:val="00A969D1"/>
    <w:rsid w:val="00A96B8B"/>
    <w:rsid w:val="00AA3F1D"/>
    <w:rsid w:val="00AA48C4"/>
    <w:rsid w:val="00AA5AD7"/>
    <w:rsid w:val="00AA7416"/>
    <w:rsid w:val="00AB2A9F"/>
    <w:rsid w:val="00AB3420"/>
    <w:rsid w:val="00AB47C5"/>
    <w:rsid w:val="00AB5680"/>
    <w:rsid w:val="00AC0264"/>
    <w:rsid w:val="00AC02B1"/>
    <w:rsid w:val="00AC0C7E"/>
    <w:rsid w:val="00AC1C90"/>
    <w:rsid w:val="00AC37AE"/>
    <w:rsid w:val="00AD1715"/>
    <w:rsid w:val="00AD18C7"/>
    <w:rsid w:val="00AD3016"/>
    <w:rsid w:val="00AD40EE"/>
    <w:rsid w:val="00AD41C1"/>
    <w:rsid w:val="00AD5B86"/>
    <w:rsid w:val="00AD6713"/>
    <w:rsid w:val="00AE0596"/>
    <w:rsid w:val="00AE2084"/>
    <w:rsid w:val="00AE2721"/>
    <w:rsid w:val="00AE33E1"/>
    <w:rsid w:val="00AE3A45"/>
    <w:rsid w:val="00AE7CAC"/>
    <w:rsid w:val="00AF2125"/>
    <w:rsid w:val="00AF5876"/>
    <w:rsid w:val="00AF5CDE"/>
    <w:rsid w:val="00AF5F5F"/>
    <w:rsid w:val="00AF7025"/>
    <w:rsid w:val="00AF730E"/>
    <w:rsid w:val="00AF7537"/>
    <w:rsid w:val="00AF7833"/>
    <w:rsid w:val="00B00988"/>
    <w:rsid w:val="00B00DCC"/>
    <w:rsid w:val="00B108AE"/>
    <w:rsid w:val="00B1142D"/>
    <w:rsid w:val="00B119A1"/>
    <w:rsid w:val="00B11A71"/>
    <w:rsid w:val="00B11B0B"/>
    <w:rsid w:val="00B12D8D"/>
    <w:rsid w:val="00B12FB7"/>
    <w:rsid w:val="00B138F4"/>
    <w:rsid w:val="00B142B0"/>
    <w:rsid w:val="00B14D20"/>
    <w:rsid w:val="00B1578F"/>
    <w:rsid w:val="00B17AEC"/>
    <w:rsid w:val="00B21C4B"/>
    <w:rsid w:val="00B21F12"/>
    <w:rsid w:val="00B2232A"/>
    <w:rsid w:val="00B2347A"/>
    <w:rsid w:val="00B24F95"/>
    <w:rsid w:val="00B25074"/>
    <w:rsid w:val="00B31E1D"/>
    <w:rsid w:val="00B3331F"/>
    <w:rsid w:val="00B33EB7"/>
    <w:rsid w:val="00B34C0E"/>
    <w:rsid w:val="00B36224"/>
    <w:rsid w:val="00B36C51"/>
    <w:rsid w:val="00B37153"/>
    <w:rsid w:val="00B373E9"/>
    <w:rsid w:val="00B4019E"/>
    <w:rsid w:val="00B40F63"/>
    <w:rsid w:val="00B412DA"/>
    <w:rsid w:val="00B418F4"/>
    <w:rsid w:val="00B42D46"/>
    <w:rsid w:val="00B4440F"/>
    <w:rsid w:val="00B4679D"/>
    <w:rsid w:val="00B47663"/>
    <w:rsid w:val="00B47723"/>
    <w:rsid w:val="00B4792F"/>
    <w:rsid w:val="00B47B60"/>
    <w:rsid w:val="00B50D85"/>
    <w:rsid w:val="00B5285A"/>
    <w:rsid w:val="00B52CF0"/>
    <w:rsid w:val="00B55E55"/>
    <w:rsid w:val="00B56C7A"/>
    <w:rsid w:val="00B6164C"/>
    <w:rsid w:val="00B629F8"/>
    <w:rsid w:val="00B64E5C"/>
    <w:rsid w:val="00B70712"/>
    <w:rsid w:val="00B7074B"/>
    <w:rsid w:val="00B709DF"/>
    <w:rsid w:val="00B713FD"/>
    <w:rsid w:val="00B72022"/>
    <w:rsid w:val="00B7298F"/>
    <w:rsid w:val="00B72CFC"/>
    <w:rsid w:val="00B73621"/>
    <w:rsid w:val="00B73C63"/>
    <w:rsid w:val="00B74BE2"/>
    <w:rsid w:val="00B74DBD"/>
    <w:rsid w:val="00B74E52"/>
    <w:rsid w:val="00B7594B"/>
    <w:rsid w:val="00B75AE1"/>
    <w:rsid w:val="00B80394"/>
    <w:rsid w:val="00B83D58"/>
    <w:rsid w:val="00B84530"/>
    <w:rsid w:val="00B8488D"/>
    <w:rsid w:val="00B84DF1"/>
    <w:rsid w:val="00B84FEB"/>
    <w:rsid w:val="00B854B7"/>
    <w:rsid w:val="00B8612F"/>
    <w:rsid w:val="00B87702"/>
    <w:rsid w:val="00B91C59"/>
    <w:rsid w:val="00B92294"/>
    <w:rsid w:val="00B93596"/>
    <w:rsid w:val="00B93AA4"/>
    <w:rsid w:val="00B953A0"/>
    <w:rsid w:val="00B96D3A"/>
    <w:rsid w:val="00B97A30"/>
    <w:rsid w:val="00BA06B0"/>
    <w:rsid w:val="00BA08BD"/>
    <w:rsid w:val="00BA0D73"/>
    <w:rsid w:val="00BA28C6"/>
    <w:rsid w:val="00BA4266"/>
    <w:rsid w:val="00BA4B3A"/>
    <w:rsid w:val="00BA6B80"/>
    <w:rsid w:val="00BA6D84"/>
    <w:rsid w:val="00BA721F"/>
    <w:rsid w:val="00BA7652"/>
    <w:rsid w:val="00BB0F84"/>
    <w:rsid w:val="00BB28A4"/>
    <w:rsid w:val="00BB3CCA"/>
    <w:rsid w:val="00BB3EDF"/>
    <w:rsid w:val="00BB41D7"/>
    <w:rsid w:val="00BB4364"/>
    <w:rsid w:val="00BB7DBA"/>
    <w:rsid w:val="00BC1207"/>
    <w:rsid w:val="00BC230D"/>
    <w:rsid w:val="00BC2A2D"/>
    <w:rsid w:val="00BC6B26"/>
    <w:rsid w:val="00BC6D94"/>
    <w:rsid w:val="00BD0444"/>
    <w:rsid w:val="00BD217F"/>
    <w:rsid w:val="00BD5B88"/>
    <w:rsid w:val="00BD5F86"/>
    <w:rsid w:val="00BD731A"/>
    <w:rsid w:val="00BE0C6D"/>
    <w:rsid w:val="00BE3491"/>
    <w:rsid w:val="00BE55D6"/>
    <w:rsid w:val="00BE630E"/>
    <w:rsid w:val="00BF14F3"/>
    <w:rsid w:val="00BF1BAC"/>
    <w:rsid w:val="00BF2628"/>
    <w:rsid w:val="00BF48DF"/>
    <w:rsid w:val="00BF662B"/>
    <w:rsid w:val="00BF6970"/>
    <w:rsid w:val="00BF7696"/>
    <w:rsid w:val="00C0405A"/>
    <w:rsid w:val="00C04239"/>
    <w:rsid w:val="00C042DB"/>
    <w:rsid w:val="00C057D0"/>
    <w:rsid w:val="00C05ACB"/>
    <w:rsid w:val="00C05ED8"/>
    <w:rsid w:val="00C06420"/>
    <w:rsid w:val="00C1159D"/>
    <w:rsid w:val="00C14721"/>
    <w:rsid w:val="00C1520A"/>
    <w:rsid w:val="00C15587"/>
    <w:rsid w:val="00C168D9"/>
    <w:rsid w:val="00C21D86"/>
    <w:rsid w:val="00C22366"/>
    <w:rsid w:val="00C25EF7"/>
    <w:rsid w:val="00C26F6F"/>
    <w:rsid w:val="00C277D7"/>
    <w:rsid w:val="00C27B75"/>
    <w:rsid w:val="00C30A6A"/>
    <w:rsid w:val="00C30AE6"/>
    <w:rsid w:val="00C329A3"/>
    <w:rsid w:val="00C32B62"/>
    <w:rsid w:val="00C32D6A"/>
    <w:rsid w:val="00C338C6"/>
    <w:rsid w:val="00C34087"/>
    <w:rsid w:val="00C363E2"/>
    <w:rsid w:val="00C36923"/>
    <w:rsid w:val="00C37FD7"/>
    <w:rsid w:val="00C40279"/>
    <w:rsid w:val="00C44082"/>
    <w:rsid w:val="00C442F6"/>
    <w:rsid w:val="00C44C4A"/>
    <w:rsid w:val="00C450F2"/>
    <w:rsid w:val="00C4528D"/>
    <w:rsid w:val="00C4678E"/>
    <w:rsid w:val="00C47B1B"/>
    <w:rsid w:val="00C516BF"/>
    <w:rsid w:val="00C5257A"/>
    <w:rsid w:val="00C55BC5"/>
    <w:rsid w:val="00C56A02"/>
    <w:rsid w:val="00C571CA"/>
    <w:rsid w:val="00C60E45"/>
    <w:rsid w:val="00C61258"/>
    <w:rsid w:val="00C61600"/>
    <w:rsid w:val="00C62096"/>
    <w:rsid w:val="00C636FB"/>
    <w:rsid w:val="00C67329"/>
    <w:rsid w:val="00C67960"/>
    <w:rsid w:val="00C67B8D"/>
    <w:rsid w:val="00C70D74"/>
    <w:rsid w:val="00C733C4"/>
    <w:rsid w:val="00C7390D"/>
    <w:rsid w:val="00C752D9"/>
    <w:rsid w:val="00C7598B"/>
    <w:rsid w:val="00C759F8"/>
    <w:rsid w:val="00C75FFC"/>
    <w:rsid w:val="00C779BF"/>
    <w:rsid w:val="00C80A02"/>
    <w:rsid w:val="00C815D9"/>
    <w:rsid w:val="00C8449C"/>
    <w:rsid w:val="00C85170"/>
    <w:rsid w:val="00C870E9"/>
    <w:rsid w:val="00C8798B"/>
    <w:rsid w:val="00C87DEE"/>
    <w:rsid w:val="00C87FFA"/>
    <w:rsid w:val="00C91608"/>
    <w:rsid w:val="00C931FE"/>
    <w:rsid w:val="00C94CE3"/>
    <w:rsid w:val="00C94FFE"/>
    <w:rsid w:val="00C958E1"/>
    <w:rsid w:val="00C967C9"/>
    <w:rsid w:val="00C97CD9"/>
    <w:rsid w:val="00CA0952"/>
    <w:rsid w:val="00CA0E71"/>
    <w:rsid w:val="00CA18B2"/>
    <w:rsid w:val="00CA3CB5"/>
    <w:rsid w:val="00CA543F"/>
    <w:rsid w:val="00CA776F"/>
    <w:rsid w:val="00CA796E"/>
    <w:rsid w:val="00CB0899"/>
    <w:rsid w:val="00CB2330"/>
    <w:rsid w:val="00CB26CD"/>
    <w:rsid w:val="00CB2777"/>
    <w:rsid w:val="00CB3769"/>
    <w:rsid w:val="00CB3C08"/>
    <w:rsid w:val="00CB4839"/>
    <w:rsid w:val="00CB5214"/>
    <w:rsid w:val="00CB54F0"/>
    <w:rsid w:val="00CB5939"/>
    <w:rsid w:val="00CB7083"/>
    <w:rsid w:val="00CC1CD9"/>
    <w:rsid w:val="00CC3BB8"/>
    <w:rsid w:val="00CC481E"/>
    <w:rsid w:val="00CC4BA4"/>
    <w:rsid w:val="00CC55DB"/>
    <w:rsid w:val="00CC5B71"/>
    <w:rsid w:val="00CD0B90"/>
    <w:rsid w:val="00CD0E02"/>
    <w:rsid w:val="00CD1D19"/>
    <w:rsid w:val="00CD210B"/>
    <w:rsid w:val="00CD45F9"/>
    <w:rsid w:val="00CE2690"/>
    <w:rsid w:val="00CE36B3"/>
    <w:rsid w:val="00CE37B8"/>
    <w:rsid w:val="00CE42C9"/>
    <w:rsid w:val="00CE4C41"/>
    <w:rsid w:val="00CE505F"/>
    <w:rsid w:val="00CE58C8"/>
    <w:rsid w:val="00CF07A2"/>
    <w:rsid w:val="00CF094A"/>
    <w:rsid w:val="00CF0C87"/>
    <w:rsid w:val="00CF1096"/>
    <w:rsid w:val="00CF1F2B"/>
    <w:rsid w:val="00CF41A0"/>
    <w:rsid w:val="00CF4D8F"/>
    <w:rsid w:val="00CF4EF8"/>
    <w:rsid w:val="00CF52C3"/>
    <w:rsid w:val="00D00159"/>
    <w:rsid w:val="00D013FC"/>
    <w:rsid w:val="00D02155"/>
    <w:rsid w:val="00D07554"/>
    <w:rsid w:val="00D07A98"/>
    <w:rsid w:val="00D11201"/>
    <w:rsid w:val="00D129EE"/>
    <w:rsid w:val="00D13534"/>
    <w:rsid w:val="00D135E9"/>
    <w:rsid w:val="00D1686F"/>
    <w:rsid w:val="00D224DB"/>
    <w:rsid w:val="00D2286B"/>
    <w:rsid w:val="00D22A61"/>
    <w:rsid w:val="00D253BE"/>
    <w:rsid w:val="00D3043A"/>
    <w:rsid w:val="00D30F3D"/>
    <w:rsid w:val="00D31795"/>
    <w:rsid w:val="00D320C6"/>
    <w:rsid w:val="00D329D5"/>
    <w:rsid w:val="00D3313E"/>
    <w:rsid w:val="00D343FE"/>
    <w:rsid w:val="00D34915"/>
    <w:rsid w:val="00D349C3"/>
    <w:rsid w:val="00D34F7C"/>
    <w:rsid w:val="00D3535F"/>
    <w:rsid w:val="00D36724"/>
    <w:rsid w:val="00D40436"/>
    <w:rsid w:val="00D4335D"/>
    <w:rsid w:val="00D44322"/>
    <w:rsid w:val="00D447EC"/>
    <w:rsid w:val="00D46D29"/>
    <w:rsid w:val="00D46F92"/>
    <w:rsid w:val="00D47B46"/>
    <w:rsid w:val="00D47BB3"/>
    <w:rsid w:val="00D52D6F"/>
    <w:rsid w:val="00D54461"/>
    <w:rsid w:val="00D5582B"/>
    <w:rsid w:val="00D563DA"/>
    <w:rsid w:val="00D56D15"/>
    <w:rsid w:val="00D60219"/>
    <w:rsid w:val="00D61E42"/>
    <w:rsid w:val="00D63F59"/>
    <w:rsid w:val="00D641B3"/>
    <w:rsid w:val="00D65450"/>
    <w:rsid w:val="00D67ACE"/>
    <w:rsid w:val="00D7064B"/>
    <w:rsid w:val="00D737B9"/>
    <w:rsid w:val="00D73FAE"/>
    <w:rsid w:val="00D748FA"/>
    <w:rsid w:val="00D75731"/>
    <w:rsid w:val="00D75855"/>
    <w:rsid w:val="00D80530"/>
    <w:rsid w:val="00D80A9F"/>
    <w:rsid w:val="00D86607"/>
    <w:rsid w:val="00D909AB"/>
    <w:rsid w:val="00D90C93"/>
    <w:rsid w:val="00D938F1"/>
    <w:rsid w:val="00D939DC"/>
    <w:rsid w:val="00D940A7"/>
    <w:rsid w:val="00D94661"/>
    <w:rsid w:val="00D97406"/>
    <w:rsid w:val="00DA2897"/>
    <w:rsid w:val="00DA2968"/>
    <w:rsid w:val="00DA5D38"/>
    <w:rsid w:val="00DA60C2"/>
    <w:rsid w:val="00DA66BB"/>
    <w:rsid w:val="00DB02B7"/>
    <w:rsid w:val="00DB2359"/>
    <w:rsid w:val="00DB3BC1"/>
    <w:rsid w:val="00DB52FC"/>
    <w:rsid w:val="00DB6665"/>
    <w:rsid w:val="00DB73C4"/>
    <w:rsid w:val="00DC5720"/>
    <w:rsid w:val="00DC583B"/>
    <w:rsid w:val="00DC63DD"/>
    <w:rsid w:val="00DC7DB4"/>
    <w:rsid w:val="00DD0E21"/>
    <w:rsid w:val="00DD19DA"/>
    <w:rsid w:val="00DD1BA3"/>
    <w:rsid w:val="00DD2652"/>
    <w:rsid w:val="00DD4628"/>
    <w:rsid w:val="00DD5003"/>
    <w:rsid w:val="00DD522B"/>
    <w:rsid w:val="00DD565E"/>
    <w:rsid w:val="00DD6441"/>
    <w:rsid w:val="00DD6A87"/>
    <w:rsid w:val="00DE0F19"/>
    <w:rsid w:val="00DE2045"/>
    <w:rsid w:val="00DE2901"/>
    <w:rsid w:val="00DE7D6F"/>
    <w:rsid w:val="00DF08F5"/>
    <w:rsid w:val="00DF23D5"/>
    <w:rsid w:val="00DF254F"/>
    <w:rsid w:val="00DF7F74"/>
    <w:rsid w:val="00E066B0"/>
    <w:rsid w:val="00E06D3B"/>
    <w:rsid w:val="00E07896"/>
    <w:rsid w:val="00E10229"/>
    <w:rsid w:val="00E12CC1"/>
    <w:rsid w:val="00E15138"/>
    <w:rsid w:val="00E151C1"/>
    <w:rsid w:val="00E20724"/>
    <w:rsid w:val="00E233A0"/>
    <w:rsid w:val="00E237C9"/>
    <w:rsid w:val="00E25584"/>
    <w:rsid w:val="00E25F61"/>
    <w:rsid w:val="00E26586"/>
    <w:rsid w:val="00E26CF9"/>
    <w:rsid w:val="00E2793A"/>
    <w:rsid w:val="00E30AE9"/>
    <w:rsid w:val="00E32B12"/>
    <w:rsid w:val="00E33660"/>
    <w:rsid w:val="00E3700A"/>
    <w:rsid w:val="00E40735"/>
    <w:rsid w:val="00E41138"/>
    <w:rsid w:val="00E41BAD"/>
    <w:rsid w:val="00E441E4"/>
    <w:rsid w:val="00E44B43"/>
    <w:rsid w:val="00E4518E"/>
    <w:rsid w:val="00E4626A"/>
    <w:rsid w:val="00E51787"/>
    <w:rsid w:val="00E53887"/>
    <w:rsid w:val="00E53F30"/>
    <w:rsid w:val="00E5475B"/>
    <w:rsid w:val="00E5517F"/>
    <w:rsid w:val="00E55799"/>
    <w:rsid w:val="00E55FAE"/>
    <w:rsid w:val="00E56CDC"/>
    <w:rsid w:val="00E601C3"/>
    <w:rsid w:val="00E60938"/>
    <w:rsid w:val="00E63FA8"/>
    <w:rsid w:val="00E655DE"/>
    <w:rsid w:val="00E657CC"/>
    <w:rsid w:val="00E65B94"/>
    <w:rsid w:val="00E66A93"/>
    <w:rsid w:val="00E67C13"/>
    <w:rsid w:val="00E714CA"/>
    <w:rsid w:val="00E7181C"/>
    <w:rsid w:val="00E72EDB"/>
    <w:rsid w:val="00E74C3A"/>
    <w:rsid w:val="00E76F75"/>
    <w:rsid w:val="00E813BF"/>
    <w:rsid w:val="00E822A1"/>
    <w:rsid w:val="00E863EA"/>
    <w:rsid w:val="00E90FE2"/>
    <w:rsid w:val="00E911C6"/>
    <w:rsid w:val="00E93A27"/>
    <w:rsid w:val="00E9484C"/>
    <w:rsid w:val="00E969E3"/>
    <w:rsid w:val="00E97718"/>
    <w:rsid w:val="00EA2A25"/>
    <w:rsid w:val="00EA4BF6"/>
    <w:rsid w:val="00EA6136"/>
    <w:rsid w:val="00EA79F0"/>
    <w:rsid w:val="00EB06A9"/>
    <w:rsid w:val="00EB1A4B"/>
    <w:rsid w:val="00EB206A"/>
    <w:rsid w:val="00EB575A"/>
    <w:rsid w:val="00EB626D"/>
    <w:rsid w:val="00EB6AE0"/>
    <w:rsid w:val="00EC06BC"/>
    <w:rsid w:val="00EC0A39"/>
    <w:rsid w:val="00EC21FC"/>
    <w:rsid w:val="00EC59A0"/>
    <w:rsid w:val="00EC76C3"/>
    <w:rsid w:val="00ED114D"/>
    <w:rsid w:val="00ED2121"/>
    <w:rsid w:val="00ED250F"/>
    <w:rsid w:val="00ED2614"/>
    <w:rsid w:val="00ED279C"/>
    <w:rsid w:val="00ED3089"/>
    <w:rsid w:val="00ED3E6C"/>
    <w:rsid w:val="00ED46A5"/>
    <w:rsid w:val="00ED49F1"/>
    <w:rsid w:val="00ED6E24"/>
    <w:rsid w:val="00EE2B82"/>
    <w:rsid w:val="00EE3CA0"/>
    <w:rsid w:val="00EE4420"/>
    <w:rsid w:val="00EE6D6E"/>
    <w:rsid w:val="00EE7236"/>
    <w:rsid w:val="00EE7ABC"/>
    <w:rsid w:val="00EF1465"/>
    <w:rsid w:val="00EF2271"/>
    <w:rsid w:val="00EF5B4B"/>
    <w:rsid w:val="00EF6E01"/>
    <w:rsid w:val="00EF6FB6"/>
    <w:rsid w:val="00EF7B73"/>
    <w:rsid w:val="00F02B09"/>
    <w:rsid w:val="00F03078"/>
    <w:rsid w:val="00F03C7D"/>
    <w:rsid w:val="00F0690C"/>
    <w:rsid w:val="00F06BF3"/>
    <w:rsid w:val="00F0753B"/>
    <w:rsid w:val="00F11960"/>
    <w:rsid w:val="00F11D4A"/>
    <w:rsid w:val="00F14600"/>
    <w:rsid w:val="00F146DD"/>
    <w:rsid w:val="00F20007"/>
    <w:rsid w:val="00F20056"/>
    <w:rsid w:val="00F2015F"/>
    <w:rsid w:val="00F233D4"/>
    <w:rsid w:val="00F23A26"/>
    <w:rsid w:val="00F245A9"/>
    <w:rsid w:val="00F25196"/>
    <w:rsid w:val="00F259E5"/>
    <w:rsid w:val="00F27EB9"/>
    <w:rsid w:val="00F27F45"/>
    <w:rsid w:val="00F331B1"/>
    <w:rsid w:val="00F34957"/>
    <w:rsid w:val="00F35394"/>
    <w:rsid w:val="00F35FAF"/>
    <w:rsid w:val="00F3604A"/>
    <w:rsid w:val="00F379AA"/>
    <w:rsid w:val="00F40108"/>
    <w:rsid w:val="00F40185"/>
    <w:rsid w:val="00F42B86"/>
    <w:rsid w:val="00F45D36"/>
    <w:rsid w:val="00F46017"/>
    <w:rsid w:val="00F46D96"/>
    <w:rsid w:val="00F50E43"/>
    <w:rsid w:val="00F5177B"/>
    <w:rsid w:val="00F52290"/>
    <w:rsid w:val="00F525D3"/>
    <w:rsid w:val="00F54BCC"/>
    <w:rsid w:val="00F54D86"/>
    <w:rsid w:val="00F56A1B"/>
    <w:rsid w:val="00F57519"/>
    <w:rsid w:val="00F576A0"/>
    <w:rsid w:val="00F6005F"/>
    <w:rsid w:val="00F60F0A"/>
    <w:rsid w:val="00F61DA6"/>
    <w:rsid w:val="00F631DF"/>
    <w:rsid w:val="00F63743"/>
    <w:rsid w:val="00F63A30"/>
    <w:rsid w:val="00F64DF5"/>
    <w:rsid w:val="00F6686C"/>
    <w:rsid w:val="00F67A6F"/>
    <w:rsid w:val="00F70D2D"/>
    <w:rsid w:val="00F71378"/>
    <w:rsid w:val="00F715A9"/>
    <w:rsid w:val="00F7276B"/>
    <w:rsid w:val="00F74EC1"/>
    <w:rsid w:val="00F75504"/>
    <w:rsid w:val="00F764A8"/>
    <w:rsid w:val="00F767F8"/>
    <w:rsid w:val="00F772CA"/>
    <w:rsid w:val="00F80A13"/>
    <w:rsid w:val="00F810DC"/>
    <w:rsid w:val="00F830AE"/>
    <w:rsid w:val="00F83247"/>
    <w:rsid w:val="00F83DAF"/>
    <w:rsid w:val="00F846EB"/>
    <w:rsid w:val="00F85F49"/>
    <w:rsid w:val="00F90BA5"/>
    <w:rsid w:val="00F93580"/>
    <w:rsid w:val="00F93E0F"/>
    <w:rsid w:val="00F9544C"/>
    <w:rsid w:val="00F96700"/>
    <w:rsid w:val="00FA189D"/>
    <w:rsid w:val="00FA1F8A"/>
    <w:rsid w:val="00FA2037"/>
    <w:rsid w:val="00FA24CB"/>
    <w:rsid w:val="00FA2B4D"/>
    <w:rsid w:val="00FA2C3C"/>
    <w:rsid w:val="00FA3B73"/>
    <w:rsid w:val="00FA4BC8"/>
    <w:rsid w:val="00FA5F61"/>
    <w:rsid w:val="00FA71B6"/>
    <w:rsid w:val="00FA741B"/>
    <w:rsid w:val="00FB0294"/>
    <w:rsid w:val="00FB2582"/>
    <w:rsid w:val="00FB27FE"/>
    <w:rsid w:val="00FB33A1"/>
    <w:rsid w:val="00FB47C5"/>
    <w:rsid w:val="00FC0A7B"/>
    <w:rsid w:val="00FC14E2"/>
    <w:rsid w:val="00FC179E"/>
    <w:rsid w:val="00FC198C"/>
    <w:rsid w:val="00FC260B"/>
    <w:rsid w:val="00FC4881"/>
    <w:rsid w:val="00FC546F"/>
    <w:rsid w:val="00FC5CD8"/>
    <w:rsid w:val="00FC72E0"/>
    <w:rsid w:val="00FC7861"/>
    <w:rsid w:val="00FD0F9E"/>
    <w:rsid w:val="00FD2841"/>
    <w:rsid w:val="00FD3960"/>
    <w:rsid w:val="00FD3E1B"/>
    <w:rsid w:val="00FE2510"/>
    <w:rsid w:val="00FE2782"/>
    <w:rsid w:val="00FE3AD4"/>
    <w:rsid w:val="00FE4267"/>
    <w:rsid w:val="00FE6D14"/>
    <w:rsid w:val="00FE789D"/>
    <w:rsid w:val="00FF1A9B"/>
    <w:rsid w:val="00FF33EB"/>
    <w:rsid w:val="00FF39FF"/>
    <w:rsid w:val="00FF402C"/>
    <w:rsid w:val="00FF5BA2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C6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83"/>
    <w:pPr>
      <w:widowControl w:val="0"/>
      <w:spacing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3061"/>
    <w:pPr>
      <w:keepNext/>
      <w:keepLines/>
      <w:spacing w:before="280" w:line="240" w:lineRule="auto"/>
      <w:outlineLvl w:val="0"/>
    </w:pPr>
    <w:rPr>
      <w:rFonts w:asciiTheme="majorHAnsi" w:eastAsiaTheme="majorEastAsia" w:hAnsiTheme="majorHAnsi" w:cstheme="majorBidi"/>
      <w:b/>
      <w:caps/>
      <w:color w:val="54C8E8" w:themeColor="accen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17F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6ABF4B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E83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b/>
      <w:caps/>
      <w:color w:val="98989A" w:themeColor="accent3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A3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CA8D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32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CA8D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718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718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718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718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BF"/>
    <w:pPr>
      <w:tabs>
        <w:tab w:val="left" w:pos="565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BF"/>
  </w:style>
  <w:style w:type="paragraph" w:styleId="Footer">
    <w:name w:val="footer"/>
    <w:basedOn w:val="Normal"/>
    <w:link w:val="FooterChar"/>
    <w:uiPriority w:val="99"/>
    <w:unhideWhenUsed/>
    <w:rsid w:val="009A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FA"/>
  </w:style>
  <w:style w:type="character" w:customStyle="1" w:styleId="Heading1Char">
    <w:name w:val="Heading 1 Char"/>
    <w:basedOn w:val="DefaultParagraphFont"/>
    <w:link w:val="Heading1"/>
    <w:uiPriority w:val="9"/>
    <w:rsid w:val="00063061"/>
    <w:rPr>
      <w:rFonts w:asciiTheme="majorHAnsi" w:eastAsiaTheme="majorEastAsia" w:hAnsiTheme="majorHAnsi" w:cstheme="majorBidi"/>
      <w:b/>
      <w:caps/>
      <w:color w:val="54C8E8" w:themeColor="accen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517F"/>
    <w:rPr>
      <w:rFonts w:asciiTheme="majorHAnsi" w:eastAsiaTheme="majorEastAsia" w:hAnsiTheme="majorHAnsi" w:cstheme="majorBidi"/>
      <w:color w:val="6ABF4B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4E83"/>
    <w:rPr>
      <w:rFonts w:asciiTheme="majorHAnsi" w:eastAsiaTheme="majorEastAsia" w:hAnsiTheme="majorHAnsi" w:cstheme="majorBidi"/>
      <w:b/>
      <w:caps/>
      <w:color w:val="98989A" w:themeColor="accent3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32FA"/>
    <w:rPr>
      <w:rFonts w:asciiTheme="majorHAnsi" w:eastAsiaTheme="majorEastAsia" w:hAnsiTheme="majorHAnsi" w:cstheme="majorBidi"/>
      <w:color w:val="1CA8D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FA"/>
    <w:rPr>
      <w:rFonts w:asciiTheme="majorHAnsi" w:eastAsiaTheme="majorEastAsia" w:hAnsiTheme="majorHAnsi" w:cstheme="majorBidi"/>
      <w:caps/>
      <w:color w:val="1CA8D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FA"/>
    <w:rPr>
      <w:rFonts w:asciiTheme="majorHAnsi" w:eastAsiaTheme="majorEastAsia" w:hAnsiTheme="majorHAnsi" w:cstheme="majorBidi"/>
      <w:i/>
      <w:iCs/>
      <w:caps/>
      <w:color w:val="12718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FA"/>
    <w:rPr>
      <w:rFonts w:asciiTheme="majorHAnsi" w:eastAsiaTheme="majorEastAsia" w:hAnsiTheme="majorHAnsi" w:cstheme="majorBidi"/>
      <w:b/>
      <w:bCs/>
      <w:color w:val="12718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FA"/>
    <w:rPr>
      <w:rFonts w:asciiTheme="majorHAnsi" w:eastAsiaTheme="majorEastAsia" w:hAnsiTheme="majorHAnsi" w:cstheme="majorBidi"/>
      <w:b/>
      <w:bCs/>
      <w:i/>
      <w:iCs/>
      <w:color w:val="12718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FA"/>
    <w:rPr>
      <w:rFonts w:asciiTheme="majorHAnsi" w:eastAsiaTheme="majorEastAsia" w:hAnsiTheme="majorHAnsi" w:cstheme="majorBidi"/>
      <w:i/>
      <w:iCs/>
      <w:color w:val="12718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2FA"/>
    <w:pPr>
      <w:spacing w:line="240" w:lineRule="auto"/>
    </w:pPr>
    <w:rPr>
      <w:b/>
      <w:bCs/>
      <w:smallCaps/>
      <w:color w:val="56565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17AEC"/>
    <w:pPr>
      <w:spacing w:after="240" w:line="204" w:lineRule="auto"/>
    </w:pPr>
    <w:rPr>
      <w:rFonts w:asciiTheme="majorHAnsi" w:eastAsiaTheme="majorEastAsia" w:hAnsiTheme="majorHAnsi" w:cstheme="majorBidi"/>
      <w:b/>
      <w:caps/>
      <w:color w:val="56565A" w:themeColor="text2"/>
      <w:spacing w:val="-15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7AEC"/>
    <w:rPr>
      <w:rFonts w:asciiTheme="majorHAnsi" w:eastAsiaTheme="majorEastAsia" w:hAnsiTheme="majorHAnsi" w:cstheme="majorBidi"/>
      <w:b/>
      <w:caps/>
      <w:color w:val="56565A" w:themeColor="text2"/>
      <w:spacing w:val="-15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A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b/>
      <w:color w:val="98989A" w:themeColor="accent3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AEC"/>
    <w:rPr>
      <w:rFonts w:asciiTheme="majorHAnsi" w:eastAsiaTheme="majorEastAsia" w:hAnsiTheme="majorHAnsi" w:cstheme="majorBidi"/>
      <w:b/>
      <w:color w:val="98989A" w:themeColor="accent3"/>
      <w:sz w:val="36"/>
      <w:szCs w:val="28"/>
    </w:rPr>
  </w:style>
  <w:style w:type="character" w:styleId="Strong">
    <w:name w:val="Strong"/>
    <w:basedOn w:val="DefaultParagraphFont"/>
    <w:uiPriority w:val="22"/>
    <w:qFormat/>
    <w:rsid w:val="009A32FA"/>
    <w:rPr>
      <w:b/>
      <w:bCs/>
    </w:rPr>
  </w:style>
  <w:style w:type="character" w:styleId="Emphasis">
    <w:name w:val="Emphasis"/>
    <w:basedOn w:val="DefaultParagraphFont"/>
    <w:uiPriority w:val="20"/>
    <w:qFormat/>
    <w:rsid w:val="009A32FA"/>
    <w:rPr>
      <w:i/>
      <w:iCs/>
    </w:rPr>
  </w:style>
  <w:style w:type="paragraph" w:styleId="NoSpacing">
    <w:name w:val="No Spacing"/>
    <w:link w:val="NoSpacingChar"/>
    <w:uiPriority w:val="1"/>
    <w:rsid w:val="009A3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9A32FA"/>
    <w:pPr>
      <w:spacing w:before="120"/>
      <w:ind w:left="720"/>
    </w:pPr>
    <w:rPr>
      <w:color w:val="56565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2FA"/>
    <w:rPr>
      <w:color w:val="56565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9A32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6565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FA"/>
    <w:rPr>
      <w:rFonts w:asciiTheme="majorHAnsi" w:eastAsiaTheme="majorEastAsia" w:hAnsiTheme="majorHAnsi" w:cstheme="majorBidi"/>
      <w:color w:val="56565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32FA"/>
    <w:rPr>
      <w:i/>
      <w:iCs/>
      <w:color w:val="8F8F9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3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9A32FA"/>
    <w:rPr>
      <w:smallCaps/>
      <w:color w:val="8F8F94" w:themeColor="text1" w:themeTint="A6"/>
      <w:u w:val="none" w:color="A9A9AD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9A32FA"/>
    <w:rPr>
      <w:b/>
      <w:bCs/>
      <w:smallCaps/>
      <w:color w:val="56565A" w:themeColor="text2"/>
      <w:u w:val="single"/>
    </w:rPr>
  </w:style>
  <w:style w:type="character" w:styleId="BookTitle">
    <w:name w:val="Book Title"/>
    <w:basedOn w:val="DefaultParagraphFont"/>
    <w:uiPriority w:val="33"/>
    <w:rsid w:val="009A32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2FA"/>
    <w:pPr>
      <w:outlineLvl w:val="9"/>
    </w:pPr>
  </w:style>
  <w:style w:type="paragraph" w:styleId="ListParagraph">
    <w:name w:val="List Paragraph"/>
    <w:basedOn w:val="Normal"/>
    <w:uiPriority w:val="34"/>
    <w:qFormat/>
    <w:rsid w:val="00D940A7"/>
    <w:pPr>
      <w:spacing w:after="120" w:afterAutospacing="0"/>
    </w:pPr>
  </w:style>
  <w:style w:type="table" w:styleId="TableGrid">
    <w:name w:val="Table Grid"/>
    <w:basedOn w:val="TableNormal"/>
    <w:uiPriority w:val="39"/>
    <w:rsid w:val="009228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qFormat/>
    <w:rsid w:val="00F74EC1"/>
    <w:pPr>
      <w:numPr>
        <w:numId w:val="1"/>
      </w:numPr>
      <w:ind w:left="518" w:hanging="331"/>
    </w:pPr>
  </w:style>
  <w:style w:type="paragraph" w:styleId="ListBullet2">
    <w:name w:val="List Bullet 2"/>
    <w:basedOn w:val="Normal"/>
    <w:uiPriority w:val="99"/>
    <w:unhideWhenUsed/>
    <w:qFormat/>
    <w:rsid w:val="00F74EC1"/>
    <w:pPr>
      <w:numPr>
        <w:ilvl w:val="1"/>
        <w:numId w:val="1"/>
      </w:numPr>
      <w:ind w:left="806" w:hanging="259"/>
    </w:pPr>
  </w:style>
  <w:style w:type="character" w:styleId="PlaceholderText">
    <w:name w:val="Placeholder Text"/>
    <w:basedOn w:val="DefaultParagraphFont"/>
    <w:uiPriority w:val="99"/>
    <w:semiHidden/>
    <w:rsid w:val="00CA543F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237FC9"/>
    <w:rPr>
      <w:sz w:val="16"/>
      <w:szCs w:val="16"/>
    </w:rPr>
  </w:style>
  <w:style w:type="paragraph" w:styleId="Closing">
    <w:name w:val="Closing"/>
    <w:basedOn w:val="Normal"/>
    <w:link w:val="ClosingChar"/>
    <w:uiPriority w:val="99"/>
    <w:unhideWhenUsed/>
    <w:rsid w:val="00237FC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37FC9"/>
  </w:style>
  <w:style w:type="paragraph" w:styleId="CommentText">
    <w:name w:val="annotation text"/>
    <w:basedOn w:val="Normal"/>
    <w:link w:val="CommentTextChar"/>
    <w:uiPriority w:val="99"/>
    <w:unhideWhenUsed/>
    <w:rsid w:val="00237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7FC9"/>
    <w:rPr>
      <w:sz w:val="20"/>
      <w:szCs w:val="20"/>
    </w:rPr>
  </w:style>
  <w:style w:type="numbering" w:customStyle="1" w:styleId="Style1">
    <w:name w:val="Style1"/>
    <w:uiPriority w:val="99"/>
    <w:rsid w:val="00987B73"/>
    <w:pPr>
      <w:numPr>
        <w:numId w:val="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650A17"/>
  </w:style>
  <w:style w:type="table" w:styleId="PlainTable5">
    <w:name w:val="Plain Table 5"/>
    <w:basedOn w:val="TableNormal"/>
    <w:uiPriority w:val="45"/>
    <w:rsid w:val="007964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9A9A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9A9A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9A9A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9A9A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964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9A9A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9A9A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D7FE8"/>
    <w:pPr>
      <w:widowControl/>
      <w:spacing w:before="100" w:beforeAutospacing="1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77B"/>
    <w:rPr>
      <w:color w:val="6ABF4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bousley\Downloads\Hyland-word-template-85x11.dotx" TargetMode="External"/></Relationships>
</file>

<file path=word/theme/theme1.xml><?xml version="1.0" encoding="utf-8"?>
<a:theme xmlns:a="http://schemas.openxmlformats.org/drawingml/2006/main" name="Hyland2019">
  <a:themeElements>
    <a:clrScheme name="Hyland">
      <a:dk1>
        <a:srgbClr val="56565A"/>
      </a:dk1>
      <a:lt1>
        <a:srgbClr val="FFFFFF"/>
      </a:lt1>
      <a:dk2>
        <a:srgbClr val="56565A"/>
      </a:dk2>
      <a:lt2>
        <a:srgbClr val="EFEFF0"/>
      </a:lt2>
      <a:accent1>
        <a:srgbClr val="54C8E8"/>
      </a:accent1>
      <a:accent2>
        <a:srgbClr val="6ABF4B"/>
      </a:accent2>
      <a:accent3>
        <a:srgbClr val="98989A"/>
      </a:accent3>
      <a:accent4>
        <a:srgbClr val="C8C8C8"/>
      </a:accent4>
      <a:accent5>
        <a:srgbClr val="EFEFF0"/>
      </a:accent5>
      <a:accent6>
        <a:srgbClr val="FFFFFF"/>
      </a:accent6>
      <a:hlink>
        <a:srgbClr val="6ABF4B"/>
      </a:hlink>
      <a:folHlink>
        <a:srgbClr val="6ABF4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yland">
      <a:fillStyleLst>
        <a:solidFill>
          <a:schemeClr val="phClr"/>
        </a:solidFill>
        <a:solidFill>
          <a:schemeClr val="phClr">
            <a:satMod val="180000"/>
            <a:tint val="40000"/>
          </a:schemeClr>
        </a:solidFill>
        <a:solidFill>
          <a:schemeClr val="phClr">
            <a:shade val="40000"/>
          </a:schemeClr>
        </a:solidFill>
      </a:fillStyleLst>
      <a:lnStyleLst>
        <a:ln>
          <a:solidFill>
            <a:schemeClr val="phClr"/>
          </a:solidFill>
          <a:headEnd type="none" w="med" len="med"/>
          <a:tailEnd type="none" w="med" len="med"/>
        </a:ln>
        <a:ln w="12700" cap="flat" cmpd="sng" algn="ctr">
          <a:solidFill>
            <a:schemeClr val="phClr"/>
          </a:solidFill>
          <a:prstDash val="solid"/>
          <a:miter lim="800000"/>
        </a:ln>
        <a:ln>
          <a:solidFill>
            <a:schemeClr val="phClr"/>
          </a:solidFill>
          <a:headEnd type="none" w="med" len="med"/>
          <a:tailEnd type="none" w="med" len="me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 bwMode="auto">
        <a:solidFill>
          <a:schemeClr val="bg2"/>
        </a:solidFill>
        <a:ln w="12700">
          <a:solidFill>
            <a:schemeClr val="tx2"/>
          </a:solidFill>
          <a:miter lim="800000"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91440" rIns="91440" bIns="9144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lnSpc>
            <a:spcPct val="90000"/>
          </a:lnSpc>
          <a:spcBef>
            <a:spcPct val="0"/>
          </a:spcBef>
          <a:spcAft>
            <a:spcPct val="0"/>
          </a:spcAft>
          <a:defRPr sz="1600" dirty="0" smtClean="0">
            <a:solidFill>
              <a:schemeClr val="tx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12700">
          <a:miter lim="800000"/>
          <a:headEnd type="none"/>
          <a:tailEnd type="non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</a:spPr>
      <a:bodyPr wrap="none" lIns="91440" tIns="91440" rIns="91440" bIns="91440" rtlCol="0" anchor="ctr">
        <a:noAutofit/>
      </a:bodyPr>
      <a:lstStyle>
        <a:defPPr algn="ctr">
          <a:lnSpc>
            <a:spcPct val="90000"/>
          </a:lnSpc>
          <a:spcAft>
            <a:spcPts val="600"/>
          </a:spcAft>
          <a:defRPr sz="2400" dirty="0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custClrLst>
    <a:custClr name="Hyland Green">
      <a:srgbClr val="6ABF4B"/>
    </a:custClr>
    <a:custClr name="Technology Blue">
      <a:srgbClr val="00586F"/>
    </a:custClr>
    <a:custClr name="Bright Blue">
      <a:srgbClr val="54C8E8"/>
    </a:custClr>
    <a:custClr name="Light Blue">
      <a:srgbClr val="96DAEA"/>
    </a:custClr>
    <a:custClr name="Pink">
      <a:srgbClr val="E95EBE"/>
    </a:custClr>
    <a:custClr name="Dark Gray">
      <a:srgbClr val="56565A"/>
    </a:custClr>
    <a:custClr name="Medium Gray">
      <a:srgbClr val="98989A"/>
    </a:custClr>
    <a:custClr name="Light Gray">
      <a:srgbClr val="C8C8C8"/>
    </a:custClr>
    <a:custClr name="Pale Gray">
      <a:srgbClr val="EFEFF0"/>
    </a:custClr>
    <a:custClr name="White">
      <a:srgbClr val="FFFFFF"/>
    </a:custClr>
    <a:custClr name="Orange">
      <a:srgbClr val="FF8300"/>
    </a:custClr>
    <a:custClr name="Purple">
      <a:srgbClr val="624B78"/>
    </a:custClr>
    <a:custClr name="Yellow">
      <a:srgbClr val="FFB71B"/>
    </a:custClr>
    <a:custClr name="Dark Blue">
      <a:srgbClr val="00303C"/>
    </a:custClr>
  </a:custClrLst>
  <a:extLst>
    <a:ext uri="{05A4C25C-085E-4340-85A3-A5531E510DB2}">
      <thm15:themeFamily xmlns:thm15="http://schemas.microsoft.com/office/thememl/2012/main" name="Hyland2019" id="{D1CA325B-0636-4630-AB41-024395827590}" vid="{60CC9DF1-EF13-41BC-A9FD-611CBB5E25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af6698-8dd1-4598-9a56-f4d55b7cf8e8">
      <Terms xmlns="http://schemas.microsoft.com/office/infopath/2007/PartnerControls"/>
    </lcf76f155ced4ddcb4097134ff3c332f>
    <Archivedocument xmlns="f5af6698-8dd1-4598-9a56-f4d55b7cf8e8" xsi:nil="true"/>
    <Content_x0020_Type xmlns="13af674d-700b-4c45-bff0-52a75d73ea46">Unknown</Content_x0020_Type>
    <Comment xmlns="f5af6698-8dd1-4598-9a56-f4d55b7cf8e8" xsi:nil="true"/>
    <TaxCatchAll xmlns="13af674d-700b-4c45-bff0-52a75d73ea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350594A22FF4796690E3B87635C22" ma:contentTypeVersion="24" ma:contentTypeDescription="Create a new document." ma:contentTypeScope="" ma:versionID="97d6d367c16e3f28736b310d71bb2514">
  <xsd:schema xmlns:xsd="http://www.w3.org/2001/XMLSchema" xmlns:xs="http://www.w3.org/2001/XMLSchema" xmlns:p="http://schemas.microsoft.com/office/2006/metadata/properties" xmlns:ns2="13af674d-700b-4c45-bff0-52a75d73ea46" xmlns:ns3="f5af6698-8dd1-4598-9a56-f4d55b7cf8e8" targetNamespace="http://schemas.microsoft.com/office/2006/metadata/properties" ma:root="true" ma:fieldsID="b5a55a405e34a77d55aa8a073b999051" ns2:_="" ns3:_="">
    <xsd:import namespace="13af674d-700b-4c45-bff0-52a75d73ea46"/>
    <xsd:import namespace="f5af6698-8dd1-4598-9a56-f4d55b7cf8e8"/>
    <xsd:element name="properties">
      <xsd:complexType>
        <xsd:sequence>
          <xsd:element name="documentManagement">
            <xsd:complexType>
              <xsd:all>
                <xsd:element ref="ns2:Content_x0020_Type" minOccurs="0"/>
                <xsd:element ref="ns3:Comment" minOccurs="0"/>
                <xsd:element ref="ns3:Archivedocument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674d-700b-4c45-bff0-52a75d73ea46" elementFormDefault="qualified">
    <xsd:import namespace="http://schemas.microsoft.com/office/2006/documentManagement/types"/>
    <xsd:import namespace="http://schemas.microsoft.com/office/infopath/2007/PartnerControls"/>
    <xsd:element name="Content_x0020_Type" ma:index="1" nillable="true" ma:displayName="ES Content Type" ma:default="Unknown" ma:description="Describes the type of Educations Services Content" ma:format="Dropdown" ma:internalName="Content_x0020_Type">
      <xsd:simpleType>
        <xsd:union memberTypes="dms:Text">
          <xsd:simpleType>
            <xsd:restriction base="dms:Choice">
              <xsd:enumeration value="Workbook"/>
              <xsd:enumeration value="Exam"/>
              <xsd:enumeration value="Power Point"/>
              <xsd:enumeration value="Lab Handout"/>
              <xsd:enumeration value="Lab Export"/>
              <xsd:enumeration value="Course Development"/>
              <xsd:enumeration value="Leaders Guide"/>
              <xsd:enumeration value="Video"/>
              <xsd:enumeration value="Audio"/>
              <xsd:enumeration value="Unknown"/>
              <xsd:enumeration value="Reference Material"/>
            </xsd:restriction>
          </xsd:simpleType>
        </xsd:un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ddac25-07d0-4985-9b04-702ac8a91f02}" ma:internalName="TaxCatchAll" ma:showField="CatchAllData" ma:web="13af674d-700b-4c45-bff0-52a75d73ea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f6698-8dd1-4598-9a56-f4d55b7cf8e8" elementFormDefault="qualified">
    <xsd:import namespace="http://schemas.microsoft.com/office/2006/documentManagement/types"/>
    <xsd:import namespace="http://schemas.microsoft.com/office/infopath/2007/PartnerControls"/>
    <xsd:element name="Comment" ma:index="4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Archivedocument" ma:index="5" nillable="true" ma:displayName="Archive document" ma:format="Dropdown" ma:internalName="Archivedocument">
      <xsd:simpleType>
        <xsd:restriction base="dms:Choice">
          <xsd:enumeration value="Yes"/>
          <xsd:enumeration value="No"/>
          <xsd:enumeration value="Needs Update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8cb5dd-fb0e-4c12-a974-a94c18dea4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B28C9C-E4BB-4C3A-B7A4-9DA6AABB40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5292A2-5157-4AA7-89EE-B8F71A44D645}">
  <ds:schemaRefs>
    <ds:schemaRef ds:uri="http://schemas.microsoft.com/office/2006/metadata/properties"/>
    <ds:schemaRef ds:uri="http://schemas.microsoft.com/office/infopath/2007/PartnerControls"/>
    <ds:schemaRef ds:uri="f5af6698-8dd1-4598-9a56-f4d55b7cf8e8"/>
    <ds:schemaRef ds:uri="13af674d-700b-4c45-bff0-52a75d73ea46"/>
  </ds:schemaRefs>
</ds:datastoreItem>
</file>

<file path=customXml/itemProps3.xml><?xml version="1.0" encoding="utf-8"?>
<ds:datastoreItem xmlns:ds="http://schemas.openxmlformats.org/officeDocument/2006/customXml" ds:itemID="{C50B547E-854D-442C-9D40-13593072DA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87BB82-63F8-4546-8677-9BD7051B8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f674d-700b-4c45-bff0-52a75d73ea46"/>
    <ds:schemaRef ds:uri="f5af6698-8dd1-4598-9a56-f4d55b7cf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C:\Users\gbousley\Downloads\Hyland-word-template-85x11.dotx</Template>
  <TotalTime>0</TotalTime>
  <Pages>18</Pages>
  <Words>3580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Hyland Template</vt:lpstr>
    </vt:vector>
  </TitlesOfParts>
  <Company/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Hyland Template</dc:title>
  <dc:subject/>
  <dc:creator/>
  <cp:keywords/>
  <dc:description/>
  <cp:lastModifiedBy/>
  <cp:revision>1</cp:revision>
  <dcterms:created xsi:type="dcterms:W3CDTF">2024-02-15T13:04:00Z</dcterms:created>
  <dcterms:modified xsi:type="dcterms:W3CDTF">2024-07-03T20:11:00Z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0x010100C33350594A22FF4796690E3B87635C22</vt:lpwstr>
  </property>
  <property fmtid="{D5CDD505-2E9C-101B-9397-08002B2CF9AE}" pid="3" name="MediaServiceImageTags">
    <vt:lpwstr/>
  </property>
</Properties>
</file>